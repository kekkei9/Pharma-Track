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ACBD" w14:textId="052E0D77" w:rsidR="00444035" w:rsidRDefault="00000000">
      <w:pPr>
        <w:pStyle w:val="Title"/>
        <w:jc w:val="right"/>
      </w:pPr>
      <w:fldSimple w:instr=" SUBJECT  \* MERGEFORMAT ">
        <w:r w:rsidR="004455A2">
          <w:t>&lt;</w:t>
        </w:r>
        <w:r w:rsidR="005528F1">
          <w:t>Pharma Track</w:t>
        </w:r>
        <w:r w:rsidR="004455A2">
          <w:t>&gt;</w:t>
        </w:r>
      </w:fldSimple>
    </w:p>
    <w:p w14:paraId="7BBED1DB" w14:textId="6B156F95" w:rsidR="00444035" w:rsidRDefault="005528F1">
      <w:pPr>
        <w:pStyle w:val="Title"/>
        <w:jc w:val="right"/>
      </w:pPr>
      <w:r>
        <w:t>UI Prototype</w:t>
      </w:r>
    </w:p>
    <w:p w14:paraId="6285C0DB" w14:textId="77777777" w:rsidR="00444035" w:rsidRDefault="00444035">
      <w:pPr>
        <w:pStyle w:val="Title"/>
        <w:jc w:val="right"/>
      </w:pPr>
    </w:p>
    <w:p w14:paraId="40448CF7" w14:textId="77777777" w:rsidR="00444035" w:rsidRDefault="00F34309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0E0BFCA" w14:textId="77777777" w:rsidR="00444035" w:rsidRDefault="00444035">
      <w:pPr>
        <w:pStyle w:val="InfoBlue"/>
      </w:pPr>
    </w:p>
    <w:p w14:paraId="33DB6085" w14:textId="77777777" w:rsidR="00444035" w:rsidRDefault="00444035">
      <w:pPr>
        <w:pStyle w:val="Title"/>
        <w:rPr>
          <w:sz w:val="28"/>
        </w:rPr>
      </w:pPr>
    </w:p>
    <w:p w14:paraId="0212AA68" w14:textId="77777777" w:rsidR="00444035" w:rsidRDefault="00444035">
      <w:pPr>
        <w:sectPr w:rsidR="0044403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77777777" w:rsidR="00444035" w:rsidRDefault="00F3430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412E2141" w:rsidR="00444035" w:rsidRDefault="00F34309">
            <w:pPr>
              <w:pStyle w:val="Tabletext"/>
            </w:pPr>
            <w:r>
              <w:t>&lt;</w:t>
            </w:r>
            <w:r w:rsidR="005528F1">
              <w:t>12/12</w:t>
            </w:r>
            <w:r>
              <w:t>/</w:t>
            </w:r>
            <w:r w:rsidR="005528F1">
              <w:t>2022</w:t>
            </w:r>
            <w:r>
              <w:t>&gt;</w:t>
            </w:r>
          </w:p>
        </w:tc>
        <w:tc>
          <w:tcPr>
            <w:tcW w:w="1152" w:type="dxa"/>
          </w:tcPr>
          <w:p w14:paraId="635BD9AE" w14:textId="0EA1A5B8" w:rsidR="00444035" w:rsidRDefault="00F34309">
            <w:pPr>
              <w:pStyle w:val="Tabletext"/>
            </w:pPr>
            <w:r>
              <w:t>&lt;</w:t>
            </w:r>
            <w:r w:rsidR="005528F1">
              <w:t>1</w:t>
            </w:r>
            <w:r>
              <w:t>.</w:t>
            </w:r>
            <w:r w:rsidR="005528F1">
              <w:t>0</w:t>
            </w:r>
            <w:r>
              <w:t>&gt;</w:t>
            </w:r>
          </w:p>
        </w:tc>
        <w:tc>
          <w:tcPr>
            <w:tcW w:w="3744" w:type="dxa"/>
          </w:tcPr>
          <w:p w14:paraId="55BAE618" w14:textId="400738CB" w:rsidR="00444035" w:rsidRDefault="00F34309">
            <w:pPr>
              <w:pStyle w:val="Tabletext"/>
            </w:pPr>
            <w:r>
              <w:t>&lt;</w:t>
            </w:r>
            <w:r w:rsidR="005528F1">
              <w:t>UI Prototype</w:t>
            </w:r>
            <w:r>
              <w:t>&gt;</w:t>
            </w:r>
          </w:p>
        </w:tc>
        <w:tc>
          <w:tcPr>
            <w:tcW w:w="2304" w:type="dxa"/>
          </w:tcPr>
          <w:p w14:paraId="7E19F730" w14:textId="29D74A71" w:rsidR="00444035" w:rsidRDefault="00F34309">
            <w:pPr>
              <w:pStyle w:val="Tabletext"/>
            </w:pPr>
            <w:r>
              <w:t>&lt;</w:t>
            </w:r>
            <w:r w:rsidR="005528F1">
              <w:t>Bùi Tiến Đạt</w:t>
            </w:r>
            <w:r>
              <w:t>&gt;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ABBACEB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7CE58D3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0D67224B" w14:textId="77777777" w:rsidR="00444035" w:rsidRDefault="00444035">
            <w:pPr>
              <w:pStyle w:val="Tabletext"/>
            </w:pPr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193D3C0E" w14:textId="77777777" w:rsidR="00082B6E" w:rsidRDefault="00F34309" w:rsidP="00082B6E">
      <w:pPr>
        <w:pStyle w:val="Title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6694786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35B1A9" w14:textId="6A6A9908" w:rsidR="00082B6E" w:rsidRPr="006E3C0A" w:rsidRDefault="006E3C0A" w:rsidP="006E3C0A">
          <w:pPr>
            <w:pStyle w:val="TOCHeading"/>
            <w:jc w:val="center"/>
            <w:rPr>
              <w:sz w:val="40"/>
              <w:szCs w:val="40"/>
            </w:rPr>
          </w:pPr>
          <w:r w:rsidRPr="006E3C0A">
            <w:rPr>
              <w:sz w:val="40"/>
              <w:szCs w:val="40"/>
            </w:rPr>
            <w:t>Mục lục</w:t>
          </w:r>
        </w:p>
        <w:p w14:paraId="66BA563B" w14:textId="7470F57B" w:rsidR="00082B6E" w:rsidRDefault="00082B6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50600" w:history="1">
            <w:r w:rsidRPr="0044792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44792E">
              <w:rPr>
                <w:rStyle w:val="Hyperlink"/>
                <w:noProof/>
              </w:rPr>
              <w:t>Front End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AF44C" w14:textId="30D9DD08" w:rsidR="00082B6E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21750601" w:history="1">
            <w:r w:rsidR="00082B6E">
              <w:rPr>
                <w:noProof/>
                <w:webHidden/>
              </w:rPr>
              <w:tab/>
            </w:r>
            <w:r w:rsidR="00082B6E">
              <w:rPr>
                <w:noProof/>
                <w:webHidden/>
              </w:rPr>
              <w:fldChar w:fldCharType="begin"/>
            </w:r>
            <w:r w:rsidR="00082B6E">
              <w:rPr>
                <w:noProof/>
                <w:webHidden/>
              </w:rPr>
              <w:instrText xml:space="preserve"> PAGEREF _Toc121750601 \h </w:instrText>
            </w:r>
            <w:r w:rsidR="00082B6E">
              <w:rPr>
                <w:noProof/>
                <w:webHidden/>
              </w:rPr>
            </w:r>
            <w:r w:rsidR="00082B6E">
              <w:rPr>
                <w:noProof/>
                <w:webHidden/>
              </w:rPr>
              <w:fldChar w:fldCharType="separate"/>
            </w:r>
            <w:r w:rsidR="00082B6E">
              <w:rPr>
                <w:noProof/>
                <w:webHidden/>
              </w:rPr>
              <w:t>7</w:t>
            </w:r>
            <w:r w:rsidR="00082B6E">
              <w:rPr>
                <w:noProof/>
                <w:webHidden/>
              </w:rPr>
              <w:fldChar w:fldCharType="end"/>
            </w:r>
          </w:hyperlink>
        </w:p>
        <w:p w14:paraId="0ECAB971" w14:textId="4E05961C" w:rsidR="00082B6E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21750602" w:history="1">
            <w:r w:rsidR="00082B6E" w:rsidRPr="0044792E">
              <w:rPr>
                <w:rStyle w:val="Hyperlink"/>
                <w:noProof/>
              </w:rPr>
              <w:t>2.</w:t>
            </w:r>
            <w:r w:rsidR="00082B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82B6E" w:rsidRPr="0044792E">
              <w:rPr>
                <w:rStyle w:val="Hyperlink"/>
                <w:noProof/>
              </w:rPr>
              <w:t>Back-End Prototype</w:t>
            </w:r>
            <w:r w:rsidR="00082B6E">
              <w:rPr>
                <w:noProof/>
                <w:webHidden/>
              </w:rPr>
              <w:tab/>
            </w:r>
            <w:r w:rsidR="00082B6E">
              <w:rPr>
                <w:noProof/>
                <w:webHidden/>
              </w:rPr>
              <w:fldChar w:fldCharType="begin"/>
            </w:r>
            <w:r w:rsidR="00082B6E">
              <w:rPr>
                <w:noProof/>
                <w:webHidden/>
              </w:rPr>
              <w:instrText xml:space="preserve"> PAGEREF _Toc121750602 \h </w:instrText>
            </w:r>
            <w:r w:rsidR="00082B6E">
              <w:rPr>
                <w:noProof/>
                <w:webHidden/>
              </w:rPr>
            </w:r>
            <w:r w:rsidR="00082B6E">
              <w:rPr>
                <w:noProof/>
                <w:webHidden/>
              </w:rPr>
              <w:fldChar w:fldCharType="separate"/>
            </w:r>
            <w:r w:rsidR="00082B6E">
              <w:rPr>
                <w:noProof/>
                <w:webHidden/>
              </w:rPr>
              <w:t>10</w:t>
            </w:r>
            <w:r w:rsidR="00082B6E">
              <w:rPr>
                <w:noProof/>
                <w:webHidden/>
              </w:rPr>
              <w:fldChar w:fldCharType="end"/>
            </w:r>
          </w:hyperlink>
        </w:p>
        <w:p w14:paraId="1238CF83" w14:textId="1B23DB97" w:rsidR="00082B6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21750603" w:history="1">
            <w:r w:rsidR="00082B6E" w:rsidRPr="0044792E">
              <w:rPr>
                <w:rStyle w:val="Hyperlink"/>
                <w:noProof/>
              </w:rPr>
              <w:t>2.1</w:t>
            </w:r>
            <w:r w:rsidR="00082B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82B6E" w:rsidRPr="0044792E">
              <w:rPr>
                <w:rStyle w:val="Hyperlink"/>
                <w:noProof/>
              </w:rPr>
              <w:t>Staff Dashboard</w:t>
            </w:r>
            <w:r w:rsidR="00082B6E">
              <w:rPr>
                <w:noProof/>
                <w:webHidden/>
              </w:rPr>
              <w:tab/>
            </w:r>
            <w:r w:rsidR="00082B6E">
              <w:rPr>
                <w:noProof/>
                <w:webHidden/>
              </w:rPr>
              <w:fldChar w:fldCharType="begin"/>
            </w:r>
            <w:r w:rsidR="00082B6E">
              <w:rPr>
                <w:noProof/>
                <w:webHidden/>
              </w:rPr>
              <w:instrText xml:space="preserve"> PAGEREF _Toc121750603 \h </w:instrText>
            </w:r>
            <w:r w:rsidR="00082B6E">
              <w:rPr>
                <w:noProof/>
                <w:webHidden/>
              </w:rPr>
            </w:r>
            <w:r w:rsidR="00082B6E">
              <w:rPr>
                <w:noProof/>
                <w:webHidden/>
              </w:rPr>
              <w:fldChar w:fldCharType="separate"/>
            </w:r>
            <w:r w:rsidR="00082B6E">
              <w:rPr>
                <w:noProof/>
                <w:webHidden/>
              </w:rPr>
              <w:t>10</w:t>
            </w:r>
            <w:r w:rsidR="00082B6E">
              <w:rPr>
                <w:noProof/>
                <w:webHidden/>
              </w:rPr>
              <w:fldChar w:fldCharType="end"/>
            </w:r>
          </w:hyperlink>
        </w:p>
        <w:p w14:paraId="287D958E" w14:textId="18D91F5E" w:rsidR="00082B6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21750604" w:history="1">
            <w:r w:rsidR="00082B6E" w:rsidRPr="0044792E">
              <w:rPr>
                <w:rStyle w:val="Hyperlink"/>
                <w:noProof/>
              </w:rPr>
              <w:t>2.2</w:t>
            </w:r>
            <w:r w:rsidR="00082B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82B6E" w:rsidRPr="0044792E">
              <w:rPr>
                <w:rStyle w:val="Hyperlink"/>
                <w:noProof/>
              </w:rPr>
              <w:t>User Dashboard</w:t>
            </w:r>
            <w:r w:rsidR="00082B6E">
              <w:rPr>
                <w:noProof/>
                <w:webHidden/>
              </w:rPr>
              <w:tab/>
            </w:r>
            <w:r w:rsidR="00082B6E">
              <w:rPr>
                <w:noProof/>
                <w:webHidden/>
              </w:rPr>
              <w:fldChar w:fldCharType="begin"/>
            </w:r>
            <w:r w:rsidR="00082B6E">
              <w:rPr>
                <w:noProof/>
                <w:webHidden/>
              </w:rPr>
              <w:instrText xml:space="preserve"> PAGEREF _Toc121750604 \h </w:instrText>
            </w:r>
            <w:r w:rsidR="00082B6E">
              <w:rPr>
                <w:noProof/>
                <w:webHidden/>
              </w:rPr>
            </w:r>
            <w:r w:rsidR="00082B6E">
              <w:rPr>
                <w:noProof/>
                <w:webHidden/>
              </w:rPr>
              <w:fldChar w:fldCharType="separate"/>
            </w:r>
            <w:r w:rsidR="00082B6E">
              <w:rPr>
                <w:noProof/>
                <w:webHidden/>
              </w:rPr>
              <w:t>11</w:t>
            </w:r>
            <w:r w:rsidR="00082B6E">
              <w:rPr>
                <w:noProof/>
                <w:webHidden/>
              </w:rPr>
              <w:fldChar w:fldCharType="end"/>
            </w:r>
          </w:hyperlink>
        </w:p>
        <w:p w14:paraId="74DF2E91" w14:textId="11F31C38" w:rsidR="00082B6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21750605" w:history="1">
            <w:r w:rsidR="00082B6E" w:rsidRPr="0044792E">
              <w:rPr>
                <w:rStyle w:val="Hyperlink"/>
                <w:noProof/>
              </w:rPr>
              <w:t>2.3</w:t>
            </w:r>
            <w:r w:rsidR="00082B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082B6E" w:rsidRPr="0044792E">
              <w:rPr>
                <w:rStyle w:val="Hyperlink"/>
                <w:noProof/>
              </w:rPr>
              <w:t>Host Dashboard</w:t>
            </w:r>
            <w:r w:rsidR="00082B6E">
              <w:rPr>
                <w:noProof/>
                <w:webHidden/>
              </w:rPr>
              <w:tab/>
            </w:r>
            <w:r w:rsidR="00082B6E">
              <w:rPr>
                <w:noProof/>
                <w:webHidden/>
              </w:rPr>
              <w:fldChar w:fldCharType="begin"/>
            </w:r>
            <w:r w:rsidR="00082B6E">
              <w:rPr>
                <w:noProof/>
                <w:webHidden/>
              </w:rPr>
              <w:instrText xml:space="preserve"> PAGEREF _Toc121750605 \h </w:instrText>
            </w:r>
            <w:r w:rsidR="00082B6E">
              <w:rPr>
                <w:noProof/>
                <w:webHidden/>
              </w:rPr>
            </w:r>
            <w:r w:rsidR="00082B6E">
              <w:rPr>
                <w:noProof/>
                <w:webHidden/>
              </w:rPr>
              <w:fldChar w:fldCharType="separate"/>
            </w:r>
            <w:r w:rsidR="00082B6E">
              <w:rPr>
                <w:noProof/>
                <w:webHidden/>
              </w:rPr>
              <w:t>13</w:t>
            </w:r>
            <w:r w:rsidR="00082B6E">
              <w:rPr>
                <w:noProof/>
                <w:webHidden/>
              </w:rPr>
              <w:fldChar w:fldCharType="end"/>
            </w:r>
          </w:hyperlink>
        </w:p>
        <w:p w14:paraId="6FED92A8" w14:textId="368E5CD9" w:rsidR="00082B6E" w:rsidRDefault="00082B6E">
          <w:r>
            <w:rPr>
              <w:b/>
              <w:bCs/>
              <w:noProof/>
            </w:rPr>
            <w:fldChar w:fldCharType="end"/>
          </w:r>
        </w:p>
      </w:sdtContent>
    </w:sdt>
    <w:p w14:paraId="07329EF0" w14:textId="594A7A28" w:rsidR="00082B6E" w:rsidRDefault="00082B6E" w:rsidP="00082B6E">
      <w:pPr>
        <w:pStyle w:val="Title"/>
      </w:pPr>
      <w:r>
        <w:t xml:space="preserve"> </w:t>
      </w:r>
    </w:p>
    <w:p w14:paraId="522E4293" w14:textId="5503F665" w:rsidR="00444035" w:rsidRDefault="00F34309">
      <w:pPr>
        <w:pStyle w:val="Title"/>
      </w:pPr>
      <w:r>
        <w:br w:type="page"/>
      </w:r>
      <w:r w:rsidR="005528F1">
        <w:lastRenderedPageBreak/>
        <w:t xml:space="preserve"> UI Prototype</w:t>
      </w:r>
      <w:r>
        <w:t xml:space="preserve"> </w:t>
      </w:r>
    </w:p>
    <w:p w14:paraId="59957DB8" w14:textId="3D46B946" w:rsidR="005528F1" w:rsidRDefault="005528F1" w:rsidP="005528F1">
      <w:pPr>
        <w:pStyle w:val="Heading1"/>
      </w:pPr>
      <w:bookmarkStart w:id="0" w:name="_Toc121750600"/>
      <w:r>
        <w:t>Front End Prototype</w:t>
      </w:r>
      <w:bookmarkEnd w:id="0"/>
    </w:p>
    <w:p w14:paraId="425E7A5D" w14:textId="5D3E7B56" w:rsidR="002F4B32" w:rsidRDefault="002F4B32" w:rsidP="002F4B3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B35BD6" wp14:editId="5E94D961">
                <wp:simplePos x="0" y="0"/>
                <wp:positionH relativeFrom="column">
                  <wp:posOffset>1788737</wp:posOffset>
                </wp:positionH>
                <wp:positionV relativeFrom="paragraph">
                  <wp:posOffset>140970</wp:posOffset>
                </wp:positionV>
                <wp:extent cx="1722120" cy="266700"/>
                <wp:effectExtent l="0" t="0" r="1143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EB8E5" w14:textId="3E3024E0" w:rsidR="002F4B32" w:rsidRDefault="002F4B32" w:rsidP="002F4B32">
                            <w:r>
                              <w:t>Nhấn đề đến trang khám bệnh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35BD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40.85pt;margin-top:11.1pt;width:135.6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" fillcolor="white [3201]" strokeweight=".5pt">
                <v:textbox>
                  <w:txbxContent>
                    <w:p w14:paraId="5CCEB8E5" w14:textId="3E3024E0" w:rsidR="002F4B32" w:rsidRDefault="002F4B32" w:rsidP="002F4B32">
                      <w:r>
                        <w:t>Nhấn đề đến trang khám bệnh</w:t>
                      </w:r>
                    </w:p>
                  </w:txbxContent>
                </v:textbox>
              </v:shape>
            </w:pict>
          </mc:Fallback>
        </mc:AlternateContent>
      </w:r>
    </w:p>
    <w:p w14:paraId="2B24F23E" w14:textId="77777777" w:rsidR="002F4B32" w:rsidRPr="002F4B32" w:rsidRDefault="002F4B32" w:rsidP="002F4B32"/>
    <w:p w14:paraId="27FC2F67" w14:textId="11EDA2C9" w:rsidR="002F4B32" w:rsidRDefault="002F4B32" w:rsidP="002F4B3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CDAA7" wp14:editId="572332A1">
                <wp:simplePos x="0" y="0"/>
                <wp:positionH relativeFrom="column">
                  <wp:posOffset>2232660</wp:posOffset>
                </wp:positionH>
                <wp:positionV relativeFrom="paragraph">
                  <wp:posOffset>123190</wp:posOffset>
                </wp:positionV>
                <wp:extent cx="53340" cy="457200"/>
                <wp:effectExtent l="38100" t="38100" r="4191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432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5.8pt;margin-top:9.7pt;width:4.2pt;height:3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489A6B" wp14:editId="1380CD4B">
                <wp:simplePos x="0" y="0"/>
                <wp:positionH relativeFrom="column">
                  <wp:posOffset>7620</wp:posOffset>
                </wp:positionH>
                <wp:positionV relativeFrom="paragraph">
                  <wp:posOffset>8890</wp:posOffset>
                </wp:positionV>
                <wp:extent cx="137160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864D7" w14:textId="77EB56E8" w:rsidR="002F4B32" w:rsidRDefault="002F4B32" w:rsidP="002F4B32">
                            <w:r>
                              <w:t>Nhấn đề về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89A6B" id="Text Box 4" o:spid="_x0000_s1027" type="#_x0000_t202" style="position:absolute;margin-left:.6pt;margin-top:.7pt;width:108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" fillcolor="white [3201]" strokeweight=".5pt">
                <v:textbox>
                  <w:txbxContent>
                    <w:p w14:paraId="4C5864D7" w14:textId="77EB56E8" w:rsidR="002F4B32" w:rsidRDefault="002F4B32" w:rsidP="002F4B32">
                      <w:r>
                        <w:t>Nhấn đề về homepage</w:t>
                      </w:r>
                    </w:p>
                  </w:txbxContent>
                </v:textbox>
              </v:shape>
            </w:pict>
          </mc:Fallback>
        </mc:AlternateContent>
      </w:r>
    </w:p>
    <w:p w14:paraId="46D3DC1B" w14:textId="6E4E02A0" w:rsidR="002F4B32" w:rsidRPr="002F4B32" w:rsidRDefault="002F4B32" w:rsidP="002F4B3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FAA29" wp14:editId="4C9AEF1D">
                <wp:simplePos x="0" y="0"/>
                <wp:positionH relativeFrom="column">
                  <wp:posOffset>2860964</wp:posOffset>
                </wp:positionH>
                <wp:positionV relativeFrom="paragraph">
                  <wp:posOffset>152976</wp:posOffset>
                </wp:positionV>
                <wp:extent cx="1503218" cy="248285"/>
                <wp:effectExtent l="0" t="57150" r="20955" b="374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3218" cy="248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2C02" id="Straight Arrow Connector 10" o:spid="_x0000_s1026" type="#_x0000_t32" style="position:absolute;margin-left:225.25pt;margin-top:12.05pt;width:118.35pt;height:19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771C8" wp14:editId="4CF3FD6E">
                <wp:simplePos x="0" y="0"/>
                <wp:positionH relativeFrom="margin">
                  <wp:align>right</wp:align>
                </wp:positionH>
                <wp:positionV relativeFrom="paragraph">
                  <wp:posOffset>20724</wp:posOffset>
                </wp:positionV>
                <wp:extent cx="1565563" cy="266700"/>
                <wp:effectExtent l="0" t="0" r="158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56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F62CA" w14:textId="54CEB5C2" w:rsidR="002F4B32" w:rsidRDefault="002F4B32" w:rsidP="002F4B32">
                            <w:r>
                              <w:t>Nhấn đề đến trang tra cứu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771C8" id="Text Box 11" o:spid="_x0000_s1028" type="#_x0000_t202" style="position:absolute;margin-left:72.05pt;margin-top:1.65pt;width:123.25pt;height:21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" fillcolor="white [3201]" strokeweight=".5pt">
                <v:textbox>
                  <w:txbxContent>
                    <w:p w14:paraId="7ECF62CA" w14:textId="54CEB5C2" w:rsidR="002F4B32" w:rsidRDefault="002F4B32" w:rsidP="002F4B32">
                      <w:r>
                        <w:t>Nhấn đề đến trang tra cứu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A8F96B" wp14:editId="2CAE6737">
                <wp:simplePos x="0" y="0"/>
                <wp:positionH relativeFrom="column">
                  <wp:posOffset>1211580</wp:posOffset>
                </wp:positionH>
                <wp:positionV relativeFrom="paragraph">
                  <wp:posOffset>130810</wp:posOffset>
                </wp:positionV>
                <wp:extent cx="617220" cy="289560"/>
                <wp:effectExtent l="38100" t="38100" r="3048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5109F" id="Straight Arrow Connector 6" o:spid="_x0000_s1026" type="#_x0000_t32" style="position:absolute;margin-left:95.4pt;margin-top:10.3pt;width:48.6pt;height:22.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E84AE" wp14:editId="52389A30">
                <wp:simplePos x="0" y="0"/>
                <wp:positionH relativeFrom="column">
                  <wp:posOffset>457200</wp:posOffset>
                </wp:positionH>
                <wp:positionV relativeFrom="paragraph">
                  <wp:posOffset>107950</wp:posOffset>
                </wp:positionV>
                <wp:extent cx="76200" cy="320040"/>
                <wp:effectExtent l="57150" t="38100" r="1905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BDF48" id="Straight Arrow Connector 5" o:spid="_x0000_s1026" type="#_x0000_t32" style="position:absolute;margin-left:36pt;margin-top:8.5pt;width:6pt;height:25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2BE79CB6" w14:textId="0C0C7EA2" w:rsidR="002F4B32" w:rsidRDefault="002F4B32" w:rsidP="005528F1"/>
    <w:p w14:paraId="53D81C1A" w14:textId="0D6DBADC" w:rsidR="002F4B32" w:rsidRDefault="005528F1" w:rsidP="005528F1">
      <w:r w:rsidRPr="005528F1">
        <w:rPr>
          <w:noProof/>
        </w:rPr>
        <w:drawing>
          <wp:anchor distT="0" distB="0" distL="114300" distR="114300" simplePos="0" relativeHeight="251658240" behindDoc="0" locked="0" layoutInCell="1" allowOverlap="1" wp14:anchorId="5FE436E8" wp14:editId="17AAAB6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756986" cy="5997460"/>
            <wp:effectExtent l="0" t="0" r="0" b="3810"/>
            <wp:wrapSquare wrapText="bothSides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7684C" w14:textId="66498CCF" w:rsidR="002F4B32" w:rsidRDefault="002F4B32" w:rsidP="005528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02196" wp14:editId="11A2AD39">
                <wp:simplePos x="0" y="0"/>
                <wp:positionH relativeFrom="column">
                  <wp:posOffset>3539836</wp:posOffset>
                </wp:positionH>
                <wp:positionV relativeFrom="paragraph">
                  <wp:posOffset>14433</wp:posOffset>
                </wp:positionV>
                <wp:extent cx="865909" cy="530456"/>
                <wp:effectExtent l="0" t="0" r="67945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909" cy="530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267BE" id="Straight Arrow Connector 2" o:spid="_x0000_s1026" type="#_x0000_t32" style="position:absolute;margin-left:278.75pt;margin-top:1.15pt;width:68.2pt;height: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DFD90AF" w14:textId="7CA65F99" w:rsidR="002F4B32" w:rsidRDefault="002F4B32" w:rsidP="005528F1"/>
    <w:p w14:paraId="34A2D173" w14:textId="1AF9F9F6" w:rsidR="002F4B32" w:rsidRDefault="002F4B32" w:rsidP="005528F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9E100" wp14:editId="7808EA0A">
                <wp:simplePos x="0" y="0"/>
                <wp:positionH relativeFrom="column">
                  <wp:posOffset>4391256</wp:posOffset>
                </wp:positionH>
                <wp:positionV relativeFrom="paragraph">
                  <wp:posOffset>68984</wp:posOffset>
                </wp:positionV>
                <wp:extent cx="1406236" cy="2667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236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57119" w14:textId="05C727A4" w:rsidR="002F4B32" w:rsidRDefault="002F4B32">
                            <w:r>
                              <w:t>Nhấn đề vào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E100" id="Text Box 3" o:spid="_x0000_s1029" type="#_x0000_t202" style="position:absolute;margin-left:345.75pt;margin-top:5.45pt;width:110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" fillcolor="white [3201]" strokeweight=".5pt">
                <v:textbox>
                  <w:txbxContent>
                    <w:p w14:paraId="49357119" w14:textId="05C727A4" w:rsidR="002F4B32" w:rsidRDefault="002F4B32">
                      <w:r>
                        <w:t>Nhấn đề vào login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2C899750" w14:textId="4FC6E93B" w:rsidR="002F4B32" w:rsidRDefault="002F4B32" w:rsidP="005528F1"/>
    <w:p w14:paraId="4DA90DA8" w14:textId="77777777" w:rsidR="002F4B32" w:rsidRDefault="002F4B32" w:rsidP="005528F1"/>
    <w:p w14:paraId="1636F6B5" w14:textId="77777777" w:rsidR="002F4B32" w:rsidRPr="006E3C0A" w:rsidRDefault="002F4B32" w:rsidP="005528F1">
      <w:pPr>
        <w:rPr>
          <w:sz w:val="24"/>
          <w:szCs w:val="24"/>
        </w:rPr>
      </w:pPr>
    </w:p>
    <w:p w14:paraId="44512B50" w14:textId="77777777" w:rsidR="006E3C0A" w:rsidRPr="006E3C0A" w:rsidRDefault="002F4B32" w:rsidP="005528F1">
      <w:pPr>
        <w:rPr>
          <w:b/>
          <w:bCs/>
          <w:sz w:val="24"/>
          <w:szCs w:val="24"/>
          <w:u w:val="single"/>
        </w:rPr>
      </w:pPr>
      <w:r w:rsidRPr="006E3C0A">
        <w:rPr>
          <w:b/>
          <w:bCs/>
          <w:sz w:val="24"/>
          <w:szCs w:val="24"/>
          <w:u w:val="single"/>
        </w:rPr>
        <w:t>H</w:t>
      </w:r>
      <w:r w:rsidR="005528F1" w:rsidRPr="006E3C0A">
        <w:rPr>
          <w:b/>
          <w:bCs/>
          <w:sz w:val="24"/>
          <w:szCs w:val="24"/>
          <w:u w:val="single"/>
        </w:rPr>
        <w:t>omepage</w:t>
      </w:r>
      <w:r w:rsidR="006E3C0A" w:rsidRPr="006E3C0A">
        <w:rPr>
          <w:b/>
          <w:bCs/>
          <w:sz w:val="24"/>
          <w:szCs w:val="24"/>
          <w:u w:val="single"/>
        </w:rPr>
        <w:t xml:space="preserve">, </w:t>
      </w:r>
      <w:r w:rsidR="005528F1" w:rsidRPr="006E3C0A">
        <w:rPr>
          <w:b/>
          <w:bCs/>
          <w:sz w:val="24"/>
          <w:szCs w:val="24"/>
          <w:u w:val="single"/>
        </w:rPr>
        <w:t xml:space="preserve">Header </w:t>
      </w:r>
      <w:r w:rsidR="006E3C0A" w:rsidRPr="006E3C0A">
        <w:rPr>
          <w:b/>
          <w:bCs/>
          <w:sz w:val="24"/>
          <w:szCs w:val="24"/>
          <w:u w:val="single"/>
        </w:rPr>
        <w:t xml:space="preserve">và </w:t>
      </w:r>
      <w:r w:rsidR="005528F1" w:rsidRPr="006E3C0A">
        <w:rPr>
          <w:b/>
          <w:bCs/>
          <w:sz w:val="24"/>
          <w:szCs w:val="24"/>
          <w:u w:val="single"/>
        </w:rPr>
        <w:t>Footer</w:t>
      </w:r>
      <w:r w:rsidR="006E3C0A" w:rsidRPr="006E3C0A">
        <w:rPr>
          <w:b/>
          <w:bCs/>
          <w:sz w:val="24"/>
          <w:szCs w:val="24"/>
          <w:u w:val="single"/>
        </w:rPr>
        <w:t>:</w:t>
      </w:r>
    </w:p>
    <w:p w14:paraId="14EEA437" w14:textId="78F77E84" w:rsidR="005528F1" w:rsidRPr="006E3C0A" w:rsidRDefault="005528F1" w:rsidP="005528F1">
      <w:pPr>
        <w:rPr>
          <w:sz w:val="24"/>
          <w:szCs w:val="24"/>
        </w:rPr>
      </w:pPr>
      <w:r w:rsidRPr="006E3C0A">
        <w:rPr>
          <w:sz w:val="24"/>
          <w:szCs w:val="24"/>
        </w:rPr>
        <w:t>Cho người dùng cái nhìn trực quan nhất về trang web khi vừa vào.</w:t>
      </w:r>
    </w:p>
    <w:p w14:paraId="2F6AACC4" w14:textId="4D85059A" w:rsidR="005528F1" w:rsidRDefault="005528F1" w:rsidP="005528F1"/>
    <w:p w14:paraId="0D44DC6C" w14:textId="464EAF73" w:rsidR="005528F1" w:rsidRDefault="005528F1" w:rsidP="005528F1"/>
    <w:p w14:paraId="0B660FE8" w14:textId="59F84883" w:rsidR="005528F1" w:rsidRDefault="005528F1" w:rsidP="005528F1"/>
    <w:p w14:paraId="76721942" w14:textId="2A5C1F1E" w:rsidR="005528F1" w:rsidRDefault="005528F1" w:rsidP="005528F1"/>
    <w:p w14:paraId="2B22839D" w14:textId="157B70C9" w:rsidR="005528F1" w:rsidRDefault="005528F1" w:rsidP="005528F1"/>
    <w:p w14:paraId="7C0F9A54" w14:textId="523D25E4" w:rsidR="005528F1" w:rsidRDefault="005528F1" w:rsidP="005528F1"/>
    <w:p w14:paraId="0EE385C8" w14:textId="108BE667" w:rsidR="005528F1" w:rsidRDefault="005528F1" w:rsidP="005528F1"/>
    <w:p w14:paraId="70540CA2" w14:textId="5E560E46" w:rsidR="005528F1" w:rsidRDefault="005528F1" w:rsidP="005528F1"/>
    <w:p w14:paraId="381E7564" w14:textId="238ABED2" w:rsidR="005528F1" w:rsidRDefault="005528F1" w:rsidP="005528F1"/>
    <w:p w14:paraId="1B020368" w14:textId="47841D2F" w:rsidR="005528F1" w:rsidRDefault="005528F1" w:rsidP="005528F1"/>
    <w:p w14:paraId="1A4C7366" w14:textId="0EE3C997" w:rsidR="005528F1" w:rsidRDefault="005528F1" w:rsidP="005528F1"/>
    <w:p w14:paraId="46758248" w14:textId="2F9357D6" w:rsidR="005528F1" w:rsidRDefault="005528F1" w:rsidP="005528F1"/>
    <w:p w14:paraId="61066EE3" w14:textId="0C2C435A" w:rsidR="005528F1" w:rsidRDefault="005528F1" w:rsidP="005528F1"/>
    <w:p w14:paraId="4FD75E40" w14:textId="27787879" w:rsidR="005528F1" w:rsidRDefault="005528F1" w:rsidP="005528F1"/>
    <w:p w14:paraId="556F8028" w14:textId="23195B14" w:rsidR="005528F1" w:rsidRDefault="005528F1" w:rsidP="005528F1"/>
    <w:p w14:paraId="5DDAB3E8" w14:textId="16EBC451" w:rsidR="005528F1" w:rsidRDefault="005528F1" w:rsidP="005528F1"/>
    <w:p w14:paraId="2729A1E4" w14:textId="0F63F950" w:rsidR="005528F1" w:rsidRDefault="005528F1" w:rsidP="005528F1"/>
    <w:p w14:paraId="7DF54718" w14:textId="0A3BF35A" w:rsidR="005528F1" w:rsidRDefault="005528F1" w:rsidP="005528F1"/>
    <w:p w14:paraId="68BD486A" w14:textId="00FA1B8A" w:rsidR="005528F1" w:rsidRDefault="005528F1" w:rsidP="005528F1"/>
    <w:p w14:paraId="7927529C" w14:textId="120659B2" w:rsidR="005528F1" w:rsidRDefault="005528F1" w:rsidP="005528F1"/>
    <w:p w14:paraId="164827A4" w14:textId="55DA346A" w:rsidR="005528F1" w:rsidRDefault="005528F1" w:rsidP="005528F1"/>
    <w:p w14:paraId="0211F94E" w14:textId="1EC7E3D7" w:rsidR="005528F1" w:rsidRDefault="002F4B32" w:rsidP="005528F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D3B300" wp14:editId="3DD9C63D">
                <wp:simplePos x="0" y="0"/>
                <wp:positionH relativeFrom="column">
                  <wp:posOffset>3884814</wp:posOffset>
                </wp:positionH>
                <wp:positionV relativeFrom="paragraph">
                  <wp:posOffset>54206</wp:posOffset>
                </wp:positionV>
                <wp:extent cx="1722120" cy="266700"/>
                <wp:effectExtent l="0" t="0" r="1143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A8A33" w14:textId="77777777" w:rsidR="002F4B32" w:rsidRDefault="002F4B32" w:rsidP="002F4B32">
                            <w:r>
                              <w:t>Nhấn đề đến trang khám bệnh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3B300" id="Text Box 12" o:spid="_x0000_s1030" type="#_x0000_t202" style="position:absolute;margin-left:305.9pt;margin-top:4.25pt;width:135.6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" fillcolor="white [3201]" strokeweight=".5pt">
                <v:textbox>
                  <w:txbxContent>
                    <w:p w14:paraId="1CEA8A33" w14:textId="77777777" w:rsidR="002F4B32" w:rsidRDefault="002F4B32" w:rsidP="002F4B32">
                      <w:r>
                        <w:t>Nhấn đề đến trang khám bệnh</w:t>
                      </w:r>
                    </w:p>
                  </w:txbxContent>
                </v:textbox>
              </v:shape>
            </w:pict>
          </mc:Fallback>
        </mc:AlternateContent>
      </w:r>
    </w:p>
    <w:p w14:paraId="22DB159C" w14:textId="2207B3FB" w:rsidR="005528F1" w:rsidRDefault="002F4B32" w:rsidP="005528F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31EBEA" wp14:editId="6D576A47">
                <wp:simplePos x="0" y="0"/>
                <wp:positionH relativeFrom="column">
                  <wp:posOffset>2147455</wp:posOffset>
                </wp:positionH>
                <wp:positionV relativeFrom="paragraph">
                  <wp:posOffset>69850</wp:posOffset>
                </wp:positionV>
                <wp:extent cx="1717963" cy="377248"/>
                <wp:effectExtent l="0" t="57150" r="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963" cy="377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A6131" id="Straight Arrow Connector 13" o:spid="_x0000_s1026" type="#_x0000_t32" style="position:absolute;margin-left:169.1pt;margin-top:5.5pt;width:135.25pt;height:29.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10B2BB0F" w14:textId="46FD35AF" w:rsidR="005528F1" w:rsidRDefault="005528F1" w:rsidP="005528F1"/>
    <w:p w14:paraId="7B016738" w14:textId="0E5A3484" w:rsidR="005528F1" w:rsidRDefault="005528F1" w:rsidP="005528F1"/>
    <w:p w14:paraId="359D529E" w14:textId="707E7639" w:rsidR="005528F1" w:rsidRDefault="005528F1" w:rsidP="005528F1"/>
    <w:p w14:paraId="3E8A5D25" w14:textId="6BA1F418" w:rsidR="005528F1" w:rsidRDefault="005528F1" w:rsidP="005528F1"/>
    <w:p w14:paraId="3F1E3F65" w14:textId="64B722E6" w:rsidR="005528F1" w:rsidRDefault="005528F1" w:rsidP="005528F1"/>
    <w:p w14:paraId="60C2C29F" w14:textId="4E899B6E" w:rsidR="005528F1" w:rsidRDefault="005528F1" w:rsidP="005528F1"/>
    <w:p w14:paraId="101CAB8C" w14:textId="2147CDDB" w:rsidR="005528F1" w:rsidRDefault="005528F1" w:rsidP="005528F1"/>
    <w:p w14:paraId="5AB10C45" w14:textId="2227C04E" w:rsidR="005528F1" w:rsidRDefault="005528F1" w:rsidP="005528F1"/>
    <w:p w14:paraId="6A092B27" w14:textId="13FC229D" w:rsidR="005528F1" w:rsidRDefault="005528F1" w:rsidP="005528F1"/>
    <w:p w14:paraId="4AC88D8B" w14:textId="186B0A88" w:rsidR="005528F1" w:rsidRDefault="005528F1" w:rsidP="005528F1"/>
    <w:p w14:paraId="2102956F" w14:textId="77777777" w:rsidR="00150AFC" w:rsidRDefault="00150AFC" w:rsidP="005528F1"/>
    <w:p w14:paraId="529278EE" w14:textId="77777777" w:rsidR="00150AFC" w:rsidRDefault="00150AFC" w:rsidP="005528F1"/>
    <w:p w14:paraId="325DDFD0" w14:textId="77777777" w:rsidR="00150AFC" w:rsidRDefault="00150AFC" w:rsidP="005528F1"/>
    <w:p w14:paraId="13784F0B" w14:textId="77777777" w:rsidR="00150AFC" w:rsidRDefault="00150AFC" w:rsidP="005528F1"/>
    <w:p w14:paraId="5D7FD155" w14:textId="77624AD4" w:rsidR="00150AFC" w:rsidRPr="006E3C0A" w:rsidRDefault="00150AFC" w:rsidP="006E3C0A">
      <w:pPr>
        <w:jc w:val="center"/>
        <w:rPr>
          <w:b/>
          <w:bCs/>
          <w:sz w:val="28"/>
          <w:szCs w:val="28"/>
        </w:rPr>
      </w:pPr>
      <w:r w:rsidRPr="006E3C0A">
        <w:rPr>
          <w:b/>
          <w:bCs/>
          <w:sz w:val="28"/>
          <w:szCs w:val="28"/>
        </w:rPr>
        <w:lastRenderedPageBreak/>
        <w:t>Trang đăng nhập</w:t>
      </w:r>
    </w:p>
    <w:p w14:paraId="74D601B8" w14:textId="77777777" w:rsidR="00150AFC" w:rsidRDefault="00150AFC" w:rsidP="005528F1"/>
    <w:p w14:paraId="13480569" w14:textId="20ACB85D" w:rsidR="005528F1" w:rsidRDefault="002F4B32" w:rsidP="005528F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9FAD9A" wp14:editId="46EF9BBC">
                <wp:simplePos x="0" y="0"/>
                <wp:positionH relativeFrom="margin">
                  <wp:align>right</wp:align>
                </wp:positionH>
                <wp:positionV relativeFrom="paragraph">
                  <wp:posOffset>2790536</wp:posOffset>
                </wp:positionV>
                <wp:extent cx="1780309" cy="290946"/>
                <wp:effectExtent l="0" t="0" r="10795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309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A23D4" w14:textId="4ED06870" w:rsidR="002F4B32" w:rsidRDefault="002F4B32" w:rsidP="002F4B32">
                            <w:r>
                              <w:t xml:space="preserve">Đăng nhập bằng cách khác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AD9A" id="Text Box 28" o:spid="_x0000_s1031" type="#_x0000_t202" style="position:absolute;margin-left:89pt;margin-top:219.75pt;width:140.2pt;height:22.9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" fillcolor="white [3201]" strokeweight=".5pt">
                <v:textbox>
                  <w:txbxContent>
                    <w:p w14:paraId="7FAA23D4" w14:textId="4ED06870" w:rsidR="002F4B32" w:rsidRDefault="002F4B32" w:rsidP="002F4B32">
                      <w:r>
                        <w:t xml:space="preserve">Đăng nhập bằng cách khác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FA4174" wp14:editId="45317D16">
                <wp:simplePos x="0" y="0"/>
                <wp:positionH relativeFrom="column">
                  <wp:posOffset>2098964</wp:posOffset>
                </wp:positionH>
                <wp:positionV relativeFrom="paragraph">
                  <wp:posOffset>2636405</wp:posOffset>
                </wp:positionV>
                <wp:extent cx="1995054" cy="264968"/>
                <wp:effectExtent l="0" t="0" r="43815" b="781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054" cy="264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EF0B6" id="Straight Arrow Connector 25" o:spid="_x0000_s1026" type="#_x0000_t32" style="position:absolute;margin-left:165.25pt;margin-top:207.6pt;width:157.1pt;height:20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A63111" wp14:editId="2BB0330B">
                <wp:simplePos x="0" y="0"/>
                <wp:positionH relativeFrom="column">
                  <wp:posOffset>4274127</wp:posOffset>
                </wp:positionH>
                <wp:positionV relativeFrom="paragraph">
                  <wp:posOffset>1793009</wp:posOffset>
                </wp:positionV>
                <wp:extent cx="1094105" cy="256309"/>
                <wp:effectExtent l="0" t="0" r="10795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105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1F028" w14:textId="246B74A1" w:rsidR="002F4B32" w:rsidRDefault="002F4B32" w:rsidP="002F4B32"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63111" id="Text Box 18" o:spid="_x0000_s1032" type="#_x0000_t202" style="position:absolute;margin-left:336.55pt;margin-top:141.2pt;width:86.15pt;height:2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w2OwIAAIM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" fillcolor="white [3201]" strokeweight=".5pt">
                <v:textbox>
                  <w:txbxContent>
                    <w:p w14:paraId="38C1F028" w14:textId="246B74A1" w:rsidR="002F4B32" w:rsidRDefault="002F4B32" w:rsidP="002F4B32">
                      <w:r>
                        <w:t>Đăng nhập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3FC4CD" wp14:editId="6D5EC183">
                <wp:simplePos x="0" y="0"/>
                <wp:positionH relativeFrom="column">
                  <wp:posOffset>4287982</wp:posOffset>
                </wp:positionH>
                <wp:positionV relativeFrom="paragraph">
                  <wp:posOffset>2284845</wp:posOffset>
                </wp:positionV>
                <wp:extent cx="1309254" cy="249382"/>
                <wp:effectExtent l="0" t="0" r="24765" b="177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254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97043" w14:textId="0EA30ECB" w:rsidR="002F4B32" w:rsidRDefault="002F4B32" w:rsidP="002F4B32">
                            <w:r>
                              <w:t>Đến trang đăng ký</w:t>
                            </w:r>
                            <w:r w:rsidRPr="002F4B32">
                              <w:rPr>
                                <w:noProof/>
                              </w:rPr>
                              <w:drawing>
                                <wp:inline distT="0" distB="0" distL="0" distR="0" wp14:anchorId="0E2A79C7" wp14:editId="2F553AC8">
                                  <wp:extent cx="1119505" cy="98425"/>
                                  <wp:effectExtent l="0" t="0" r="4445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C4CD" id="Text Box 24" o:spid="_x0000_s1033" type="#_x0000_t202" style="position:absolute;margin-left:337.65pt;margin-top:179.9pt;width:103.1pt;height:19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" fillcolor="white [3201]" strokeweight=".5pt">
                <v:textbox>
                  <w:txbxContent>
                    <w:p w14:paraId="62397043" w14:textId="0EA30ECB" w:rsidR="002F4B32" w:rsidRDefault="002F4B32" w:rsidP="002F4B32">
                      <w:r>
                        <w:t>Đến trang đăng ký</w:t>
                      </w:r>
                      <w:r w:rsidRPr="002F4B32">
                        <w:rPr>
                          <w:noProof/>
                        </w:rPr>
                        <w:drawing>
                          <wp:inline distT="0" distB="0" distL="0" distR="0" wp14:anchorId="0E2A79C7" wp14:editId="2F553AC8">
                            <wp:extent cx="1119505" cy="98425"/>
                            <wp:effectExtent l="0" t="0" r="4445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9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40120F" wp14:editId="3AFA9E1D">
                <wp:simplePos x="0" y="0"/>
                <wp:positionH relativeFrom="column">
                  <wp:posOffset>2549235</wp:posOffset>
                </wp:positionH>
                <wp:positionV relativeFrom="paragraph">
                  <wp:posOffset>2327447</wp:posOffset>
                </wp:positionV>
                <wp:extent cx="1731819" cy="61307"/>
                <wp:effectExtent l="0" t="19050" r="97155" b="914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819" cy="61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32802" id="Straight Arrow Connector 23" o:spid="_x0000_s1026" type="#_x0000_t32" style="position:absolute;margin-left:200.75pt;margin-top:183.25pt;width:136.35pt;height:4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56B79A" wp14:editId="26EDC8B6">
                <wp:simplePos x="0" y="0"/>
                <wp:positionH relativeFrom="column">
                  <wp:posOffset>4246245</wp:posOffset>
                </wp:positionH>
                <wp:positionV relativeFrom="paragraph">
                  <wp:posOffset>1196860</wp:posOffset>
                </wp:positionV>
                <wp:extent cx="1087582" cy="242454"/>
                <wp:effectExtent l="0" t="0" r="17780" b="247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582" cy="242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14BFC" w14:textId="77777777" w:rsidR="002F4B32" w:rsidRDefault="002F4B32" w:rsidP="002F4B32">
                            <w:r>
                              <w:t>Nhập mật khẩu</w:t>
                            </w:r>
                            <w:r w:rsidRPr="002F4B32">
                              <w:rPr>
                                <w:noProof/>
                              </w:rPr>
                              <w:drawing>
                                <wp:inline distT="0" distB="0" distL="0" distR="0" wp14:anchorId="7CD7A650" wp14:editId="78144857">
                                  <wp:extent cx="572135" cy="144145"/>
                                  <wp:effectExtent l="0" t="0" r="0" b="825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135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6B79A" id="Text Box 21" o:spid="_x0000_s1034" type="#_x0000_t202" style="position:absolute;margin-left:334.35pt;margin-top:94.25pt;width:85.65pt;height:19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" fillcolor="white [3201]" strokeweight=".5pt">
                <v:textbox>
                  <w:txbxContent>
                    <w:p w14:paraId="45814BFC" w14:textId="77777777" w:rsidR="002F4B32" w:rsidRDefault="002F4B32" w:rsidP="002F4B32">
                      <w:r>
                        <w:t>Nhập mật khẩu</w:t>
                      </w:r>
                      <w:r w:rsidRPr="002F4B32">
                        <w:rPr>
                          <w:noProof/>
                        </w:rPr>
                        <w:drawing>
                          <wp:inline distT="0" distB="0" distL="0" distR="0" wp14:anchorId="7CD7A650" wp14:editId="78144857">
                            <wp:extent cx="572135" cy="144145"/>
                            <wp:effectExtent l="0" t="0" r="0" b="825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135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6091B8" wp14:editId="647DD66B">
                <wp:simplePos x="0" y="0"/>
                <wp:positionH relativeFrom="column">
                  <wp:posOffset>2549235</wp:posOffset>
                </wp:positionH>
                <wp:positionV relativeFrom="paragraph">
                  <wp:posOffset>1889991</wp:posOffset>
                </wp:positionV>
                <wp:extent cx="1711037" cy="49992"/>
                <wp:effectExtent l="0" t="76200" r="3810" b="457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037" cy="49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FBAD" id="Straight Arrow Connector 19" o:spid="_x0000_s1026" type="#_x0000_t32" style="position:absolute;margin-left:200.75pt;margin-top:148.8pt;width:134.75pt;height:3.9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C414E1" wp14:editId="75FED1A6">
                <wp:simplePos x="0" y="0"/>
                <wp:positionH relativeFrom="column">
                  <wp:posOffset>2528454</wp:posOffset>
                </wp:positionH>
                <wp:positionV relativeFrom="paragraph">
                  <wp:posOffset>1288531</wp:posOffset>
                </wp:positionV>
                <wp:extent cx="1676400" cy="353291"/>
                <wp:effectExtent l="0" t="57150" r="0" b="279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CB1DF" id="Straight Arrow Connector 17" o:spid="_x0000_s1026" type="#_x0000_t32" style="position:absolute;margin-left:199.1pt;margin-top:101.45pt;width:132pt;height:27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2C5D58" wp14:editId="0F07FEDD">
                <wp:simplePos x="0" y="0"/>
                <wp:positionH relativeFrom="column">
                  <wp:posOffset>4260273</wp:posOffset>
                </wp:positionH>
                <wp:positionV relativeFrom="paragraph">
                  <wp:posOffset>795482</wp:posOffset>
                </wp:positionV>
                <wp:extent cx="1399309" cy="242454"/>
                <wp:effectExtent l="0" t="0" r="1079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309" cy="242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31D72" w14:textId="7A568062" w:rsidR="002F4B32" w:rsidRDefault="002F4B32">
                            <w:r>
                              <w:t>Nhập tên 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C5D58" id="Text Box 16" o:spid="_x0000_s1035" type="#_x0000_t202" style="position:absolute;margin-left:335.45pt;margin-top:62.65pt;width:110.2pt;height:1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sYPAIAAIM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" fillcolor="white [3201]" strokeweight=".5pt">
                <v:textbox>
                  <w:txbxContent>
                    <w:p w14:paraId="25B31D72" w14:textId="7A568062" w:rsidR="002F4B32" w:rsidRDefault="002F4B32">
                      <w:r>
                        <w:t>Nhập tên đăng nhập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A2C2D" wp14:editId="604EAA16">
                <wp:simplePos x="0" y="0"/>
                <wp:positionH relativeFrom="column">
                  <wp:posOffset>2514600</wp:posOffset>
                </wp:positionH>
                <wp:positionV relativeFrom="paragraph">
                  <wp:posOffset>920173</wp:posOffset>
                </wp:positionV>
                <wp:extent cx="1676400" cy="353291"/>
                <wp:effectExtent l="0" t="57150" r="0" b="279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F7405" id="Straight Arrow Connector 15" o:spid="_x0000_s1026" type="#_x0000_t32" style="position:absolute;margin-left:198pt;margin-top:72.45pt;width:132pt;height:27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2F4B32">
        <w:rPr>
          <w:noProof/>
        </w:rPr>
        <w:drawing>
          <wp:inline distT="0" distB="0" distL="0" distR="0" wp14:anchorId="7F6E2AB0" wp14:editId="0ECE14B8">
            <wp:extent cx="3764280" cy="3436620"/>
            <wp:effectExtent l="0" t="0" r="7620" b="0"/>
            <wp:docPr id="14" name="Picture 14" descr="Graphical user interface, text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chat or text message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0EFB" w14:textId="0EB45AB0" w:rsidR="005528F1" w:rsidRDefault="005528F1" w:rsidP="005528F1"/>
    <w:p w14:paraId="73936363" w14:textId="752A965D" w:rsidR="005528F1" w:rsidRDefault="002F4B32" w:rsidP="005528F1">
      <w:r w:rsidRPr="002F4B32">
        <w:rPr>
          <w:noProof/>
        </w:rPr>
        <w:drawing>
          <wp:anchor distT="0" distB="0" distL="114300" distR="114300" simplePos="0" relativeHeight="251694080" behindDoc="0" locked="0" layoutInCell="1" allowOverlap="1" wp14:anchorId="53861EB6" wp14:editId="4AC90A12">
            <wp:simplePos x="0" y="0"/>
            <wp:positionH relativeFrom="column">
              <wp:posOffset>0</wp:posOffset>
            </wp:positionH>
            <wp:positionV relativeFrom="paragraph">
              <wp:posOffset>-1847</wp:posOffset>
            </wp:positionV>
            <wp:extent cx="3779848" cy="4046571"/>
            <wp:effectExtent l="0" t="0" r="0" b="0"/>
            <wp:wrapSquare wrapText="bothSides"/>
            <wp:docPr id="30" name="Picture 3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chat or text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E975C" w14:textId="18743085" w:rsidR="005528F1" w:rsidRDefault="005528F1" w:rsidP="005528F1"/>
    <w:p w14:paraId="6E66D63E" w14:textId="06F700C4" w:rsidR="005528F1" w:rsidRPr="006E3C0A" w:rsidRDefault="00150AFC" w:rsidP="005528F1">
      <w:pPr>
        <w:rPr>
          <w:b/>
          <w:bCs/>
          <w:sz w:val="28"/>
          <w:szCs w:val="28"/>
        </w:rPr>
      </w:pPr>
      <w:r w:rsidRPr="006E3C0A">
        <w:rPr>
          <w:b/>
          <w:bCs/>
          <w:sz w:val="28"/>
          <w:szCs w:val="28"/>
        </w:rPr>
        <w:t xml:space="preserve">Trang đăng ký </w:t>
      </w:r>
    </w:p>
    <w:p w14:paraId="1AE346A3" w14:textId="2156904D" w:rsidR="005528F1" w:rsidRDefault="005528F1" w:rsidP="005528F1"/>
    <w:p w14:paraId="0C089F4E" w14:textId="4FDA6D4D" w:rsidR="00150AFC" w:rsidRDefault="00150AFC" w:rsidP="005528F1"/>
    <w:p w14:paraId="04407B76" w14:textId="6B845FDD" w:rsidR="00150AFC" w:rsidRDefault="00150AFC" w:rsidP="005528F1"/>
    <w:p w14:paraId="4D608627" w14:textId="1FCC3093" w:rsidR="00150AFC" w:rsidRDefault="00150AFC" w:rsidP="005528F1"/>
    <w:p w14:paraId="77703A3C" w14:textId="3D0C3E5F" w:rsidR="00150AFC" w:rsidRDefault="00150AFC" w:rsidP="005528F1"/>
    <w:p w14:paraId="65DAB7EC" w14:textId="0D9EBB33" w:rsidR="00150AFC" w:rsidRDefault="00150AFC" w:rsidP="005528F1"/>
    <w:p w14:paraId="547558A3" w14:textId="768A8CF0" w:rsidR="00150AFC" w:rsidRDefault="00150AFC" w:rsidP="005528F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32C750" wp14:editId="10269B7D">
                <wp:simplePos x="0" y="0"/>
                <wp:positionH relativeFrom="margin">
                  <wp:posOffset>4592493</wp:posOffset>
                </wp:positionH>
                <wp:positionV relativeFrom="paragraph">
                  <wp:posOffset>143279</wp:posOffset>
                </wp:positionV>
                <wp:extent cx="1780309" cy="290946"/>
                <wp:effectExtent l="0" t="0" r="10795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309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932DB" w14:textId="07903C1E" w:rsidR="00150AFC" w:rsidRDefault="00150AFC" w:rsidP="00150AFC">
                            <w:r>
                              <w:t>Email xác thực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C750" id="Text Box 32" o:spid="_x0000_s1036" type="#_x0000_t202" style="position:absolute;margin-left:361.6pt;margin-top:11.3pt;width:140.2pt;height:22.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" fillcolor="white [3201]" strokeweight=".5pt">
                <v:textbox>
                  <w:txbxContent>
                    <w:p w14:paraId="5C5932DB" w14:textId="07903C1E" w:rsidR="00150AFC" w:rsidRDefault="00150AFC" w:rsidP="00150AFC">
                      <w:r>
                        <w:t>Email xác thực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764C2A" w14:textId="11E7C888" w:rsidR="00150AFC" w:rsidRDefault="00150AFC" w:rsidP="005528F1"/>
    <w:p w14:paraId="5B66987B" w14:textId="4FF5AB54" w:rsidR="00150AFC" w:rsidRDefault="00150AFC" w:rsidP="005528F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4141B6" wp14:editId="79BADDF4">
                <wp:simplePos x="0" y="0"/>
                <wp:positionH relativeFrom="column">
                  <wp:posOffset>2542309</wp:posOffset>
                </wp:positionH>
                <wp:positionV relativeFrom="paragraph">
                  <wp:posOffset>67426</wp:posOffset>
                </wp:positionV>
                <wp:extent cx="2008909" cy="519546"/>
                <wp:effectExtent l="0" t="57150" r="0" b="330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909" cy="519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69CE" id="Straight Arrow Connector 31" o:spid="_x0000_s1026" type="#_x0000_t32" style="position:absolute;margin-left:200.2pt;margin-top:5.3pt;width:158.2pt;height:40.9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27CBB4B0" w14:textId="58F95965" w:rsidR="00150AFC" w:rsidRDefault="00150AFC" w:rsidP="005528F1"/>
    <w:p w14:paraId="1313A338" w14:textId="1AA77D82" w:rsidR="00150AFC" w:rsidRDefault="00150AFC" w:rsidP="005528F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E638D7" wp14:editId="41CA4094">
                <wp:simplePos x="0" y="0"/>
                <wp:positionH relativeFrom="margin">
                  <wp:posOffset>4565073</wp:posOffset>
                </wp:positionH>
                <wp:positionV relativeFrom="paragraph">
                  <wp:posOffset>5080</wp:posOffset>
                </wp:positionV>
                <wp:extent cx="1780309" cy="443345"/>
                <wp:effectExtent l="0" t="0" r="10795" b="139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309" cy="443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A4E05" w14:textId="0A2DC93E" w:rsidR="00150AFC" w:rsidRDefault="00150AFC" w:rsidP="00150AFC">
                            <w:r>
                              <w:t>Nhập tỉnh/thành phố đang sống để thuận tiện tìm bác sĩ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638D7" id="Text Box 34" o:spid="_x0000_s1037" type="#_x0000_t202" style="position:absolute;margin-left:359.45pt;margin-top:.4pt;width:140.2pt;height:34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+6FOwIAAIQ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" fillcolor="white [3201]" strokeweight=".5pt">
                <v:textbox>
                  <w:txbxContent>
                    <w:p w14:paraId="46EA4E05" w14:textId="0A2DC93E" w:rsidR="00150AFC" w:rsidRDefault="00150AFC" w:rsidP="00150AFC">
                      <w:r>
                        <w:t>Nhập tỉnh/thành phố đang sống để thuận tiện tìm bác sĩ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E0F7BB" w14:textId="5A4CEE31" w:rsidR="00150AFC" w:rsidRDefault="00150AFC" w:rsidP="005528F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6302F5" wp14:editId="34DB3061">
                <wp:simplePos x="0" y="0"/>
                <wp:positionH relativeFrom="column">
                  <wp:posOffset>2534978</wp:posOffset>
                </wp:positionH>
                <wp:positionV relativeFrom="paragraph">
                  <wp:posOffset>20089</wp:posOffset>
                </wp:positionV>
                <wp:extent cx="2008909" cy="519546"/>
                <wp:effectExtent l="0" t="57150" r="0" b="330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909" cy="519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0BF68" id="Straight Arrow Connector 33" o:spid="_x0000_s1026" type="#_x0000_t32" style="position:absolute;margin-left:199.6pt;margin-top:1.6pt;width:158.2pt;height:40.9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4A8333DD" w14:textId="62A29AE3" w:rsidR="00150AFC" w:rsidRDefault="00150AFC" w:rsidP="005528F1"/>
    <w:p w14:paraId="044B5AE1" w14:textId="4B264F34" w:rsidR="00150AFC" w:rsidRDefault="00150AFC" w:rsidP="005528F1"/>
    <w:p w14:paraId="05ECA3A7" w14:textId="03F4D888" w:rsidR="00150AFC" w:rsidRDefault="00150AFC" w:rsidP="005528F1"/>
    <w:p w14:paraId="750BCAAF" w14:textId="63238D8E" w:rsidR="00150AFC" w:rsidRDefault="00150AFC" w:rsidP="005528F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699510" wp14:editId="4717A770">
                <wp:simplePos x="0" y="0"/>
                <wp:positionH relativeFrom="margin">
                  <wp:posOffset>4274127</wp:posOffset>
                </wp:positionH>
                <wp:positionV relativeFrom="paragraph">
                  <wp:posOffset>122843</wp:posOffset>
                </wp:positionV>
                <wp:extent cx="1246909" cy="401781"/>
                <wp:effectExtent l="0" t="0" r="10795" b="177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401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45AC1" w14:textId="717F534B" w:rsidR="00150AFC" w:rsidRDefault="00150AFC" w:rsidP="00150AFC">
                            <w:r>
                              <w:t>Đăng ký</w:t>
                            </w:r>
                          </w:p>
                          <w:p w14:paraId="3CAB5BC2" w14:textId="421EACCC" w:rsidR="00150AFC" w:rsidRDefault="00150AFC" w:rsidP="00150AFC">
                            <w:r>
                              <w:t>Đến trang chọn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9510" id="Text Box 36" o:spid="_x0000_s1038" type="#_x0000_t202" style="position:absolute;margin-left:336.55pt;margin-top:9.65pt;width:98.2pt;height:31.6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" fillcolor="white [3201]" strokeweight=".5pt">
                <v:textbox>
                  <w:txbxContent>
                    <w:p w14:paraId="30945AC1" w14:textId="717F534B" w:rsidR="00150AFC" w:rsidRDefault="00150AFC" w:rsidP="00150AFC">
                      <w:r>
                        <w:t>Đăng ký</w:t>
                      </w:r>
                    </w:p>
                    <w:p w14:paraId="3CAB5BC2" w14:textId="421EACCC" w:rsidR="00150AFC" w:rsidRDefault="00150AFC" w:rsidP="00150AFC">
                      <w:r>
                        <w:t>Đến trang chọn role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856E05" w14:textId="2AE8C567" w:rsidR="00150AFC" w:rsidRDefault="00150AFC" w:rsidP="005528F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721BF9" wp14:editId="425AD54A">
                <wp:simplePos x="0" y="0"/>
                <wp:positionH relativeFrom="column">
                  <wp:posOffset>2548832</wp:posOffset>
                </wp:positionH>
                <wp:positionV relativeFrom="paragraph">
                  <wp:posOffset>41737</wp:posOffset>
                </wp:positionV>
                <wp:extent cx="1731645" cy="60960"/>
                <wp:effectExtent l="0" t="19050" r="97155" b="914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645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433AA" id="Straight Arrow Connector 35" o:spid="_x0000_s1026" type="#_x0000_t32" style="position:absolute;margin-left:200.7pt;margin-top:3.3pt;width:136.35pt;height:4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17754DE2" w14:textId="0894AE23" w:rsidR="00150AFC" w:rsidRDefault="00150AFC" w:rsidP="005528F1"/>
    <w:p w14:paraId="4AE939E0" w14:textId="6ADE3C7C" w:rsidR="00150AFC" w:rsidRDefault="00150AFC" w:rsidP="005528F1"/>
    <w:p w14:paraId="6AC340A7" w14:textId="37D8EA01" w:rsidR="00150AFC" w:rsidRDefault="00150AFC" w:rsidP="005528F1"/>
    <w:p w14:paraId="6AA97E6F" w14:textId="3B57121B" w:rsidR="00150AFC" w:rsidRDefault="00150AFC" w:rsidP="005528F1"/>
    <w:p w14:paraId="165E739F" w14:textId="09DDB498" w:rsidR="00150AFC" w:rsidRDefault="00150AFC" w:rsidP="005528F1"/>
    <w:p w14:paraId="1965D5DB" w14:textId="4AAEAD3A" w:rsidR="00150AFC" w:rsidRDefault="00150AFC" w:rsidP="005528F1"/>
    <w:p w14:paraId="62785921" w14:textId="13056404" w:rsidR="00150AFC" w:rsidRPr="005528F1" w:rsidRDefault="00150AFC" w:rsidP="005528F1">
      <w:r w:rsidRPr="00150AFC"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1042601E" wp14:editId="6D87E1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02380" cy="3291840"/>
            <wp:effectExtent l="0" t="0" r="7620" b="3810"/>
            <wp:wrapSquare wrapText="bothSides"/>
            <wp:docPr id="37" name="Picture 3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15C33" w14:textId="77777777" w:rsidR="006E3C0A" w:rsidRPr="006E3C0A" w:rsidRDefault="00150AFC" w:rsidP="00150AFC">
      <w:pPr>
        <w:rPr>
          <w:b/>
          <w:bCs/>
          <w:sz w:val="28"/>
          <w:szCs w:val="28"/>
        </w:rPr>
      </w:pPr>
      <w:bookmarkStart w:id="1" w:name="_Toc468193989"/>
      <w:r w:rsidRPr="006E3C0A">
        <w:rPr>
          <w:b/>
          <w:bCs/>
          <w:sz w:val="28"/>
          <w:szCs w:val="28"/>
        </w:rPr>
        <w:t>Trang chọn chức vụ</w:t>
      </w:r>
      <w:r w:rsidR="006E3C0A" w:rsidRPr="006E3C0A">
        <w:rPr>
          <w:b/>
          <w:bCs/>
          <w:sz w:val="28"/>
          <w:szCs w:val="28"/>
        </w:rPr>
        <w:t xml:space="preserve"> </w:t>
      </w:r>
    </w:p>
    <w:p w14:paraId="0B14A701" w14:textId="38543F73" w:rsidR="00150AFC" w:rsidRDefault="006E3C0A" w:rsidP="00150AFC">
      <w:r>
        <w:t xml:space="preserve">Dùng </w:t>
      </w:r>
      <w:r w:rsidR="00150AFC">
        <w:t xml:space="preserve">để phân loại người dùng </w:t>
      </w:r>
    </w:p>
    <w:p w14:paraId="40CB2E0F" w14:textId="77777777" w:rsidR="0060558A" w:rsidRDefault="0060558A" w:rsidP="00150AFC"/>
    <w:p w14:paraId="7BBC8FD0" w14:textId="09439F1C" w:rsidR="00150AFC" w:rsidRDefault="00150AFC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2ACBF9" wp14:editId="5869FF5C">
                <wp:simplePos x="0" y="0"/>
                <wp:positionH relativeFrom="margin">
                  <wp:align>right</wp:align>
                </wp:positionH>
                <wp:positionV relativeFrom="paragraph">
                  <wp:posOffset>61191</wp:posOffset>
                </wp:positionV>
                <wp:extent cx="1676400" cy="249382"/>
                <wp:effectExtent l="0" t="0" r="19050" b="177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10226" w14:textId="560BA250" w:rsidR="00150AFC" w:rsidRDefault="00150AFC">
                            <w:r>
                              <w:t>Quản lý phòng khám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ACBF9" id="Text Box 39" o:spid="_x0000_s1039" type="#_x0000_t202" style="position:absolute;margin-left:80.8pt;margin-top:4.8pt;width:132pt;height:19.6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" fillcolor="white [3201]" strokeweight=".5pt">
                <v:textbox>
                  <w:txbxContent>
                    <w:p w14:paraId="0A410226" w14:textId="560BA250" w:rsidR="00150AFC" w:rsidRDefault="00150AFC">
                      <w:r>
                        <w:t>Quản lý phòng khám role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F1C309" w14:textId="7C07EB83" w:rsidR="00150AFC" w:rsidRDefault="00150AFC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09E3C8" wp14:editId="62EE5BF4">
                <wp:simplePos x="0" y="0"/>
                <wp:positionH relativeFrom="column">
                  <wp:posOffset>1246908</wp:posOffset>
                </wp:positionH>
                <wp:positionV relativeFrom="paragraph">
                  <wp:posOffset>42141</wp:posOffset>
                </wp:positionV>
                <wp:extent cx="2978727" cy="367146"/>
                <wp:effectExtent l="0" t="57150" r="12700" b="330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8727" cy="367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1FDC8" id="Straight Arrow Connector 38" o:spid="_x0000_s1026" type="#_x0000_t32" style="position:absolute;margin-left:98.2pt;margin-top:3.3pt;width:234.55pt;height:28.9pt;flip: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4F6F9E8B" w14:textId="593CF13B" w:rsidR="00150AFC" w:rsidRDefault="00150AFC" w:rsidP="00150AFC"/>
    <w:p w14:paraId="215B776C" w14:textId="2E0424E2" w:rsidR="00150AFC" w:rsidRDefault="00150AFC" w:rsidP="00150AFC"/>
    <w:p w14:paraId="3FD1F5CC" w14:textId="26275F06" w:rsidR="00150AFC" w:rsidRDefault="00150AFC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2F44F3" wp14:editId="599A1E3B">
                <wp:simplePos x="0" y="0"/>
                <wp:positionH relativeFrom="margin">
                  <wp:align>right</wp:align>
                </wp:positionH>
                <wp:positionV relativeFrom="paragraph">
                  <wp:posOffset>12469</wp:posOffset>
                </wp:positionV>
                <wp:extent cx="1676400" cy="249382"/>
                <wp:effectExtent l="0" t="0" r="19050" b="177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F98E0" w14:textId="5650F654" w:rsidR="00150AFC" w:rsidRDefault="00150AFC" w:rsidP="00150AFC">
                            <w:r>
                              <w:t>Nhân viên phòng khám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F44F3" id="Text Box 41" o:spid="_x0000_s1040" type="#_x0000_t202" style="position:absolute;margin-left:80.8pt;margin-top:1pt;width:132pt;height:19.6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" fillcolor="white [3201]" strokeweight=".5pt">
                <v:textbox>
                  <w:txbxContent>
                    <w:p w14:paraId="416F98E0" w14:textId="5650F654" w:rsidR="00150AFC" w:rsidRDefault="00150AFC" w:rsidP="00150AFC">
                      <w:r>
                        <w:t>Nhân viên phòng khám role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F33342" wp14:editId="6A2DA12A">
                <wp:simplePos x="0" y="0"/>
                <wp:positionH relativeFrom="column">
                  <wp:posOffset>2230582</wp:posOffset>
                </wp:positionH>
                <wp:positionV relativeFrom="paragraph">
                  <wp:posOffset>68117</wp:posOffset>
                </wp:positionV>
                <wp:extent cx="1967345" cy="167871"/>
                <wp:effectExtent l="0" t="57150" r="13970" b="228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7345" cy="167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302A" id="Straight Arrow Connector 40" o:spid="_x0000_s1026" type="#_x0000_t32" style="position:absolute;margin-left:175.65pt;margin-top:5.35pt;width:154.9pt;height:13.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53C1A164" w14:textId="29AF737B" w:rsidR="00150AFC" w:rsidRDefault="00150AFC" w:rsidP="00150AFC"/>
    <w:p w14:paraId="6AE1356A" w14:textId="549A5D0D" w:rsidR="00150AFC" w:rsidRDefault="00150AFC" w:rsidP="00150AFC"/>
    <w:p w14:paraId="73B38213" w14:textId="2D724D5B" w:rsidR="00150AFC" w:rsidRDefault="00150AFC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6EFC4A" wp14:editId="6EDD7DC9">
                <wp:simplePos x="0" y="0"/>
                <wp:positionH relativeFrom="column">
                  <wp:posOffset>3221182</wp:posOffset>
                </wp:positionH>
                <wp:positionV relativeFrom="paragraph">
                  <wp:posOffset>85089</wp:posOffset>
                </wp:positionV>
                <wp:extent cx="1011382" cy="204701"/>
                <wp:effectExtent l="0" t="0" r="74930" b="812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382" cy="204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4B6AC" id="Straight Arrow Connector 43" o:spid="_x0000_s1026" type="#_x0000_t32" style="position:absolute;margin-left:253.65pt;margin-top:6.7pt;width:79.65pt;height:16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254777E7" w14:textId="0878E54F" w:rsidR="00150AFC" w:rsidRDefault="00150AFC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F9D688" wp14:editId="26D919BE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1676400" cy="249382"/>
                <wp:effectExtent l="0" t="0" r="19050" b="177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F5E9B" w14:textId="1C17846B" w:rsidR="00150AFC" w:rsidRDefault="00150AFC" w:rsidP="00150AFC">
                            <w:r>
                              <w:t>Bệnh nhân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D688" id="Text Box 42" o:spid="_x0000_s1041" type="#_x0000_t202" style="position:absolute;margin-left:80.8pt;margin-top:1pt;width:132pt;height:19.65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0hYPAIAAIQ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" fillcolor="white [3201]" strokeweight=".5pt">
                <v:textbox>
                  <w:txbxContent>
                    <w:p w14:paraId="11FF5E9B" w14:textId="1C17846B" w:rsidR="00150AFC" w:rsidRDefault="00150AFC" w:rsidP="00150AFC">
                      <w:r>
                        <w:t>Bệnh nhân role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57D8B2" w14:textId="24B2D492" w:rsidR="00150AFC" w:rsidRDefault="00150AFC" w:rsidP="00150AFC"/>
    <w:p w14:paraId="13B636AF" w14:textId="34F94081" w:rsidR="00150AFC" w:rsidRDefault="00150AFC" w:rsidP="00150AFC"/>
    <w:p w14:paraId="085AEE64" w14:textId="2101C31F" w:rsidR="00150AFC" w:rsidRDefault="00150AFC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A91B5C" wp14:editId="534AC5BF">
                <wp:simplePos x="0" y="0"/>
                <wp:positionH relativeFrom="margin">
                  <wp:posOffset>4170218</wp:posOffset>
                </wp:positionH>
                <wp:positionV relativeFrom="paragraph">
                  <wp:posOffset>116609</wp:posOffset>
                </wp:positionV>
                <wp:extent cx="1399309" cy="249382"/>
                <wp:effectExtent l="0" t="0" r="10795" b="177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309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086EC" w14:textId="3F57F6D8" w:rsidR="00150AFC" w:rsidRDefault="00150AFC" w:rsidP="00150AFC">
                            <w:r>
                              <w:t>Đăng ký 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91B5C" id="Text Box 45" o:spid="_x0000_s1042" type="#_x0000_t202" style="position:absolute;margin-left:328.35pt;margin-top:9.2pt;width:110.2pt;height:19.6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" fillcolor="white [3201]" strokeweight=".5pt">
                <v:textbox>
                  <w:txbxContent>
                    <w:p w14:paraId="3A9086EC" w14:textId="3F57F6D8" w:rsidR="00150AFC" w:rsidRDefault="00150AFC" w:rsidP="00150AFC">
                      <w:r>
                        <w:t>Đăng ký thành công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FE799E" w14:textId="150E5921" w:rsidR="00150AFC" w:rsidRDefault="00150AFC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2F20A8" wp14:editId="750F8655">
                <wp:simplePos x="0" y="0"/>
                <wp:positionH relativeFrom="column">
                  <wp:posOffset>2216726</wp:posOffset>
                </wp:positionH>
                <wp:positionV relativeFrom="paragraph">
                  <wp:posOffset>12700</wp:posOffset>
                </wp:positionV>
                <wp:extent cx="1918855" cy="76200"/>
                <wp:effectExtent l="0" t="0" r="8191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85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9AFB" id="Straight Arrow Connector 44" o:spid="_x0000_s1026" type="#_x0000_t32" style="position:absolute;margin-left:174.55pt;margin-top:1pt;width:151.1pt;height: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7F0804FD" w14:textId="71B45F62" w:rsidR="00150AFC" w:rsidRDefault="00150AFC" w:rsidP="00150AFC"/>
    <w:p w14:paraId="2FBC2E03" w14:textId="4C4B3A43" w:rsidR="00150AFC" w:rsidRDefault="00150AFC" w:rsidP="00150AFC"/>
    <w:p w14:paraId="7D06FF9E" w14:textId="10894417" w:rsidR="0060558A" w:rsidRDefault="0060558A" w:rsidP="00150AFC"/>
    <w:p w14:paraId="7D05EB36" w14:textId="671D740C" w:rsidR="0060558A" w:rsidRDefault="0060558A" w:rsidP="00150AFC"/>
    <w:p w14:paraId="6FF9CCE5" w14:textId="5D36538B" w:rsidR="0060558A" w:rsidRDefault="0060558A" w:rsidP="00150AFC"/>
    <w:p w14:paraId="082FDA22" w14:textId="2ED00DA3" w:rsidR="0060558A" w:rsidRDefault="0060558A" w:rsidP="00150AFC"/>
    <w:p w14:paraId="7EA80465" w14:textId="0EBDA343" w:rsidR="0060558A" w:rsidRDefault="0060558A" w:rsidP="00150AFC"/>
    <w:p w14:paraId="3E62F3B3" w14:textId="778D9C3F" w:rsidR="0060558A" w:rsidRPr="006E3C0A" w:rsidRDefault="00A25DB6" w:rsidP="00150AFC">
      <w:pPr>
        <w:rPr>
          <w:b/>
          <w:bCs/>
          <w:sz w:val="28"/>
          <w:szCs w:val="28"/>
        </w:rPr>
      </w:pPr>
      <w:r w:rsidRPr="006E3C0A">
        <w:rPr>
          <w:b/>
          <w:bCs/>
          <w:sz w:val="28"/>
          <w:szCs w:val="28"/>
        </w:rPr>
        <w:t xml:space="preserve">Giao diện khi đăng nhập thành công </w:t>
      </w:r>
    </w:p>
    <w:p w14:paraId="305A32CA" w14:textId="47BAE909" w:rsidR="0060558A" w:rsidRDefault="0060558A" w:rsidP="00150AFC"/>
    <w:p w14:paraId="3B0C6D47" w14:textId="7300924E" w:rsidR="0060558A" w:rsidRDefault="00A25DB6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F9AD46" wp14:editId="7BE67312">
                <wp:simplePos x="0" y="0"/>
                <wp:positionH relativeFrom="column">
                  <wp:posOffset>5306868</wp:posOffset>
                </wp:positionH>
                <wp:positionV relativeFrom="paragraph">
                  <wp:posOffset>1371600</wp:posOffset>
                </wp:positionV>
                <wp:extent cx="45719" cy="665018"/>
                <wp:effectExtent l="38100" t="0" r="50165" b="5905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5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8C71" id="Straight Arrow Connector 106" o:spid="_x0000_s1026" type="#_x0000_t32" style="position:absolute;margin-left:417.85pt;margin-top:108pt;width:3.6pt;height:52.3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7852E16" wp14:editId="6EA0D1D2">
                <wp:simplePos x="0" y="0"/>
                <wp:positionH relativeFrom="column">
                  <wp:posOffset>4045527</wp:posOffset>
                </wp:positionH>
                <wp:positionV relativeFrom="paragraph">
                  <wp:posOffset>879763</wp:posOffset>
                </wp:positionV>
                <wp:extent cx="491837" cy="1115291"/>
                <wp:effectExtent l="38100" t="0" r="22860" b="6604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837" cy="1115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8392C" id="Straight Arrow Connector 104" o:spid="_x0000_s1026" type="#_x0000_t32" style="position:absolute;margin-left:318.55pt;margin-top:69.25pt;width:38.75pt;height:87.8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536264" wp14:editId="020067EF">
                <wp:simplePos x="0" y="0"/>
                <wp:positionH relativeFrom="column">
                  <wp:posOffset>2667000</wp:posOffset>
                </wp:positionH>
                <wp:positionV relativeFrom="paragraph">
                  <wp:posOffset>193964</wp:posOffset>
                </wp:positionV>
                <wp:extent cx="2008909" cy="1731818"/>
                <wp:effectExtent l="38100" t="0" r="29845" b="5905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909" cy="1731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953EE" id="Straight Arrow Connector 102" o:spid="_x0000_s1026" type="#_x0000_t32" style="position:absolute;margin-left:210pt;margin-top:15.25pt;width:158.2pt;height:136.35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CC726E" wp14:editId="48980B23">
            <wp:extent cx="5943600" cy="1518285"/>
            <wp:effectExtent l="0" t="0" r="0" b="5715"/>
            <wp:docPr id="101" name="Picture 10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5F0F" w14:textId="17C9B179" w:rsidR="0060558A" w:rsidRDefault="0060558A" w:rsidP="00150AFC"/>
    <w:p w14:paraId="57A28F61" w14:textId="1263709B" w:rsidR="0060558A" w:rsidRDefault="0060558A" w:rsidP="00150AFC"/>
    <w:p w14:paraId="0BE3A129" w14:textId="3CD06C23" w:rsidR="0060558A" w:rsidRDefault="00A25DB6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2D14C17" wp14:editId="59A4ECF6">
                <wp:simplePos x="0" y="0"/>
                <wp:positionH relativeFrom="column">
                  <wp:posOffset>1960418</wp:posOffset>
                </wp:positionH>
                <wp:positionV relativeFrom="paragraph">
                  <wp:posOffset>96982</wp:posOffset>
                </wp:positionV>
                <wp:extent cx="1198418" cy="422563"/>
                <wp:effectExtent l="0" t="0" r="20955" b="1587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418" cy="422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D6B75" w14:textId="2E4099E2" w:rsidR="00A25DB6" w:rsidRDefault="00A25DB6">
                            <w:r>
                              <w:t>Click để hiện ra bảng phía dưới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14C17" id="Text Box 103" o:spid="_x0000_s1043" type="#_x0000_t202" style="position:absolute;margin-left:154.35pt;margin-top:7.65pt;width:94.35pt;height:3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" fillcolor="white [3201]" strokeweight=".5pt">
                <v:textbox>
                  <w:txbxContent>
                    <w:p w14:paraId="72AD6B75" w14:textId="2E4099E2" w:rsidR="00A25DB6" w:rsidRDefault="00A25DB6">
                      <w:r>
                        <w:t>Click để hiện ra bảng phía dưới</w:t>
                      </w:r>
                    </w:p>
                  </w:txbxContent>
                </v:textbox>
              </v:shape>
            </w:pict>
          </mc:Fallback>
        </mc:AlternateContent>
      </w:r>
    </w:p>
    <w:p w14:paraId="3F6071C5" w14:textId="0ED43AC1" w:rsidR="0060558A" w:rsidRDefault="00A25DB6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DEB1BC" wp14:editId="7A7C1F69">
                <wp:simplePos x="0" y="0"/>
                <wp:positionH relativeFrom="column">
                  <wp:posOffset>5008419</wp:posOffset>
                </wp:positionH>
                <wp:positionV relativeFrom="paragraph">
                  <wp:posOffset>55418</wp:posOffset>
                </wp:positionV>
                <wp:extent cx="741218" cy="311439"/>
                <wp:effectExtent l="0" t="0" r="20955" b="1270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311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24BF4" w14:textId="1516F6B9" w:rsidR="00A25DB6" w:rsidRDefault="00A25DB6">
                            <w: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EB1BC" id="Text Box 107" o:spid="_x0000_s1044" type="#_x0000_t202" style="position:absolute;margin-left:394.35pt;margin-top:4.35pt;width:58.35pt;height:24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" fillcolor="white [3201]" strokeweight=".5pt">
                <v:textbox>
                  <w:txbxContent>
                    <w:p w14:paraId="45524BF4" w14:textId="1516F6B9" w:rsidR="00A25DB6" w:rsidRDefault="00A25DB6">
                      <w:r>
                        <w:t>Sign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4D03DA5" wp14:editId="6799596D">
                <wp:simplePos x="0" y="0"/>
                <wp:positionH relativeFrom="column">
                  <wp:posOffset>3650673</wp:posOffset>
                </wp:positionH>
                <wp:positionV relativeFrom="paragraph">
                  <wp:posOffset>13855</wp:posOffset>
                </wp:positionV>
                <wp:extent cx="1129145" cy="408709"/>
                <wp:effectExtent l="0" t="0" r="13970" b="1079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145" cy="408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DDEFF" w14:textId="1733F112" w:rsidR="00A25DB6" w:rsidRDefault="00A25DB6">
                            <w:r>
                              <w:t>Một số mục giúp đỡ 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3DA5" id="Text Box 105" o:spid="_x0000_s1045" type="#_x0000_t202" style="position:absolute;margin-left:287.45pt;margin-top:1.1pt;width:88.9pt;height:32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" fillcolor="white [3201]" strokeweight=".5pt">
                <v:textbox>
                  <w:txbxContent>
                    <w:p w14:paraId="663DDEFF" w14:textId="1733F112" w:rsidR="00A25DB6" w:rsidRDefault="00A25DB6">
                      <w:r>
                        <w:t>Một số mục giúp đỡ người dùng</w:t>
                      </w:r>
                    </w:p>
                  </w:txbxContent>
                </v:textbox>
              </v:shape>
            </w:pict>
          </mc:Fallback>
        </mc:AlternateContent>
      </w:r>
    </w:p>
    <w:p w14:paraId="0989DA67" w14:textId="088C66E1" w:rsidR="0060558A" w:rsidRDefault="0060558A" w:rsidP="00150AFC"/>
    <w:p w14:paraId="0D5387D4" w14:textId="588E8B6F" w:rsidR="0060558A" w:rsidRDefault="0060558A" w:rsidP="00150AFC"/>
    <w:p w14:paraId="6F87FCBC" w14:textId="4EF7A937" w:rsidR="0060558A" w:rsidRDefault="0060558A" w:rsidP="00150AFC"/>
    <w:p w14:paraId="0E2372A2" w14:textId="00F1678E" w:rsidR="0060558A" w:rsidRDefault="0060558A" w:rsidP="00150AFC"/>
    <w:p w14:paraId="481E56A0" w14:textId="4EEE2020" w:rsidR="0060558A" w:rsidRDefault="0060558A" w:rsidP="00150AFC"/>
    <w:p w14:paraId="2053556D" w14:textId="3800FC5B" w:rsidR="0060558A" w:rsidRDefault="0060558A" w:rsidP="00150AFC"/>
    <w:p w14:paraId="18DE0D05" w14:textId="19A64A1E" w:rsidR="0060558A" w:rsidRDefault="0060558A" w:rsidP="00150AFC"/>
    <w:p w14:paraId="1B761773" w14:textId="1C6E533F" w:rsidR="0060558A" w:rsidRDefault="0060558A" w:rsidP="00150AFC"/>
    <w:p w14:paraId="4F7C61C4" w14:textId="71BF79C9" w:rsidR="0060558A" w:rsidRDefault="0060558A" w:rsidP="00150AFC"/>
    <w:p w14:paraId="59B00F33" w14:textId="5244090B" w:rsidR="0060558A" w:rsidRDefault="0060558A" w:rsidP="00150AFC"/>
    <w:p w14:paraId="171BCBF5" w14:textId="206C2B21" w:rsidR="0060558A" w:rsidRDefault="0060558A" w:rsidP="00150AFC"/>
    <w:p w14:paraId="70BF6282" w14:textId="7933070A" w:rsidR="0060558A" w:rsidRDefault="0060558A" w:rsidP="00150AFC"/>
    <w:p w14:paraId="35A2078A" w14:textId="24080B2E" w:rsidR="0060558A" w:rsidRDefault="0060558A" w:rsidP="00150AFC"/>
    <w:p w14:paraId="63A1B994" w14:textId="4E5942C0" w:rsidR="0060558A" w:rsidRDefault="0060558A" w:rsidP="00150AFC"/>
    <w:p w14:paraId="51628D60" w14:textId="4CD67C9B" w:rsidR="0060558A" w:rsidRDefault="0060558A" w:rsidP="00150AFC"/>
    <w:p w14:paraId="5B773341" w14:textId="06F62281" w:rsidR="0060558A" w:rsidRDefault="0060558A" w:rsidP="00150AFC"/>
    <w:p w14:paraId="389ABE34" w14:textId="237FA9D5" w:rsidR="00150AFC" w:rsidRDefault="00150AFC" w:rsidP="00150AFC"/>
    <w:p w14:paraId="21A8A51D" w14:textId="77777777" w:rsidR="006E3C0A" w:rsidRPr="006E3C0A" w:rsidRDefault="0060558A" w:rsidP="00150AFC">
      <w:r w:rsidRPr="006E3C0A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22752" behindDoc="0" locked="0" layoutInCell="1" allowOverlap="1" wp14:anchorId="7BE7C949" wp14:editId="6EBA6E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44708" cy="5822185"/>
            <wp:effectExtent l="0" t="0" r="3810" b="7620"/>
            <wp:wrapSquare wrapText="bothSides"/>
            <wp:docPr id="48" name="Picture 4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3C0A">
        <w:rPr>
          <w:b/>
          <w:bCs/>
          <w:sz w:val="28"/>
          <w:szCs w:val="28"/>
        </w:rPr>
        <w:t>Trang đặt lịch khám bệnh.</w:t>
      </w:r>
      <w:r w:rsidRPr="006E3C0A">
        <w:t xml:space="preserve"> </w:t>
      </w:r>
    </w:p>
    <w:p w14:paraId="5CC26E8F" w14:textId="7FFC4C13" w:rsidR="0060558A" w:rsidRDefault="0060558A" w:rsidP="00150AFC">
      <w:r>
        <w:t xml:space="preserve">Dùng để chọn bác sĩ gần nơi sống cũng như chọn theo loại bệnh. </w:t>
      </w:r>
    </w:p>
    <w:p w14:paraId="146AA870" w14:textId="0CFF61DA" w:rsidR="006E3C0A" w:rsidRPr="006E3C0A" w:rsidRDefault="006E3C0A" w:rsidP="00150AF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66B01C" wp14:editId="6F9517A9">
                <wp:simplePos x="0" y="0"/>
                <wp:positionH relativeFrom="column">
                  <wp:posOffset>2336800</wp:posOffset>
                </wp:positionH>
                <wp:positionV relativeFrom="paragraph">
                  <wp:posOffset>-2540</wp:posOffset>
                </wp:positionV>
                <wp:extent cx="2614295" cy="577850"/>
                <wp:effectExtent l="0" t="0" r="90805" b="698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620D2" id="Straight Arrow Connector 50" o:spid="_x0000_s1026" type="#_x0000_t32" style="position:absolute;margin-left:184pt;margin-top:-.2pt;width:205.85pt;height:4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6E3C0A">
        <w:rPr>
          <w:b/>
          <w:bCs/>
        </w:rPr>
        <w:t>Trang chọn phòng khám theo bác sĩ</w:t>
      </w:r>
    </w:p>
    <w:bookmarkStart w:id="2" w:name="_Toc121750601"/>
    <w:p w14:paraId="61034F9F" w14:textId="0A88EA62" w:rsidR="00150AFC" w:rsidRDefault="006E3C0A" w:rsidP="00150AFC">
      <w:pPr>
        <w:pStyle w:val="Heading1"/>
        <w:numPr>
          <w:ilvl w:val="0"/>
          <w:numId w:val="0"/>
        </w:num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C9BC6D" wp14:editId="44B16910">
                <wp:simplePos x="0" y="0"/>
                <wp:positionH relativeFrom="column">
                  <wp:posOffset>2070100</wp:posOffset>
                </wp:positionH>
                <wp:positionV relativeFrom="paragraph">
                  <wp:posOffset>187960</wp:posOffset>
                </wp:positionV>
                <wp:extent cx="2622550" cy="762635"/>
                <wp:effectExtent l="0" t="0" r="82550" b="755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0" cy="762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E05BF" id="Straight Arrow Connector 52" o:spid="_x0000_s1026" type="#_x0000_t32" style="position:absolute;margin-left:163pt;margin-top:14.8pt;width:206.5pt;height:60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0558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07E39F" wp14:editId="00D451D9">
                <wp:simplePos x="0" y="0"/>
                <wp:positionH relativeFrom="column">
                  <wp:posOffset>4953000</wp:posOffset>
                </wp:positionH>
                <wp:positionV relativeFrom="paragraph">
                  <wp:posOffset>124691</wp:posOffset>
                </wp:positionV>
                <wp:extent cx="1551709" cy="429491"/>
                <wp:effectExtent l="0" t="0" r="10795" b="279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709" cy="429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EE1D8" w14:textId="66DF9216" w:rsidR="0060558A" w:rsidRDefault="0060558A">
                            <w:r>
                              <w:t>Hiển thị 3 bước cần làm để đăng ký khám bệnh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7E39F" id="Text Box 51" o:spid="_x0000_s1046" type="#_x0000_t202" style="position:absolute;left:0;text-align:left;margin-left:390pt;margin-top:9.8pt;width:122.2pt;height:33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" fillcolor="white [3201]" strokeweight=".5pt">
                <v:textbox>
                  <w:txbxContent>
                    <w:p w14:paraId="210EE1D8" w14:textId="66DF9216" w:rsidR="0060558A" w:rsidRDefault="0060558A">
                      <w:r>
                        <w:t>Hiển thị 3 bước cần làm để đăng ký khám bệnh</w:t>
                      </w:r>
                    </w:p>
                  </w:txbxContent>
                </v:textbox>
              </v:shape>
            </w:pict>
          </mc:Fallback>
        </mc:AlternateContent>
      </w:r>
      <w:bookmarkEnd w:id="2"/>
    </w:p>
    <w:p w14:paraId="6FFA1523" w14:textId="2C566C63" w:rsidR="00150AFC" w:rsidRDefault="00150AFC" w:rsidP="00150AFC"/>
    <w:p w14:paraId="6DDED17C" w14:textId="2EB34800" w:rsidR="0060558A" w:rsidRDefault="006E3C0A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607F08" wp14:editId="1A53CCF1">
                <wp:simplePos x="0" y="0"/>
                <wp:positionH relativeFrom="column">
                  <wp:posOffset>2679700</wp:posOffset>
                </wp:positionH>
                <wp:positionV relativeFrom="paragraph">
                  <wp:posOffset>111760</wp:posOffset>
                </wp:positionV>
                <wp:extent cx="2055495" cy="846455"/>
                <wp:effectExtent l="0" t="0" r="78105" b="679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5495" cy="846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A6CEB" id="Straight Arrow Connector 54" o:spid="_x0000_s1026" type="#_x0000_t32" style="position:absolute;margin-left:211pt;margin-top:8.8pt;width:161.85pt;height:66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58C744C0" w14:textId="651E49B6" w:rsidR="0060558A" w:rsidRDefault="0060558A" w:rsidP="00150AFC"/>
    <w:p w14:paraId="38D187FF" w14:textId="454D5BBB" w:rsidR="0060558A" w:rsidRDefault="0060558A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606760" wp14:editId="6B481128">
                <wp:simplePos x="0" y="0"/>
                <wp:positionH relativeFrom="column">
                  <wp:posOffset>4738255</wp:posOffset>
                </wp:positionH>
                <wp:positionV relativeFrom="paragraph">
                  <wp:posOffset>28864</wp:posOffset>
                </wp:positionV>
                <wp:extent cx="1551709" cy="429491"/>
                <wp:effectExtent l="0" t="0" r="10795" b="279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709" cy="429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E77D3" w14:textId="450A6751" w:rsidR="0060558A" w:rsidRDefault="0060558A" w:rsidP="0060558A">
                            <w:r>
                              <w:t>Chọn phòng khám theo bác sĩ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06760" id="Text Box 53" o:spid="_x0000_s1047" type="#_x0000_t202" style="position:absolute;margin-left:373.1pt;margin-top:2.25pt;width:122.2pt;height:33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" fillcolor="white [3201]" strokeweight=".5pt">
                <v:textbox>
                  <w:txbxContent>
                    <w:p w14:paraId="060E77D3" w14:textId="450A6751" w:rsidR="0060558A" w:rsidRDefault="0060558A" w:rsidP="0060558A">
                      <w:r>
                        <w:t>Chọn phòng khám theo bác sĩ</w:t>
                      </w:r>
                    </w:p>
                  </w:txbxContent>
                </v:textbox>
              </v:shape>
            </w:pict>
          </mc:Fallback>
        </mc:AlternateContent>
      </w:r>
    </w:p>
    <w:p w14:paraId="1659B315" w14:textId="03A010DB" w:rsidR="0060558A" w:rsidRDefault="0060558A" w:rsidP="00150AFC"/>
    <w:p w14:paraId="1EB9A52B" w14:textId="05E550F3" w:rsidR="0060558A" w:rsidRDefault="0060558A" w:rsidP="00150AFC"/>
    <w:p w14:paraId="16A59A40" w14:textId="5A4A0AD5" w:rsidR="0060558A" w:rsidRDefault="0060558A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896EDE" wp14:editId="0342894E">
                <wp:simplePos x="0" y="0"/>
                <wp:positionH relativeFrom="column">
                  <wp:posOffset>4737735</wp:posOffset>
                </wp:positionH>
                <wp:positionV relativeFrom="paragraph">
                  <wp:posOffset>56284</wp:posOffset>
                </wp:positionV>
                <wp:extent cx="1551709" cy="429491"/>
                <wp:effectExtent l="0" t="0" r="10795" b="279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709" cy="429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0449E" w14:textId="1259F1B0" w:rsidR="0060558A" w:rsidRDefault="0060558A" w:rsidP="0060558A">
                            <w:r>
                              <w:t>Chọn tỉnh hay loại bệnh cần khám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96EDE" id="Text Box 55" o:spid="_x0000_s1048" type="#_x0000_t202" style="position:absolute;margin-left:373.05pt;margin-top:4.45pt;width:122.2pt;height:33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" fillcolor="white [3201]" strokeweight=".5pt">
                <v:textbox>
                  <w:txbxContent>
                    <w:p w14:paraId="45F0449E" w14:textId="1259F1B0" w:rsidR="0060558A" w:rsidRDefault="0060558A" w:rsidP="0060558A">
                      <w:r>
                        <w:t>Chọn tỉnh hay loại bệnh cần khám</w:t>
                      </w:r>
                    </w:p>
                  </w:txbxContent>
                </v:textbox>
              </v:shape>
            </w:pict>
          </mc:Fallback>
        </mc:AlternateContent>
      </w:r>
    </w:p>
    <w:p w14:paraId="341D646A" w14:textId="0D4CFB17" w:rsidR="0060558A" w:rsidRDefault="006E3C0A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611E81" wp14:editId="1CFBCCDE">
                <wp:simplePos x="0" y="0"/>
                <wp:positionH relativeFrom="column">
                  <wp:posOffset>3600450</wp:posOffset>
                </wp:positionH>
                <wp:positionV relativeFrom="paragraph">
                  <wp:posOffset>107950</wp:posOffset>
                </wp:positionV>
                <wp:extent cx="1382395" cy="824865"/>
                <wp:effectExtent l="0" t="0" r="84455" b="514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395" cy="824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D865" id="Straight Arrow Connector 56" o:spid="_x0000_s1026" type="#_x0000_t32" style="position:absolute;margin-left:283.5pt;margin-top:8.5pt;width:108.85pt;height:64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6EB0E229" w14:textId="179AEF46" w:rsidR="0060558A" w:rsidRDefault="0060558A" w:rsidP="00150AFC"/>
    <w:p w14:paraId="6649F34F" w14:textId="68D2B974" w:rsidR="0060558A" w:rsidRDefault="006E3C0A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572651" wp14:editId="509DFEDE">
                <wp:simplePos x="0" y="0"/>
                <wp:positionH relativeFrom="column">
                  <wp:posOffset>3600450</wp:posOffset>
                </wp:positionH>
                <wp:positionV relativeFrom="paragraph">
                  <wp:posOffset>29210</wp:posOffset>
                </wp:positionV>
                <wp:extent cx="1176655" cy="1010920"/>
                <wp:effectExtent l="0" t="0" r="61595" b="5588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655" cy="1010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A764" id="Straight Arrow Connector 62" o:spid="_x0000_s1026" type="#_x0000_t32" style="position:absolute;margin-left:283.5pt;margin-top:2.3pt;width:92.65pt;height:79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56F1A9CA" w14:textId="4D8F844F" w:rsidR="0060558A" w:rsidRDefault="006E3C0A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63C087" wp14:editId="41DFE8AB">
                <wp:simplePos x="0" y="0"/>
                <wp:positionH relativeFrom="column">
                  <wp:posOffset>3492500</wp:posOffset>
                </wp:positionH>
                <wp:positionV relativeFrom="paragraph">
                  <wp:posOffset>57150</wp:posOffset>
                </wp:positionV>
                <wp:extent cx="1243965" cy="1307465"/>
                <wp:effectExtent l="0" t="0" r="70485" b="641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965" cy="1307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81F5" id="Straight Arrow Connector 64" o:spid="_x0000_s1026" type="#_x0000_t32" style="position:absolute;margin-left:275pt;margin-top:4.5pt;width:97.95pt;height:102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26719E25" w14:textId="72942CFF" w:rsidR="0060558A" w:rsidRDefault="0060558A" w:rsidP="00150AFC"/>
    <w:p w14:paraId="1DB6854E" w14:textId="1D6BD9CE" w:rsidR="0060558A" w:rsidRDefault="0060558A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5AE514" wp14:editId="57633C55">
                <wp:simplePos x="0" y="0"/>
                <wp:positionH relativeFrom="column">
                  <wp:posOffset>4952827</wp:posOffset>
                </wp:positionH>
                <wp:positionV relativeFrom="paragraph">
                  <wp:posOffset>77239</wp:posOffset>
                </wp:positionV>
                <wp:extent cx="1551709" cy="318655"/>
                <wp:effectExtent l="0" t="0" r="10795" b="2476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709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C2C87" w14:textId="70D89597" w:rsidR="0060558A" w:rsidRDefault="0060558A" w:rsidP="0060558A">
                            <w:r>
                              <w:t>Hiển thị list bác sĩ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AE514" id="Text Box 57" o:spid="_x0000_s1049" type="#_x0000_t202" style="position:absolute;margin-left:390pt;margin-top:6.1pt;width:122.2pt;height:25.1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" fillcolor="white [3201]" strokeweight=".5pt">
                <v:textbox>
                  <w:txbxContent>
                    <w:p w14:paraId="0EAC2C87" w14:textId="70D89597" w:rsidR="0060558A" w:rsidRDefault="0060558A" w:rsidP="0060558A">
                      <w:r>
                        <w:t>Hiển thị list bác sĩ</w:t>
                      </w:r>
                    </w:p>
                  </w:txbxContent>
                </v:textbox>
              </v:shape>
            </w:pict>
          </mc:Fallback>
        </mc:AlternateContent>
      </w:r>
    </w:p>
    <w:p w14:paraId="6532F373" w14:textId="78C04893" w:rsidR="0060558A" w:rsidRDefault="0060558A" w:rsidP="00150AFC"/>
    <w:p w14:paraId="511E2B71" w14:textId="79E868E2" w:rsidR="0060558A" w:rsidRDefault="0060558A" w:rsidP="00150AFC"/>
    <w:p w14:paraId="6CEE5E30" w14:textId="289A3365" w:rsidR="0060558A" w:rsidRDefault="009E0C36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A75149" wp14:editId="72E082D3">
                <wp:simplePos x="0" y="0"/>
                <wp:positionH relativeFrom="column">
                  <wp:posOffset>4779414</wp:posOffset>
                </wp:positionH>
                <wp:positionV relativeFrom="paragraph">
                  <wp:posOffset>15125</wp:posOffset>
                </wp:positionV>
                <wp:extent cx="1551709" cy="318655"/>
                <wp:effectExtent l="0" t="0" r="10795" b="2476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709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F8315" w14:textId="42A4E6AD" w:rsidR="009E0C36" w:rsidRDefault="009E0C36" w:rsidP="009E0C36">
                            <w:r>
                              <w:t>Click để chọn bác sĩ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5149" id="Text Box 63" o:spid="_x0000_s1050" type="#_x0000_t202" style="position:absolute;margin-left:376.35pt;margin-top:1.2pt;width:122.2pt;height:25.1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" fillcolor="white [3201]" strokeweight=".5pt">
                <v:textbox>
                  <w:txbxContent>
                    <w:p w14:paraId="451F8315" w14:textId="42A4E6AD" w:rsidR="009E0C36" w:rsidRDefault="009E0C36" w:rsidP="009E0C36">
                      <w:r>
                        <w:t>Click để chọn bác sĩ</w:t>
                      </w:r>
                    </w:p>
                  </w:txbxContent>
                </v:textbox>
              </v:shape>
            </w:pict>
          </mc:Fallback>
        </mc:AlternateContent>
      </w:r>
    </w:p>
    <w:p w14:paraId="1104F1BB" w14:textId="43FCE798" w:rsidR="0060558A" w:rsidRDefault="0060558A" w:rsidP="00150AFC"/>
    <w:p w14:paraId="5759CE3C" w14:textId="56E2FD0A" w:rsidR="0060558A" w:rsidRDefault="0060558A" w:rsidP="00150AFC"/>
    <w:p w14:paraId="48AA88F1" w14:textId="3EB2840E" w:rsidR="0060558A" w:rsidRDefault="009E0C36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09BC5E" wp14:editId="645C288B">
                <wp:simplePos x="0" y="0"/>
                <wp:positionH relativeFrom="column">
                  <wp:posOffset>4752109</wp:posOffset>
                </wp:positionH>
                <wp:positionV relativeFrom="paragraph">
                  <wp:posOffset>29095</wp:posOffset>
                </wp:positionV>
                <wp:extent cx="1551709" cy="415636"/>
                <wp:effectExtent l="0" t="0" r="10795" b="2286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709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B6C5D" w14:textId="6EB3F12E" w:rsidR="009E0C36" w:rsidRDefault="009E0C36" w:rsidP="009E0C36">
                            <w:r>
                              <w:t>Click 2 lần để hiển thị thông tin chi tiết hơn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BC5E" id="Text Box 66" o:spid="_x0000_s1051" type="#_x0000_t202" style="position:absolute;margin-left:374.2pt;margin-top:2.3pt;width:122.2pt;height:32.7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" fillcolor="white [3201]" strokeweight=".5pt">
                <v:textbox>
                  <w:txbxContent>
                    <w:p w14:paraId="75EB6C5D" w14:textId="6EB3F12E" w:rsidR="009E0C36" w:rsidRDefault="009E0C36" w:rsidP="009E0C36">
                      <w:r>
                        <w:t>Click 2 lần để hiển thị thông tin chi tiết hơn</w:t>
                      </w:r>
                    </w:p>
                  </w:txbxContent>
                </v:textbox>
              </v:shape>
            </w:pict>
          </mc:Fallback>
        </mc:AlternateContent>
      </w:r>
    </w:p>
    <w:p w14:paraId="2CD3B164" w14:textId="702E59A2" w:rsidR="0060558A" w:rsidRDefault="0060558A" w:rsidP="00150AFC"/>
    <w:p w14:paraId="1CE047F3" w14:textId="6318A366" w:rsidR="0060558A" w:rsidRDefault="0060558A" w:rsidP="00150AFC"/>
    <w:p w14:paraId="7F4AEBDC" w14:textId="47B802C4" w:rsidR="0060558A" w:rsidRDefault="0060558A" w:rsidP="00150AFC"/>
    <w:p w14:paraId="641CD5FD" w14:textId="6B4B1465" w:rsidR="0060558A" w:rsidRDefault="006E3C0A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0B8209" wp14:editId="791B3723">
                <wp:simplePos x="0" y="0"/>
                <wp:positionH relativeFrom="column">
                  <wp:posOffset>4603115</wp:posOffset>
                </wp:positionH>
                <wp:positionV relativeFrom="paragraph">
                  <wp:posOffset>55880</wp:posOffset>
                </wp:positionV>
                <wp:extent cx="1551709" cy="318655"/>
                <wp:effectExtent l="0" t="0" r="10795" b="2476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709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1E116" w14:textId="67B318B2" w:rsidR="0060558A" w:rsidRDefault="0060558A" w:rsidP="0060558A">
                            <w:r>
                              <w:t xml:space="preserve">Tới bước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8209" id="Text Box 61" o:spid="_x0000_s1052" type="#_x0000_t202" style="position:absolute;margin-left:362.45pt;margin-top:4.4pt;width:122.2pt;height:25.1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" fillcolor="white [3201]" strokeweight=".5pt">
                <v:textbox>
                  <w:txbxContent>
                    <w:p w14:paraId="0751E116" w14:textId="67B318B2" w:rsidR="0060558A" w:rsidRDefault="0060558A" w:rsidP="0060558A">
                      <w:r>
                        <w:t xml:space="preserve">Tới bước 2 </w:t>
                      </w:r>
                    </w:p>
                  </w:txbxContent>
                </v:textbox>
              </v:shape>
            </w:pict>
          </mc:Fallback>
        </mc:AlternateContent>
      </w:r>
    </w:p>
    <w:p w14:paraId="563C96BB" w14:textId="10D3D566" w:rsidR="0060558A" w:rsidRDefault="006E3C0A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84EEC3" wp14:editId="241F3DBE">
                <wp:simplePos x="0" y="0"/>
                <wp:positionH relativeFrom="column">
                  <wp:posOffset>1968500</wp:posOffset>
                </wp:positionH>
                <wp:positionV relativeFrom="paragraph">
                  <wp:posOffset>38101</wp:posOffset>
                </wp:positionV>
                <wp:extent cx="2629535" cy="609600"/>
                <wp:effectExtent l="0" t="0" r="75565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53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4DDB" id="Straight Arrow Connector 58" o:spid="_x0000_s1026" type="#_x0000_t32" style="position:absolute;margin-left:155pt;margin-top:3pt;width:207.05pt;height:4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01C0EE" wp14:editId="5D905798">
                <wp:simplePos x="0" y="0"/>
                <wp:positionH relativeFrom="column">
                  <wp:posOffset>2622550</wp:posOffset>
                </wp:positionH>
                <wp:positionV relativeFrom="paragraph">
                  <wp:posOffset>6350</wp:posOffset>
                </wp:positionV>
                <wp:extent cx="1975485" cy="127000"/>
                <wp:effectExtent l="0" t="0" r="81915" b="825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5485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5979A" id="Straight Arrow Connector 60" o:spid="_x0000_s1026" type="#_x0000_t32" style="position:absolute;margin-left:206.5pt;margin-top:.5pt;width:155.55pt;height:1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634813CA" w14:textId="1860FF49" w:rsidR="0060558A" w:rsidRDefault="0060558A" w:rsidP="00150AFC"/>
    <w:p w14:paraId="3C66CBC9" w14:textId="2784D256" w:rsidR="0060558A" w:rsidRDefault="006E3C0A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EF2350" wp14:editId="76162313">
                <wp:simplePos x="0" y="0"/>
                <wp:positionH relativeFrom="column">
                  <wp:posOffset>4605655</wp:posOffset>
                </wp:positionH>
                <wp:positionV relativeFrom="paragraph">
                  <wp:posOffset>119380</wp:posOffset>
                </wp:positionV>
                <wp:extent cx="1551709" cy="318655"/>
                <wp:effectExtent l="0" t="0" r="10795" b="2476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709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3C8D7" w14:textId="3290A462" w:rsidR="0060558A" w:rsidRDefault="0060558A" w:rsidP="0060558A">
                            <w:r>
                              <w:t>Về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2350" id="Text Box 59" o:spid="_x0000_s1053" type="#_x0000_t202" style="position:absolute;margin-left:362.65pt;margin-top:9.4pt;width:122.2pt;height:25.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" fillcolor="white [3201]" strokeweight=".5pt">
                <v:textbox>
                  <w:txbxContent>
                    <w:p w14:paraId="2983C8D7" w14:textId="3290A462" w:rsidR="0060558A" w:rsidRDefault="0060558A" w:rsidP="0060558A">
                      <w:r>
                        <w:t>Về homepage</w:t>
                      </w:r>
                    </w:p>
                  </w:txbxContent>
                </v:textbox>
              </v:shape>
            </w:pict>
          </mc:Fallback>
        </mc:AlternateContent>
      </w:r>
    </w:p>
    <w:p w14:paraId="202884DB" w14:textId="5FC98ACD" w:rsidR="0060558A" w:rsidRDefault="0060558A" w:rsidP="00150AFC"/>
    <w:p w14:paraId="62C4127D" w14:textId="194010CC" w:rsidR="0060558A" w:rsidRDefault="0060558A" w:rsidP="00150AFC"/>
    <w:p w14:paraId="0D779CCC" w14:textId="77777777" w:rsidR="009E0C36" w:rsidRDefault="009E0C36" w:rsidP="00150AFC"/>
    <w:p w14:paraId="2B70F631" w14:textId="7C4A3F53" w:rsidR="009E0C36" w:rsidRDefault="009E0C36" w:rsidP="00150AFC">
      <w:r w:rsidRPr="009E0C36">
        <w:rPr>
          <w:noProof/>
        </w:rPr>
        <w:drawing>
          <wp:anchor distT="0" distB="0" distL="114300" distR="114300" simplePos="0" relativeHeight="251754496" behindDoc="0" locked="0" layoutInCell="1" allowOverlap="1" wp14:anchorId="6D29799A" wp14:editId="640A413A">
            <wp:simplePos x="0" y="0"/>
            <wp:positionH relativeFrom="column">
              <wp:posOffset>0</wp:posOffset>
            </wp:positionH>
            <wp:positionV relativeFrom="paragraph">
              <wp:posOffset>1385</wp:posOffset>
            </wp:positionV>
            <wp:extent cx="3477491" cy="2840695"/>
            <wp:effectExtent l="0" t="0" r="8890" b="0"/>
            <wp:wrapSquare wrapText="bothSides"/>
            <wp:docPr id="69" name="Picture 6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Graphical user interface, text, application, chat or text messag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491" cy="284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7C7DF" w14:textId="77777777" w:rsidR="009E0C36" w:rsidRDefault="009E0C36" w:rsidP="00150AFC"/>
    <w:p w14:paraId="6DBD6676" w14:textId="1D2B44C8" w:rsidR="009E0C36" w:rsidRDefault="009E0C36" w:rsidP="00150AFC">
      <w:r>
        <w:t xml:space="preserve">Click 2 lần để hiện bảng thông tin sau ( Các thông tin chi tiết sẽ được tụi em update sau) </w:t>
      </w:r>
    </w:p>
    <w:p w14:paraId="5A12435F" w14:textId="4EF04744" w:rsidR="009E0C36" w:rsidRDefault="009E0C36" w:rsidP="00150AFC"/>
    <w:p w14:paraId="4E6F2EAD" w14:textId="3ABA47B8" w:rsidR="0060558A" w:rsidRDefault="0060558A" w:rsidP="00150AFC"/>
    <w:p w14:paraId="7ADAAAB9" w14:textId="471BE14B" w:rsidR="009E0C36" w:rsidRDefault="009E0C36" w:rsidP="00150AFC"/>
    <w:p w14:paraId="094E11A4" w14:textId="01899DD9" w:rsidR="009E0C36" w:rsidRDefault="009E0C36" w:rsidP="00150AFC"/>
    <w:p w14:paraId="21FE979C" w14:textId="0F4DCC91" w:rsidR="009E0C36" w:rsidRDefault="009E0C36" w:rsidP="00150AFC"/>
    <w:p w14:paraId="25E3842C" w14:textId="304D9708" w:rsidR="009E0C36" w:rsidRDefault="009E0C36" w:rsidP="00150AFC"/>
    <w:p w14:paraId="03817639" w14:textId="059E6832" w:rsidR="009E0C36" w:rsidRDefault="009E0C36" w:rsidP="00150AFC"/>
    <w:p w14:paraId="7752EDC9" w14:textId="6214AFE9" w:rsidR="009E0C36" w:rsidRDefault="009E0C36" w:rsidP="00150AFC"/>
    <w:p w14:paraId="1D7448C3" w14:textId="71063ADE" w:rsidR="009E0C36" w:rsidRDefault="009E0C36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F4E1E3" wp14:editId="07A33C06">
                <wp:simplePos x="0" y="0"/>
                <wp:positionH relativeFrom="column">
                  <wp:posOffset>3760239</wp:posOffset>
                </wp:positionH>
                <wp:positionV relativeFrom="paragraph">
                  <wp:posOffset>63269</wp:posOffset>
                </wp:positionV>
                <wp:extent cx="1551709" cy="318655"/>
                <wp:effectExtent l="0" t="0" r="10795" b="2476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709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DC1FE" w14:textId="11E5343B" w:rsidR="009E0C36" w:rsidRDefault="009E0C36" w:rsidP="009E0C36">
                            <w:r>
                              <w:t>Về trang đặt lịch khám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4E1E3" id="Text Box 71" o:spid="_x0000_s1054" type="#_x0000_t202" style="position:absolute;margin-left:296.1pt;margin-top:5pt;width:122.2pt;height:25.1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" fillcolor="white [3201]" strokeweight=".5pt">
                <v:textbox>
                  <w:txbxContent>
                    <w:p w14:paraId="783DC1FE" w14:textId="11E5343B" w:rsidR="009E0C36" w:rsidRDefault="009E0C36" w:rsidP="009E0C36">
                      <w:r>
                        <w:t>Về trang đặt lịch khám</w:t>
                      </w:r>
                    </w:p>
                  </w:txbxContent>
                </v:textbox>
              </v:shape>
            </w:pict>
          </mc:Fallback>
        </mc:AlternateContent>
      </w:r>
    </w:p>
    <w:p w14:paraId="672032F2" w14:textId="08AFF1BA" w:rsidR="009E0C36" w:rsidRDefault="009E0C36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96C3A9" wp14:editId="44A6B23A">
                <wp:simplePos x="0" y="0"/>
                <wp:positionH relativeFrom="column">
                  <wp:posOffset>2036618</wp:posOffset>
                </wp:positionH>
                <wp:positionV relativeFrom="paragraph">
                  <wp:posOffset>77585</wp:posOffset>
                </wp:positionV>
                <wp:extent cx="1724891" cy="567575"/>
                <wp:effectExtent l="0" t="38100" r="66040" b="2349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891" cy="567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0ABA6" id="Straight Arrow Connector 70" o:spid="_x0000_s1026" type="#_x0000_t32" style="position:absolute;margin-left:160.35pt;margin-top:6.1pt;width:135.8pt;height:44.7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533854FF" w14:textId="5DD9C6D8" w:rsidR="009E0C36" w:rsidRDefault="009E0C36" w:rsidP="00150AFC"/>
    <w:p w14:paraId="2D775965" w14:textId="6CD83F50" w:rsidR="009E0C36" w:rsidRDefault="009E0C36" w:rsidP="00150AFC"/>
    <w:p w14:paraId="4FBF1B5D" w14:textId="3E5C764F" w:rsidR="009E0C36" w:rsidRDefault="009E0C36" w:rsidP="00150AFC"/>
    <w:p w14:paraId="4A73F879" w14:textId="3838BF1F" w:rsidR="009E0C36" w:rsidRDefault="009E0C36" w:rsidP="00150AFC"/>
    <w:p w14:paraId="29DA0A86" w14:textId="6CC4D8F3" w:rsidR="009E0C36" w:rsidRDefault="009E0C36" w:rsidP="00150AFC"/>
    <w:p w14:paraId="23B19EFE" w14:textId="2456D58A" w:rsidR="009E0C36" w:rsidRDefault="009E0C36" w:rsidP="00150AFC">
      <w:r w:rsidRPr="009E0C36">
        <w:rPr>
          <w:noProof/>
        </w:rPr>
        <w:lastRenderedPageBreak/>
        <w:drawing>
          <wp:anchor distT="0" distB="0" distL="114300" distR="114300" simplePos="0" relativeHeight="251759616" behindDoc="0" locked="0" layoutInCell="1" allowOverlap="1" wp14:anchorId="047C2B32" wp14:editId="70CCE5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21846" cy="5829805"/>
            <wp:effectExtent l="0" t="0" r="7620" b="0"/>
            <wp:wrapSquare wrapText="bothSides"/>
            <wp:docPr id="72" name="Picture 7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C9EAE" w14:textId="695F0F6F" w:rsidR="009E0C36" w:rsidRDefault="009E0C36" w:rsidP="00150AFC"/>
    <w:p w14:paraId="2F7D1AFD" w14:textId="4952DAF9" w:rsidR="009E0C36" w:rsidRPr="006E3C0A" w:rsidRDefault="006E3C0A" w:rsidP="00150AFC">
      <w:pPr>
        <w:rPr>
          <w:b/>
          <w:bCs/>
          <w:sz w:val="24"/>
          <w:szCs w:val="24"/>
        </w:rPr>
      </w:pPr>
      <w:r w:rsidRPr="006E3C0A">
        <w:rPr>
          <w:b/>
          <w:bCs/>
          <w:sz w:val="24"/>
          <w:szCs w:val="24"/>
        </w:rPr>
        <w:t>Trang chọn phòng khám theo vị trí</w:t>
      </w:r>
    </w:p>
    <w:p w14:paraId="0E34B83D" w14:textId="178CBF86" w:rsidR="009E0C36" w:rsidRDefault="009E0C36" w:rsidP="00150AFC"/>
    <w:p w14:paraId="0D9C3679" w14:textId="52A3C8F5" w:rsidR="009E0C36" w:rsidRDefault="009E0C36" w:rsidP="00150AFC"/>
    <w:p w14:paraId="3774AB81" w14:textId="1F5BFEE8" w:rsidR="0060558A" w:rsidRDefault="0060558A" w:rsidP="00150AFC"/>
    <w:p w14:paraId="274ED609" w14:textId="1675E340" w:rsidR="009E0C36" w:rsidRDefault="009E0C36" w:rsidP="00150AFC"/>
    <w:p w14:paraId="439BC8C5" w14:textId="7B05A816" w:rsidR="009E0C36" w:rsidRDefault="009E0C36" w:rsidP="00150AFC"/>
    <w:p w14:paraId="12C6DBA3" w14:textId="71E4C74A" w:rsidR="009E0C36" w:rsidRDefault="009E0C36" w:rsidP="00150AFC"/>
    <w:p w14:paraId="70BE623B" w14:textId="52CB777B" w:rsidR="009E0C36" w:rsidRDefault="009E0C36" w:rsidP="00150AFC"/>
    <w:p w14:paraId="62B381DF" w14:textId="431FB8D7" w:rsidR="009E0C36" w:rsidRDefault="009E0C36" w:rsidP="00150AFC"/>
    <w:p w14:paraId="21CDA57E" w14:textId="695298C1" w:rsidR="009E0C36" w:rsidRDefault="009E0C36" w:rsidP="00150AFC"/>
    <w:p w14:paraId="20BB16FB" w14:textId="47721FA8" w:rsidR="009E0C36" w:rsidRDefault="009E0C36" w:rsidP="00150AFC"/>
    <w:p w14:paraId="330D3CEF" w14:textId="17D8F073" w:rsidR="009E0C36" w:rsidRDefault="009E0C36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37F4C9" wp14:editId="1061D938">
                <wp:simplePos x="0" y="0"/>
                <wp:positionH relativeFrom="column">
                  <wp:posOffset>2936875</wp:posOffset>
                </wp:positionH>
                <wp:positionV relativeFrom="paragraph">
                  <wp:posOffset>65636</wp:posOffset>
                </wp:positionV>
                <wp:extent cx="879475" cy="401320"/>
                <wp:effectExtent l="0" t="0" r="15875" b="177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84E27" w14:textId="320BCC9C" w:rsidR="009E0C36" w:rsidRDefault="009E0C36">
                            <w:r>
                              <w:t xml:space="preserve">Vị trí các phòng khám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7F4C9" id="Text Box 77" o:spid="_x0000_s1055" type="#_x0000_t202" style="position:absolute;margin-left:231.25pt;margin-top:5.15pt;width:69.25pt;height:31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" fillcolor="white [3201]" strokeweight=".5pt">
                <v:textbox>
                  <w:txbxContent>
                    <w:p w14:paraId="66584E27" w14:textId="320BCC9C" w:rsidR="009E0C36" w:rsidRDefault="009E0C36">
                      <w:r>
                        <w:t xml:space="preserve">Vị trí các phòng khám </w:t>
                      </w:r>
                    </w:p>
                  </w:txbxContent>
                </v:textbox>
              </v:shape>
            </w:pict>
          </mc:Fallback>
        </mc:AlternateContent>
      </w:r>
    </w:p>
    <w:p w14:paraId="5383CC25" w14:textId="1B2991B4" w:rsidR="009E0C36" w:rsidRDefault="009E0C36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A6FB75" wp14:editId="13A0117D">
                <wp:simplePos x="0" y="0"/>
                <wp:positionH relativeFrom="column">
                  <wp:posOffset>1860550</wp:posOffset>
                </wp:positionH>
                <wp:positionV relativeFrom="paragraph">
                  <wp:posOffset>151129</wp:posOffset>
                </wp:positionV>
                <wp:extent cx="1078230" cy="762635"/>
                <wp:effectExtent l="0" t="38100" r="45720" b="1841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762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EC70" id="Straight Arrow Connector 76" o:spid="_x0000_s1026" type="#_x0000_t32" style="position:absolute;margin-left:146.5pt;margin-top:11.9pt;width:84.9pt;height:60.0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4142C8AA" w14:textId="224D7336" w:rsidR="009E0C36" w:rsidRDefault="009E0C36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6C9BCA" wp14:editId="7ECB9164">
                <wp:simplePos x="0" y="0"/>
                <wp:positionH relativeFrom="column">
                  <wp:posOffset>4606636</wp:posOffset>
                </wp:positionH>
                <wp:positionV relativeFrom="paragraph">
                  <wp:posOffset>110835</wp:posOffset>
                </wp:positionV>
                <wp:extent cx="1641764" cy="1267403"/>
                <wp:effectExtent l="0" t="0" r="15875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764" cy="1267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C2934" w14:textId="55670EAC" w:rsidR="009E0C36" w:rsidRDefault="009E0C36">
                            <w:r>
                              <w:t xml:space="preserve">Thông tin bác sĩ. </w:t>
                            </w:r>
                          </w:p>
                          <w:p w14:paraId="6DAAB738" w14:textId="78467295" w:rsidR="009E0C36" w:rsidRDefault="009E0C36">
                            <w:r>
                              <w:t xml:space="preserve">Khi click vào vị trí phòng khám </w:t>
                            </w:r>
                            <w:r w:rsidR="00405FD0">
                              <w:t xml:space="preserve">trên map </w:t>
                            </w:r>
                            <w:r>
                              <w:t>sẽ hiện ra thông tin bác sĩ ở đây</w:t>
                            </w:r>
                          </w:p>
                          <w:p w14:paraId="5C363235" w14:textId="0B0CFB7A" w:rsidR="00405FD0" w:rsidRDefault="00405FD0">
                            <w:r>
                              <w:t xml:space="preserve">Khi double click vào bác sĩ sẽ hiện ra thông tin chi tiết về bác sĩ như phía trên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9BCA" id="Text Box 80" o:spid="_x0000_s1056" type="#_x0000_t202" style="position:absolute;margin-left:362.75pt;margin-top:8.75pt;width:129.25pt;height:99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" fillcolor="white [3201]" strokeweight=".5pt">
                <v:textbox>
                  <w:txbxContent>
                    <w:p w14:paraId="116C2934" w14:textId="55670EAC" w:rsidR="009E0C36" w:rsidRDefault="009E0C36">
                      <w:r>
                        <w:t xml:space="preserve">Thông tin bác sĩ. </w:t>
                      </w:r>
                    </w:p>
                    <w:p w14:paraId="6DAAB738" w14:textId="78467295" w:rsidR="009E0C36" w:rsidRDefault="009E0C36">
                      <w:r>
                        <w:t xml:space="preserve">Khi click vào vị trí phòng khám </w:t>
                      </w:r>
                      <w:r w:rsidR="00405FD0">
                        <w:t xml:space="preserve">trên map </w:t>
                      </w:r>
                      <w:r>
                        <w:t>sẽ hiện ra thông tin bác sĩ ở đây</w:t>
                      </w:r>
                    </w:p>
                    <w:p w14:paraId="5C363235" w14:textId="0B0CFB7A" w:rsidR="00405FD0" w:rsidRDefault="00405FD0">
                      <w:r>
                        <w:t xml:space="preserve">Khi double click vào bác sĩ sẽ hiện ra thông tin chi tiết về bác sĩ như phía trên </w:t>
                      </w:r>
                    </w:p>
                  </w:txbxContent>
                </v:textbox>
              </v:shape>
            </w:pict>
          </mc:Fallback>
        </mc:AlternateContent>
      </w:r>
    </w:p>
    <w:p w14:paraId="68F2425A" w14:textId="60CDCD59" w:rsidR="009E0C36" w:rsidRDefault="009E0C36" w:rsidP="00150AFC"/>
    <w:p w14:paraId="60B32C66" w14:textId="64BB3A33" w:rsidR="009E0C36" w:rsidRDefault="009E0C36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AA61FC" wp14:editId="2791941B">
                <wp:simplePos x="0" y="0"/>
                <wp:positionH relativeFrom="column">
                  <wp:posOffset>3685309</wp:posOffset>
                </wp:positionH>
                <wp:positionV relativeFrom="paragraph">
                  <wp:posOffset>96982</wp:posOffset>
                </wp:positionV>
                <wp:extent cx="879764" cy="363047"/>
                <wp:effectExtent l="0" t="38100" r="53975" b="1841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764" cy="363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0EE3D" id="Straight Arrow Connector 79" o:spid="_x0000_s1026" type="#_x0000_t32" style="position:absolute;margin-left:290.2pt;margin-top:7.65pt;width:69.25pt;height:28.6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2B40B5FC" w14:textId="0B5B2578" w:rsidR="009E0C36" w:rsidRDefault="009E0C36" w:rsidP="00150AFC"/>
    <w:p w14:paraId="423C7BAD" w14:textId="659D416C" w:rsidR="009E0C36" w:rsidRDefault="009E0C36" w:rsidP="00150AFC"/>
    <w:p w14:paraId="2845A318" w14:textId="3E4EF903" w:rsidR="009E0C36" w:rsidRDefault="006E3C0A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774BBA" wp14:editId="5AEF9302">
                <wp:simplePos x="0" y="0"/>
                <wp:positionH relativeFrom="column">
                  <wp:posOffset>762000</wp:posOffset>
                </wp:positionH>
                <wp:positionV relativeFrom="paragraph">
                  <wp:posOffset>49530</wp:posOffset>
                </wp:positionV>
                <wp:extent cx="819150" cy="299085"/>
                <wp:effectExtent l="38100" t="0" r="19050" b="628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575B" id="Straight Arrow Connector 74" o:spid="_x0000_s1026" type="#_x0000_t32" style="position:absolute;margin-left:60pt;margin-top:3.9pt;width:64.5pt;height:23.5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00DBA060" w14:textId="5EFC1CDB" w:rsidR="009E0C36" w:rsidRDefault="009E0C36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065BF6" wp14:editId="161E4661">
                <wp:simplePos x="0" y="0"/>
                <wp:positionH relativeFrom="column">
                  <wp:posOffset>103909</wp:posOffset>
                </wp:positionH>
                <wp:positionV relativeFrom="paragraph">
                  <wp:posOffset>41564</wp:posOffset>
                </wp:positionV>
                <wp:extent cx="658091" cy="422563"/>
                <wp:effectExtent l="0" t="0" r="27940" b="158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91" cy="422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A6A83" w14:textId="77777777" w:rsidR="009E0C36" w:rsidRDefault="009E0C36">
                            <w:r>
                              <w:t xml:space="preserve">Vị trí </w:t>
                            </w:r>
                          </w:p>
                          <w:p w14:paraId="3CB0A13E" w14:textId="77278872" w:rsidR="009E0C36" w:rsidRDefault="009E0C36">
                            <w:r>
                              <w:t>bản thân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5BF6" id="Text Box 75" o:spid="_x0000_s1057" type="#_x0000_t202" style="position:absolute;margin-left:8.2pt;margin-top:3.25pt;width:51.8pt;height:3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tdOgIAAIM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" fillcolor="white [3201]" strokeweight=".5pt">
                <v:textbox>
                  <w:txbxContent>
                    <w:p w14:paraId="42AA6A83" w14:textId="77777777" w:rsidR="009E0C36" w:rsidRDefault="009E0C36">
                      <w:r>
                        <w:t xml:space="preserve">Vị trí </w:t>
                      </w:r>
                    </w:p>
                    <w:p w14:paraId="3CB0A13E" w14:textId="77278872" w:rsidR="009E0C36" w:rsidRDefault="009E0C36">
                      <w:r>
                        <w:t>bản thân</w:t>
                      </w:r>
                    </w:p>
                  </w:txbxContent>
                </v:textbox>
              </v:shape>
            </w:pict>
          </mc:Fallback>
        </mc:AlternateContent>
      </w:r>
    </w:p>
    <w:p w14:paraId="289285B8" w14:textId="40F5A7A9" w:rsidR="009E0C36" w:rsidRDefault="009E0C36" w:rsidP="00150AFC"/>
    <w:p w14:paraId="375241C2" w14:textId="03B2A6AE" w:rsidR="009E0C36" w:rsidRDefault="009E0C36" w:rsidP="00150AFC"/>
    <w:p w14:paraId="5B8D42F5" w14:textId="77509C29" w:rsidR="009E0C36" w:rsidRDefault="009E0C36" w:rsidP="00150AFC"/>
    <w:p w14:paraId="41DDCA62" w14:textId="02FD29A0" w:rsidR="009E0C36" w:rsidRDefault="009E0C36" w:rsidP="00150AFC"/>
    <w:p w14:paraId="33197DFC" w14:textId="26771784" w:rsidR="009E0C36" w:rsidRDefault="009E0C36" w:rsidP="00150AFC"/>
    <w:p w14:paraId="33D0CD5C" w14:textId="46177722" w:rsidR="009E0C36" w:rsidRDefault="009E0C36" w:rsidP="00150AFC"/>
    <w:p w14:paraId="31EC8041" w14:textId="3035B0E7" w:rsidR="009E0C36" w:rsidRDefault="009E0C36" w:rsidP="00150AFC"/>
    <w:p w14:paraId="1752ACD2" w14:textId="267B1878" w:rsidR="009E0C36" w:rsidRDefault="009E0C36" w:rsidP="00150AFC"/>
    <w:p w14:paraId="34F8A1D3" w14:textId="5F602EAB" w:rsidR="009E0C36" w:rsidRDefault="006E3C0A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59C0FA0" wp14:editId="0647FF90">
                <wp:simplePos x="0" y="0"/>
                <wp:positionH relativeFrom="column">
                  <wp:posOffset>4599305</wp:posOffset>
                </wp:positionH>
                <wp:positionV relativeFrom="paragraph">
                  <wp:posOffset>29210</wp:posOffset>
                </wp:positionV>
                <wp:extent cx="1551305" cy="318135"/>
                <wp:effectExtent l="0" t="0" r="10795" b="2476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51F2C" w14:textId="77777777" w:rsidR="006E3C0A" w:rsidRDefault="006E3C0A" w:rsidP="006E3C0A">
                            <w:r>
                              <w:t xml:space="preserve">Tới bước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C0FA0" id="Text Box 146" o:spid="_x0000_s1058" type="#_x0000_t202" style="position:absolute;margin-left:362.15pt;margin-top:2.3pt;width:122.15pt;height:25.0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C3PAIAAIQEAAAOAAAAZHJzL2Uyb0RvYy54bWysVE1v2zAMvQ/YfxB0X2wncdc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" fillcolor="white [3201]" strokeweight=".5pt">
                <v:textbox>
                  <w:txbxContent>
                    <w:p w14:paraId="1C851F2C" w14:textId="77777777" w:rsidR="006E3C0A" w:rsidRDefault="006E3C0A" w:rsidP="006E3C0A">
                      <w:r>
                        <w:t xml:space="preserve">Tới bước 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1605517" wp14:editId="63057632">
                <wp:simplePos x="0" y="0"/>
                <wp:positionH relativeFrom="column">
                  <wp:posOffset>4601845</wp:posOffset>
                </wp:positionH>
                <wp:positionV relativeFrom="paragraph">
                  <wp:posOffset>549910</wp:posOffset>
                </wp:positionV>
                <wp:extent cx="1551305" cy="318135"/>
                <wp:effectExtent l="0" t="0" r="10795" b="2476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D36D1" w14:textId="77777777" w:rsidR="006E3C0A" w:rsidRDefault="006E3C0A" w:rsidP="006E3C0A">
                            <w:r>
                              <w:t>Về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05517" id="Text Box 144" o:spid="_x0000_s1059" type="#_x0000_t202" style="position:absolute;margin-left:362.35pt;margin-top:43.3pt;width:122.15pt;height:25.0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99iPAIAAIQEAAAOAAAAZHJzL2Uyb0RvYy54bWysVE1v2zAMvQ/YfxB0X2wncdc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" fillcolor="white [3201]" strokeweight=".5pt">
                <v:textbox>
                  <w:txbxContent>
                    <w:p w14:paraId="627D36D1" w14:textId="77777777" w:rsidR="006E3C0A" w:rsidRDefault="006E3C0A" w:rsidP="006E3C0A">
                      <w:r>
                        <w:t>Về homepage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8C3391A" w14:textId="07EB2C84" w:rsidR="009E0C36" w:rsidRDefault="006E3C0A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AAB7D54" wp14:editId="77BBA59C">
                <wp:simplePos x="0" y="0"/>
                <wp:positionH relativeFrom="column">
                  <wp:posOffset>2660650</wp:posOffset>
                </wp:positionH>
                <wp:positionV relativeFrom="paragraph">
                  <wp:posOffset>60960</wp:posOffset>
                </wp:positionV>
                <wp:extent cx="1931035" cy="45719"/>
                <wp:effectExtent l="0" t="38100" r="31115" b="8826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0FB82" id="Straight Arrow Connector 145" o:spid="_x0000_s1026" type="#_x0000_t32" style="position:absolute;margin-left:209.5pt;margin-top:4.8pt;width:152.05pt;height:3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1D2AB1" wp14:editId="5FAC999E">
                <wp:simplePos x="0" y="0"/>
                <wp:positionH relativeFrom="column">
                  <wp:posOffset>1962150</wp:posOffset>
                </wp:positionH>
                <wp:positionV relativeFrom="paragraph">
                  <wp:posOffset>62230</wp:posOffset>
                </wp:positionV>
                <wp:extent cx="2629535" cy="558800"/>
                <wp:effectExtent l="0" t="0" r="75565" b="698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535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5F79" id="Straight Arrow Connector 143" o:spid="_x0000_s1026" type="#_x0000_t32" style="position:absolute;margin-left:154.5pt;margin-top:4.9pt;width:207.05pt;height:4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450F2FC3" w14:textId="72A82347" w:rsidR="009E0C36" w:rsidRDefault="009E0C36" w:rsidP="00150AFC"/>
    <w:p w14:paraId="375E5A06" w14:textId="39B05C24" w:rsidR="009E0C36" w:rsidRDefault="009E0C36" w:rsidP="00150AFC"/>
    <w:p w14:paraId="3DCBA140" w14:textId="47F5FBBA" w:rsidR="009E0C36" w:rsidRDefault="009E0C36" w:rsidP="00150AFC"/>
    <w:p w14:paraId="42C6E27D" w14:textId="62EBC008" w:rsidR="009E0C36" w:rsidRDefault="009E0C36" w:rsidP="00150AFC"/>
    <w:p w14:paraId="0932DEF5" w14:textId="26DF9EAE" w:rsidR="009E0C36" w:rsidRDefault="009E0C36" w:rsidP="00150AFC"/>
    <w:p w14:paraId="6BD739B9" w14:textId="3ACE571B" w:rsidR="00405FD0" w:rsidRDefault="00405FD0" w:rsidP="00150AFC"/>
    <w:p w14:paraId="18F08C0A" w14:textId="5F391E51" w:rsidR="00405FD0" w:rsidRDefault="00405FD0" w:rsidP="00150AFC"/>
    <w:p w14:paraId="2D4CFC98" w14:textId="7D830DA9" w:rsidR="00405FD0" w:rsidRDefault="00405FD0" w:rsidP="00150AFC"/>
    <w:p w14:paraId="27B0004F" w14:textId="2608B08A" w:rsidR="00405FD0" w:rsidRDefault="00405FD0" w:rsidP="00150AFC"/>
    <w:p w14:paraId="36696FCE" w14:textId="05F30B3B" w:rsidR="00405FD0" w:rsidRDefault="00405FD0" w:rsidP="00150AFC"/>
    <w:p w14:paraId="58027E4B" w14:textId="72B3F55C" w:rsidR="00405FD0" w:rsidRDefault="00405FD0" w:rsidP="00150AFC"/>
    <w:p w14:paraId="7CD8BCC2" w14:textId="21CE65E0" w:rsidR="00405FD0" w:rsidRDefault="00405FD0" w:rsidP="00150AFC"/>
    <w:p w14:paraId="0626FE8C" w14:textId="20FFEEDE" w:rsidR="00405FD0" w:rsidRDefault="00405FD0" w:rsidP="00150AFC"/>
    <w:p w14:paraId="157B825C" w14:textId="3E44B061" w:rsidR="00405FD0" w:rsidRDefault="00405FD0" w:rsidP="00150AFC"/>
    <w:p w14:paraId="6C2F527A" w14:textId="6E7BF8F8" w:rsidR="00405FD0" w:rsidRDefault="00405FD0" w:rsidP="00150AFC"/>
    <w:p w14:paraId="250B3C9A" w14:textId="3B20B92F" w:rsidR="00405FD0" w:rsidRDefault="00405FD0" w:rsidP="00150AFC"/>
    <w:p w14:paraId="716D26B9" w14:textId="03738192" w:rsidR="00405FD0" w:rsidRDefault="00405FD0" w:rsidP="00150AFC"/>
    <w:p w14:paraId="013E62FC" w14:textId="5167FFB7" w:rsidR="00405FD0" w:rsidRDefault="00405FD0" w:rsidP="00150AFC"/>
    <w:p w14:paraId="1DC9E2BB" w14:textId="650BD74E" w:rsidR="00405FD0" w:rsidRDefault="00405FD0" w:rsidP="00150AFC"/>
    <w:p w14:paraId="124FAE18" w14:textId="15D691A2" w:rsidR="00405FD0" w:rsidRDefault="00405FD0" w:rsidP="00150AFC"/>
    <w:p w14:paraId="639DAF31" w14:textId="3356E59C" w:rsidR="00405FD0" w:rsidRDefault="00405FD0" w:rsidP="00150AFC"/>
    <w:p w14:paraId="27B36059" w14:textId="27840588" w:rsidR="00405FD0" w:rsidRDefault="00405FD0" w:rsidP="00150AFC"/>
    <w:p w14:paraId="0ED50C06" w14:textId="1E3AFEF3" w:rsidR="00405FD0" w:rsidRDefault="00405FD0" w:rsidP="00150AFC"/>
    <w:p w14:paraId="58536FAA" w14:textId="13EFC03A" w:rsidR="00405FD0" w:rsidRDefault="00405FD0" w:rsidP="00150AFC"/>
    <w:p w14:paraId="6FAE2106" w14:textId="0635C69D" w:rsidR="00405FD0" w:rsidRDefault="00405FD0" w:rsidP="00150AFC"/>
    <w:p w14:paraId="4E54CFBE" w14:textId="26B28EB5" w:rsidR="00405FD0" w:rsidRDefault="00405FD0" w:rsidP="00150AFC"/>
    <w:p w14:paraId="2B1971B3" w14:textId="6CEA588E" w:rsidR="00405FD0" w:rsidRDefault="00405FD0" w:rsidP="00150AFC">
      <w:r w:rsidRPr="00405FD0">
        <w:rPr>
          <w:noProof/>
        </w:rPr>
        <w:drawing>
          <wp:anchor distT="0" distB="0" distL="114300" distR="114300" simplePos="0" relativeHeight="251766784" behindDoc="0" locked="0" layoutInCell="1" allowOverlap="1" wp14:anchorId="755429AE" wp14:editId="64E0480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14225" cy="4099915"/>
            <wp:effectExtent l="0" t="0" r="0" b="0"/>
            <wp:wrapSquare wrapText="bothSides"/>
            <wp:docPr id="83" name="Picture 8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Graphical user interface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33AEC" w14:textId="3A955281" w:rsidR="0060558A" w:rsidRDefault="00405FD0" w:rsidP="00150AFC">
      <w:r>
        <w:t xml:space="preserve">Bước 2: Điền phiếu thông tin </w:t>
      </w:r>
    </w:p>
    <w:p w14:paraId="0D8AE73F" w14:textId="24D62133" w:rsidR="00405FD0" w:rsidRDefault="00405FD0" w:rsidP="00150AFC"/>
    <w:p w14:paraId="45C455AD" w14:textId="7868B3B3" w:rsidR="00405FD0" w:rsidRDefault="00405FD0" w:rsidP="00150AFC">
      <w:r>
        <w:t xml:space="preserve">Người dùng sẽ điền thông tin về bản thân để bác sĩ có thông tin chi tiết về người dùng. </w:t>
      </w:r>
    </w:p>
    <w:p w14:paraId="63C2DBF3" w14:textId="457CF848" w:rsidR="00405FD0" w:rsidRDefault="00405FD0" w:rsidP="00150AFC"/>
    <w:p w14:paraId="664DB76C" w14:textId="77777777" w:rsidR="00405FD0" w:rsidRDefault="00405FD0" w:rsidP="00150AFC"/>
    <w:p w14:paraId="12756900" w14:textId="3D49F16D" w:rsidR="00405FD0" w:rsidRDefault="00405FD0" w:rsidP="00150AFC"/>
    <w:p w14:paraId="58BFC6ED" w14:textId="503F5441" w:rsidR="00405FD0" w:rsidRDefault="00405FD0" w:rsidP="00150AFC"/>
    <w:p w14:paraId="28901982" w14:textId="0C705632" w:rsidR="00405FD0" w:rsidRDefault="00405FD0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26D5BDA" wp14:editId="38040A8A">
                <wp:simplePos x="0" y="0"/>
                <wp:positionH relativeFrom="column">
                  <wp:posOffset>4779818</wp:posOffset>
                </wp:positionH>
                <wp:positionV relativeFrom="paragraph">
                  <wp:posOffset>96982</wp:posOffset>
                </wp:positionV>
                <wp:extent cx="1676400" cy="775854"/>
                <wp:effectExtent l="0" t="0" r="19050" b="2476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775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9FA61" w14:textId="54C9E724" w:rsidR="00405FD0" w:rsidRDefault="00405FD0">
                            <w:r>
                              <w:t xml:space="preserve">Ở đây sẽ có thêm thông tin về người dùng </w:t>
                            </w:r>
                          </w:p>
                          <w:p w14:paraId="71CBD2CD" w14:textId="336308D2" w:rsidR="00405FD0" w:rsidRDefault="00405FD0">
                            <w:r>
                              <w:t xml:space="preserve">Và thông tin về triệu chứng được người dùng mô tả.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5BDA" id="Text Box 85" o:spid="_x0000_s1060" type="#_x0000_t202" style="position:absolute;margin-left:376.35pt;margin-top:7.65pt;width:132pt;height:61.1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" fillcolor="white [3201]" strokeweight=".5pt">
                <v:textbox>
                  <w:txbxContent>
                    <w:p w14:paraId="2729FA61" w14:textId="54C9E724" w:rsidR="00405FD0" w:rsidRDefault="00405FD0">
                      <w:r>
                        <w:t xml:space="preserve">Ở đây sẽ có thêm thông tin về người dùng </w:t>
                      </w:r>
                    </w:p>
                    <w:p w14:paraId="71CBD2CD" w14:textId="336308D2" w:rsidR="00405FD0" w:rsidRDefault="00405FD0">
                      <w:r>
                        <w:t xml:space="preserve">Và thông tin về triệu chứng được người dùng mô tả. </w:t>
                      </w:r>
                    </w:p>
                  </w:txbxContent>
                </v:textbox>
              </v:shape>
            </w:pict>
          </mc:Fallback>
        </mc:AlternateContent>
      </w:r>
    </w:p>
    <w:p w14:paraId="1FA3FDCC" w14:textId="69C544C5" w:rsidR="00405FD0" w:rsidRDefault="00405FD0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8F0337" wp14:editId="7CDF2001">
                <wp:simplePos x="0" y="0"/>
                <wp:positionH relativeFrom="column">
                  <wp:posOffset>3657600</wp:posOffset>
                </wp:positionH>
                <wp:positionV relativeFrom="paragraph">
                  <wp:posOffset>131618</wp:posOffset>
                </wp:positionV>
                <wp:extent cx="1066800" cy="277091"/>
                <wp:effectExtent l="0" t="57150" r="0" b="2794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A612C" id="Straight Arrow Connector 84" o:spid="_x0000_s1026" type="#_x0000_t32" style="position:absolute;margin-left:4in;margin-top:10.35pt;width:84pt;height:21.8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153084CF" w14:textId="20E210E3" w:rsidR="00405FD0" w:rsidRDefault="00405FD0" w:rsidP="00150AFC"/>
    <w:p w14:paraId="6B5F526D" w14:textId="5002F04B" w:rsidR="00405FD0" w:rsidRDefault="00405FD0" w:rsidP="00150AFC"/>
    <w:p w14:paraId="2906ED74" w14:textId="431EB70E" w:rsidR="00405FD0" w:rsidRDefault="00405FD0" w:rsidP="00150AFC"/>
    <w:p w14:paraId="147EFF38" w14:textId="03D0865C" w:rsidR="00405FD0" w:rsidRDefault="00405FD0" w:rsidP="00150AFC"/>
    <w:p w14:paraId="2D4486F4" w14:textId="48E93E87" w:rsidR="00405FD0" w:rsidRDefault="00405FD0" w:rsidP="00150AFC"/>
    <w:p w14:paraId="6E395077" w14:textId="2104AD02" w:rsidR="00405FD0" w:rsidRDefault="00405FD0" w:rsidP="00150AFC"/>
    <w:p w14:paraId="10BFEA86" w14:textId="1295DCD0" w:rsidR="00405FD0" w:rsidRDefault="00405FD0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95E1ED" wp14:editId="43ED1DD7">
                <wp:simplePos x="0" y="0"/>
                <wp:positionH relativeFrom="column">
                  <wp:posOffset>4578754</wp:posOffset>
                </wp:positionH>
                <wp:positionV relativeFrom="paragraph">
                  <wp:posOffset>138430</wp:posOffset>
                </wp:positionV>
                <wp:extent cx="831273" cy="270164"/>
                <wp:effectExtent l="0" t="0" r="26035" b="158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D14E7" w14:textId="77777777" w:rsidR="00405FD0" w:rsidRDefault="00405FD0" w:rsidP="00405FD0">
                            <w:r>
                              <w:t xml:space="preserve">Đến bước 3 </w:t>
                            </w:r>
                          </w:p>
                          <w:p w14:paraId="684BFD70" w14:textId="45D55650" w:rsidR="00405FD0" w:rsidRDefault="00405FD0" w:rsidP="00405FD0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E1ED" id="Text Box 89" o:spid="_x0000_s1061" type="#_x0000_t202" style="position:absolute;margin-left:360.55pt;margin-top:10.9pt;width:65.45pt;height:21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" fillcolor="white [3201]" strokeweight=".5pt">
                <v:textbox>
                  <w:txbxContent>
                    <w:p w14:paraId="245D14E7" w14:textId="77777777" w:rsidR="00405FD0" w:rsidRDefault="00405FD0" w:rsidP="00405FD0">
                      <w:r>
                        <w:t xml:space="preserve">Đến bước 3 </w:t>
                      </w:r>
                    </w:p>
                    <w:p w14:paraId="684BFD70" w14:textId="45D55650" w:rsidR="00405FD0" w:rsidRDefault="00405FD0" w:rsidP="00405FD0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263B7F3" w14:textId="013734A5" w:rsidR="00405FD0" w:rsidRDefault="00405FD0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FC7DB8" wp14:editId="6C440032">
                <wp:simplePos x="0" y="0"/>
                <wp:positionH relativeFrom="column">
                  <wp:posOffset>2632364</wp:posOffset>
                </wp:positionH>
                <wp:positionV relativeFrom="paragraph">
                  <wp:posOffset>110836</wp:posOffset>
                </wp:positionV>
                <wp:extent cx="1967345" cy="200891"/>
                <wp:effectExtent l="0" t="57150" r="13970" b="2794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7345" cy="200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0384" id="Straight Arrow Connector 88" o:spid="_x0000_s1026" type="#_x0000_t32" style="position:absolute;margin-left:207.25pt;margin-top:8.75pt;width:154.9pt;height:15.8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1480078C" w14:textId="28F614E3" w:rsidR="00405FD0" w:rsidRDefault="00405FD0" w:rsidP="00150AFC"/>
    <w:p w14:paraId="4CD78A0B" w14:textId="502651FE" w:rsidR="00405FD0" w:rsidRDefault="00405FD0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89AF89" wp14:editId="142B4A0C">
                <wp:simplePos x="0" y="0"/>
                <wp:positionH relativeFrom="column">
                  <wp:posOffset>4419601</wp:posOffset>
                </wp:positionH>
                <wp:positionV relativeFrom="paragraph">
                  <wp:posOffset>138545</wp:posOffset>
                </wp:positionV>
                <wp:extent cx="782782" cy="270164"/>
                <wp:effectExtent l="0" t="0" r="17780" b="158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82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134A5" w14:textId="28EA25E9" w:rsidR="00405FD0" w:rsidRDefault="00405FD0" w:rsidP="00405FD0">
                            <w:r>
                              <w:t xml:space="preserve">Về bước 1 </w:t>
                            </w:r>
                            <w:r w:rsidRPr="00405FD0">
                              <w:rPr>
                                <w:noProof/>
                              </w:rPr>
                              <w:drawing>
                                <wp:inline distT="0" distB="0" distL="0" distR="0" wp14:anchorId="14C6B49E" wp14:editId="43A022F1">
                                  <wp:extent cx="641985" cy="53975"/>
                                  <wp:effectExtent l="0" t="0" r="5715" b="3175"/>
                                  <wp:docPr id="99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198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AF89" id="Text Box 87" o:spid="_x0000_s1062" type="#_x0000_t202" style="position:absolute;margin-left:348pt;margin-top:10.9pt;width:61.65pt;height:21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" fillcolor="white [3201]" strokeweight=".5pt">
                <v:textbox>
                  <w:txbxContent>
                    <w:p w14:paraId="1CE134A5" w14:textId="28EA25E9" w:rsidR="00405FD0" w:rsidRDefault="00405FD0" w:rsidP="00405FD0">
                      <w:r>
                        <w:t xml:space="preserve">Về bước 1 </w:t>
                      </w:r>
                      <w:r w:rsidRPr="00405FD0">
                        <w:rPr>
                          <w:noProof/>
                        </w:rPr>
                        <w:drawing>
                          <wp:inline distT="0" distB="0" distL="0" distR="0" wp14:anchorId="14C6B49E" wp14:editId="43A022F1">
                            <wp:extent cx="641985" cy="53975"/>
                            <wp:effectExtent l="0" t="0" r="5715" b="3175"/>
                            <wp:docPr id="99" name="Pictur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198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50B133" wp14:editId="297AF40C">
                <wp:simplePos x="0" y="0"/>
                <wp:positionH relativeFrom="column">
                  <wp:posOffset>1946564</wp:posOffset>
                </wp:positionH>
                <wp:positionV relativeFrom="paragraph">
                  <wp:posOffset>91555</wp:posOffset>
                </wp:positionV>
                <wp:extent cx="2473036" cy="130118"/>
                <wp:effectExtent l="0" t="0" r="80010" b="9906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3036" cy="13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B195" id="Straight Arrow Connector 86" o:spid="_x0000_s1026" type="#_x0000_t32" style="position:absolute;margin-left:153.25pt;margin-top:7.2pt;width:194.75pt;height:1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02F53A15" w14:textId="101A6DB9" w:rsidR="00405FD0" w:rsidRDefault="00405FD0" w:rsidP="00150AFC"/>
    <w:p w14:paraId="6CCFEEB7" w14:textId="522AEC2A" w:rsidR="00405FD0" w:rsidRDefault="00405FD0" w:rsidP="00150AFC"/>
    <w:p w14:paraId="7B4F36E8" w14:textId="28FA5A05" w:rsidR="00405FD0" w:rsidRDefault="00405FD0" w:rsidP="00150AFC"/>
    <w:p w14:paraId="275C3D45" w14:textId="4724D2D5" w:rsidR="00405FD0" w:rsidRDefault="00405FD0" w:rsidP="00150AFC"/>
    <w:p w14:paraId="66AF90C5" w14:textId="197EAE86" w:rsidR="00405FD0" w:rsidRDefault="00405FD0" w:rsidP="00150AFC"/>
    <w:p w14:paraId="36B1813F" w14:textId="1E2FC55E" w:rsidR="00405FD0" w:rsidRDefault="00405FD0" w:rsidP="00150AFC"/>
    <w:p w14:paraId="7C1B5049" w14:textId="77FF9A37" w:rsidR="00405FD0" w:rsidRDefault="00405FD0" w:rsidP="00150AFC">
      <w:r w:rsidRPr="00405FD0">
        <w:rPr>
          <w:noProof/>
        </w:rPr>
        <w:drawing>
          <wp:anchor distT="0" distB="0" distL="114300" distR="114300" simplePos="0" relativeHeight="251778048" behindDoc="0" locked="0" layoutInCell="1" allowOverlap="1" wp14:anchorId="23CC2685" wp14:editId="119E4F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44708" cy="3977985"/>
            <wp:effectExtent l="0" t="0" r="3810" b="3810"/>
            <wp:wrapSquare wrapText="bothSides"/>
            <wp:docPr id="90" name="Picture 9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8C2F4" w14:textId="2B325A0D" w:rsidR="00405FD0" w:rsidRDefault="00405FD0" w:rsidP="00150AFC">
      <w:r>
        <w:t xml:space="preserve">Bước 3: Xác nhận và thanh toán </w:t>
      </w:r>
    </w:p>
    <w:p w14:paraId="67415DD3" w14:textId="51FB6BFC" w:rsidR="00405FD0" w:rsidRDefault="00405FD0" w:rsidP="00150AFC"/>
    <w:p w14:paraId="7013A57B" w14:textId="3CC051E0" w:rsidR="00405FD0" w:rsidRDefault="00405FD0" w:rsidP="00150AFC"/>
    <w:p w14:paraId="3911DCDC" w14:textId="5F51162D" w:rsidR="00405FD0" w:rsidRDefault="00405FD0" w:rsidP="00150AFC"/>
    <w:p w14:paraId="6A8E9047" w14:textId="27CB5B84" w:rsidR="00405FD0" w:rsidRDefault="00405FD0" w:rsidP="00150AFC"/>
    <w:p w14:paraId="4B3AFD59" w14:textId="3116222A" w:rsidR="00405FD0" w:rsidRDefault="00405FD0" w:rsidP="00150AFC"/>
    <w:p w14:paraId="39296F23" w14:textId="05996F4E" w:rsidR="00405FD0" w:rsidRDefault="00405FD0" w:rsidP="00150AFC"/>
    <w:p w14:paraId="6A4FB1CA" w14:textId="7D3A41A5" w:rsidR="00405FD0" w:rsidRDefault="00405FD0" w:rsidP="00150AFC"/>
    <w:p w14:paraId="4124EF83" w14:textId="41055014" w:rsidR="00405FD0" w:rsidRDefault="00405FD0" w:rsidP="00150AFC"/>
    <w:p w14:paraId="03DDE0CB" w14:textId="6C69DEE9" w:rsidR="00405FD0" w:rsidRDefault="00405FD0" w:rsidP="00150AFC"/>
    <w:p w14:paraId="55C69835" w14:textId="3ECA1AC5" w:rsidR="00405FD0" w:rsidRDefault="00405FD0" w:rsidP="00150AFC"/>
    <w:p w14:paraId="6A71D885" w14:textId="7AF5C210" w:rsidR="00405FD0" w:rsidRDefault="00405FD0" w:rsidP="00150AFC"/>
    <w:p w14:paraId="21850B25" w14:textId="080955E6" w:rsidR="00405FD0" w:rsidRDefault="00405FD0" w:rsidP="00150AFC"/>
    <w:p w14:paraId="693108A8" w14:textId="68FE8198" w:rsidR="00405FD0" w:rsidRDefault="00405FD0" w:rsidP="00150AFC"/>
    <w:p w14:paraId="62D04A13" w14:textId="4633F08D" w:rsidR="00405FD0" w:rsidRDefault="00405FD0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B4FA17" wp14:editId="5E754D36">
                <wp:simplePos x="0" y="0"/>
                <wp:positionH relativeFrom="column">
                  <wp:posOffset>4724054</wp:posOffset>
                </wp:positionH>
                <wp:positionV relativeFrom="paragraph">
                  <wp:posOffset>117648</wp:posOffset>
                </wp:positionV>
                <wp:extent cx="782782" cy="270164"/>
                <wp:effectExtent l="0" t="0" r="17780" b="158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82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25E2B" w14:textId="3837A51C" w:rsidR="00405FD0" w:rsidRDefault="00405FD0" w:rsidP="00405FD0">
                            <w:r>
                              <w:t>Hoàn thành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FA17" id="Text Box 93" o:spid="_x0000_s1063" type="#_x0000_t202" style="position:absolute;margin-left:371.95pt;margin-top:9.25pt;width:61.65pt;height:2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" fillcolor="white [3201]" strokeweight=".5pt">
                <v:textbox>
                  <w:txbxContent>
                    <w:p w14:paraId="60225E2B" w14:textId="3837A51C" w:rsidR="00405FD0" w:rsidRDefault="00405FD0" w:rsidP="00405FD0">
                      <w:r>
                        <w:t>Hoàn thành</w:t>
                      </w:r>
                    </w:p>
                  </w:txbxContent>
                </v:textbox>
              </v:shape>
            </w:pict>
          </mc:Fallback>
        </mc:AlternateContent>
      </w:r>
    </w:p>
    <w:p w14:paraId="57F07DA0" w14:textId="4CD44DD4" w:rsidR="00405FD0" w:rsidRDefault="00405FD0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904E15" wp14:editId="1D381489">
                <wp:simplePos x="0" y="0"/>
                <wp:positionH relativeFrom="column">
                  <wp:posOffset>2632364</wp:posOffset>
                </wp:positionH>
                <wp:positionV relativeFrom="paragraph">
                  <wp:posOffset>138545</wp:posOffset>
                </wp:positionV>
                <wp:extent cx="2092036" cy="353291"/>
                <wp:effectExtent l="0" t="57150" r="3810" b="2794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2036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EC3E" id="Straight Arrow Connector 91" o:spid="_x0000_s1026" type="#_x0000_t32" style="position:absolute;margin-left:207.25pt;margin-top:10.9pt;width:164.75pt;height:27.8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48EBADD1" w14:textId="41CF2141" w:rsidR="00405FD0" w:rsidRDefault="00405FD0" w:rsidP="00150AFC"/>
    <w:p w14:paraId="5D1650F5" w14:textId="6D7278A1" w:rsidR="00405FD0" w:rsidRDefault="00405FD0" w:rsidP="00150AFC"/>
    <w:p w14:paraId="19B2B2A8" w14:textId="452EC861" w:rsidR="00405FD0" w:rsidRDefault="00405FD0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9ED996" wp14:editId="167702B1">
                <wp:simplePos x="0" y="0"/>
                <wp:positionH relativeFrom="column">
                  <wp:posOffset>1995054</wp:posOffset>
                </wp:positionH>
                <wp:positionV relativeFrom="paragraph">
                  <wp:posOffset>133119</wp:posOffset>
                </wp:positionV>
                <wp:extent cx="2687781" cy="199390"/>
                <wp:effectExtent l="0" t="0" r="55880" b="8636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7781" cy="199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18942" id="Straight Arrow Connector 95" o:spid="_x0000_s1026" type="#_x0000_t32" style="position:absolute;margin-left:157.1pt;margin-top:10.5pt;width:211.65pt;height:15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02B48E0E" w14:textId="51A02B49" w:rsidR="00405FD0" w:rsidRDefault="00405FD0" w:rsidP="00150AFC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690850B" wp14:editId="205E5036">
                <wp:simplePos x="0" y="0"/>
                <wp:positionH relativeFrom="column">
                  <wp:posOffset>4682375</wp:posOffset>
                </wp:positionH>
                <wp:positionV relativeFrom="paragraph">
                  <wp:posOffset>62057</wp:posOffset>
                </wp:positionV>
                <wp:extent cx="782782" cy="270164"/>
                <wp:effectExtent l="0" t="0" r="17780" b="158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82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61931" w14:textId="417259A8" w:rsidR="00405FD0" w:rsidRDefault="00405FD0" w:rsidP="00405FD0">
                            <w:r>
                              <w:t>Về bước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0850B" id="Text Box 96" o:spid="_x0000_s1064" type="#_x0000_t202" style="position:absolute;margin-left:368.7pt;margin-top:4.9pt;width:61.65pt;height:2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" fillcolor="white [3201]" strokeweight=".5pt">
                <v:textbox>
                  <w:txbxContent>
                    <w:p w14:paraId="57661931" w14:textId="417259A8" w:rsidR="00405FD0" w:rsidRDefault="00405FD0" w:rsidP="00405FD0">
                      <w:r>
                        <w:t>Về bước 2</w:t>
                      </w:r>
                    </w:p>
                  </w:txbxContent>
                </v:textbox>
              </v:shape>
            </w:pict>
          </mc:Fallback>
        </mc:AlternateContent>
      </w:r>
    </w:p>
    <w:p w14:paraId="7EAF13A4" w14:textId="1D917790" w:rsidR="00405FD0" w:rsidRDefault="00405FD0" w:rsidP="00150AFC"/>
    <w:p w14:paraId="70A481E3" w14:textId="7217D29B" w:rsidR="00405FD0" w:rsidRDefault="00405FD0" w:rsidP="00150AFC"/>
    <w:p w14:paraId="16F768F1" w14:textId="2C8196EE" w:rsidR="00405FD0" w:rsidRDefault="00405FD0" w:rsidP="00150AFC"/>
    <w:p w14:paraId="0287F6D7" w14:textId="3515496F" w:rsidR="00405FD0" w:rsidRDefault="00405FD0" w:rsidP="00150AFC"/>
    <w:p w14:paraId="0CAEEB11" w14:textId="2D7C9716" w:rsidR="00405FD0" w:rsidRDefault="00405FD0" w:rsidP="00150AFC"/>
    <w:p w14:paraId="1FBCEB67" w14:textId="2D9FA20A" w:rsidR="00405FD0" w:rsidRDefault="00405FD0" w:rsidP="00150AFC"/>
    <w:p w14:paraId="60182861" w14:textId="19D20DC6" w:rsidR="00405FD0" w:rsidRDefault="00405FD0" w:rsidP="00150AFC"/>
    <w:p w14:paraId="71879BB0" w14:textId="77777777" w:rsidR="00A25DB6" w:rsidRPr="00150AFC" w:rsidRDefault="00A25DB6" w:rsidP="00150AFC"/>
    <w:p w14:paraId="4547BB05" w14:textId="40228321" w:rsidR="00A25DB6" w:rsidRDefault="00663D98" w:rsidP="00A25DB6">
      <w:pPr>
        <w:pStyle w:val="Heading1"/>
      </w:pPr>
      <w:bookmarkStart w:id="3" w:name="_Toc121750602"/>
      <w:bookmarkEnd w:id="1"/>
      <w:r>
        <w:t>Back-End Prototype</w:t>
      </w:r>
      <w:bookmarkEnd w:id="3"/>
      <w:r w:rsidR="00A25DB6">
        <w:t xml:space="preserve"> </w:t>
      </w:r>
    </w:p>
    <w:p w14:paraId="46FE479B" w14:textId="68A3CC97" w:rsidR="00082B6E" w:rsidRDefault="00D711D4" w:rsidP="00082B6E">
      <w:pPr>
        <w:pStyle w:val="Heading2"/>
      </w:pPr>
      <w:r>
        <w:t>Host Dashboard</w:t>
      </w:r>
    </w:p>
    <w:p w14:paraId="52DB28F8" w14:textId="4A1774A0" w:rsidR="00984E97" w:rsidRPr="00984E97" w:rsidRDefault="008246C5" w:rsidP="00984E97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1458C09" wp14:editId="486D477F">
                <wp:simplePos x="0" y="0"/>
                <wp:positionH relativeFrom="column">
                  <wp:posOffset>1593850</wp:posOffset>
                </wp:positionH>
                <wp:positionV relativeFrom="paragraph">
                  <wp:posOffset>910590</wp:posOffset>
                </wp:positionV>
                <wp:extent cx="577850" cy="908050"/>
                <wp:effectExtent l="0" t="38100" r="50800" b="254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D5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125.5pt;margin-top:71.7pt;width:45.5pt;height:71.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A268FCA" wp14:editId="235C9CB8">
                <wp:simplePos x="0" y="0"/>
                <wp:positionH relativeFrom="column">
                  <wp:posOffset>2171700</wp:posOffset>
                </wp:positionH>
                <wp:positionV relativeFrom="paragraph">
                  <wp:posOffset>516890</wp:posOffset>
                </wp:positionV>
                <wp:extent cx="825500" cy="393700"/>
                <wp:effectExtent l="0" t="0" r="12700" b="254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93559" w14:textId="77777777" w:rsidR="008246C5" w:rsidRDefault="008246C5" w:rsidP="008246C5">
                            <w:r>
                              <w:t>Tạo phòng khám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68FCA" id="Text Box 68" o:spid="_x0000_s1065" type="#_x0000_t202" style="position:absolute;margin-left:171pt;margin-top:40.7pt;width:65pt;height:3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pUOOgIAAIM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" fillcolor="white [3201]" strokeweight=".5pt">
                <v:textbox>
                  <w:txbxContent>
                    <w:p w14:paraId="0C193559" w14:textId="77777777" w:rsidR="008246C5" w:rsidRDefault="008246C5" w:rsidP="008246C5">
                      <w:r>
                        <w:t>Tạo phòng khám mới</w:t>
                      </w:r>
                    </w:p>
                  </w:txbxContent>
                </v:textbox>
              </v:shape>
            </w:pict>
          </mc:Fallback>
        </mc:AlternateContent>
      </w:r>
      <w:r w:rsidR="00D711D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F328F9" wp14:editId="32F5008F">
                <wp:simplePos x="0" y="0"/>
                <wp:positionH relativeFrom="column">
                  <wp:posOffset>5353050</wp:posOffset>
                </wp:positionH>
                <wp:positionV relativeFrom="paragraph">
                  <wp:posOffset>739140</wp:posOffset>
                </wp:positionV>
                <wp:extent cx="317500" cy="171450"/>
                <wp:effectExtent l="0" t="0" r="82550" b="571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07D6D" id="Straight Arrow Connector 109" o:spid="_x0000_s1026" type="#_x0000_t32" style="position:absolute;margin-left:421.5pt;margin-top:58.2pt;width:25pt;height:13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711D4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BF98D39" wp14:editId="7C232CE3">
                <wp:simplePos x="0" y="0"/>
                <wp:positionH relativeFrom="column">
                  <wp:posOffset>-323850</wp:posOffset>
                </wp:positionH>
                <wp:positionV relativeFrom="paragraph">
                  <wp:posOffset>739140</wp:posOffset>
                </wp:positionV>
                <wp:extent cx="323850" cy="241300"/>
                <wp:effectExtent l="38100" t="38100" r="19050" b="254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CF5F" id="Straight Arrow Connector 49" o:spid="_x0000_s1026" type="#_x0000_t32" style="position:absolute;margin-left:-25.5pt;margin-top:58.2pt;width:25.5pt;height:19p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711D4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326C529" wp14:editId="6C7DF07B">
                <wp:simplePos x="0" y="0"/>
                <wp:positionH relativeFrom="column">
                  <wp:posOffset>-742950</wp:posOffset>
                </wp:positionH>
                <wp:positionV relativeFrom="paragraph">
                  <wp:posOffset>447040</wp:posOffset>
                </wp:positionV>
                <wp:extent cx="1289050" cy="298450"/>
                <wp:effectExtent l="0" t="0" r="25400" b="254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EE6FA" w14:textId="3963FC73" w:rsidR="00D711D4" w:rsidRDefault="00D711D4" w:rsidP="00D711D4">
                            <w:r>
                              <w:t xml:space="preserve">Click để vào </w:t>
                            </w:r>
                            <w:r>
                              <w:t>Clinics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6C529" id="Text Box 47" o:spid="_x0000_s1066" type="#_x0000_t202" style="position:absolute;margin-left:-58.5pt;margin-top:35.2pt;width:101.5pt;height:23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" fillcolor="white [3201]" strokeweight=".5pt">
                <v:textbox>
                  <w:txbxContent>
                    <w:p w14:paraId="20CEE6FA" w14:textId="3963FC73" w:rsidR="00D711D4" w:rsidRDefault="00D711D4" w:rsidP="00D711D4">
                      <w:r>
                        <w:t xml:space="preserve">Click để vào </w:t>
                      </w:r>
                      <w:r>
                        <w:t>Clinics</w:t>
                      </w:r>
                    </w:p>
                  </w:txbxContent>
                </v:textbox>
              </v:shape>
            </w:pict>
          </mc:Fallback>
        </mc:AlternateContent>
      </w:r>
      <w:r w:rsidR="00D711D4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5D2EA9C" wp14:editId="367F8DCE">
                <wp:simplePos x="0" y="0"/>
                <wp:positionH relativeFrom="column">
                  <wp:posOffset>31750</wp:posOffset>
                </wp:positionH>
                <wp:positionV relativeFrom="paragraph">
                  <wp:posOffset>1310640</wp:posOffset>
                </wp:positionV>
                <wp:extent cx="139700" cy="387350"/>
                <wp:effectExtent l="38100" t="0" r="3175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7EE1B" id="Straight Arrow Connector 46" o:spid="_x0000_s1026" type="#_x0000_t32" style="position:absolute;margin-left:2.5pt;margin-top:103.2pt;width:11pt;height:30.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D711D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491099E" wp14:editId="566FD9B2">
                <wp:simplePos x="0" y="0"/>
                <wp:positionH relativeFrom="column">
                  <wp:posOffset>-666750</wp:posOffset>
                </wp:positionH>
                <wp:positionV relativeFrom="paragraph">
                  <wp:posOffset>1697990</wp:posOffset>
                </wp:positionV>
                <wp:extent cx="1212850" cy="298450"/>
                <wp:effectExtent l="0" t="0" r="25400" b="2540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D6F75" w14:textId="062267C3" w:rsidR="00082B6E" w:rsidRDefault="00D711D4">
                            <w:r>
                              <w:t>Click để vào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1099E" id="Text Box 134" o:spid="_x0000_s1067" type="#_x0000_t202" style="position:absolute;margin-left:-52.5pt;margin-top:133.7pt;width:95.5pt;height:23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" fillcolor="white [3201]" strokeweight=".5pt">
                <v:textbox>
                  <w:txbxContent>
                    <w:p w14:paraId="2F6D6F75" w14:textId="062267C3" w:rsidR="00082B6E" w:rsidRDefault="00D711D4">
                      <w:r>
                        <w:t>Click để vào Users</w:t>
                      </w:r>
                    </w:p>
                  </w:txbxContent>
                </v:textbox>
              </v:shape>
            </w:pict>
          </mc:Fallback>
        </mc:AlternateContent>
      </w:r>
      <w:r w:rsidR="00D711D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B1E8089" wp14:editId="1BFF74E8">
                <wp:simplePos x="0" y="0"/>
                <wp:positionH relativeFrom="column">
                  <wp:posOffset>4083050</wp:posOffset>
                </wp:positionH>
                <wp:positionV relativeFrom="paragraph">
                  <wp:posOffset>2117090</wp:posOffset>
                </wp:positionV>
                <wp:extent cx="277495" cy="247650"/>
                <wp:effectExtent l="0" t="0" r="84455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72B7A" id="Straight Arrow Connector 113" o:spid="_x0000_s1026" type="#_x0000_t32" style="position:absolute;margin-left:321.5pt;margin-top:166.7pt;width:21.85pt;height:19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D711D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3EA9AC2" wp14:editId="3234A9B2">
                <wp:simplePos x="0" y="0"/>
                <wp:positionH relativeFrom="column">
                  <wp:posOffset>4363085</wp:posOffset>
                </wp:positionH>
                <wp:positionV relativeFrom="paragraph">
                  <wp:posOffset>2163445</wp:posOffset>
                </wp:positionV>
                <wp:extent cx="491490" cy="276860"/>
                <wp:effectExtent l="0" t="0" r="22860" b="2794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45BF4" w14:textId="37F9598D" w:rsidR="00A25DB6" w:rsidRDefault="00A25DB6">
                            <w:r>
                              <w:t>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A9AC2" id="Text Box 112" o:spid="_x0000_s1068" type="#_x0000_t202" style="position:absolute;margin-left:343.55pt;margin-top:170.35pt;width:38.7pt;height:21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" fillcolor="white [3201]" strokeweight=".5pt">
                <v:textbox>
                  <w:txbxContent>
                    <w:p w14:paraId="58845BF4" w14:textId="37F9598D" w:rsidR="00A25DB6" w:rsidRDefault="00A25DB6">
                      <w:r>
                        <w:t>Xóa</w:t>
                      </w:r>
                    </w:p>
                  </w:txbxContent>
                </v:textbox>
              </v:shape>
            </w:pict>
          </mc:Fallback>
        </mc:AlternateContent>
      </w:r>
      <w:r w:rsidR="00D711D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2C2BD5D" wp14:editId="295EDB18">
                <wp:simplePos x="0" y="0"/>
                <wp:positionH relativeFrom="column">
                  <wp:posOffset>3905250</wp:posOffset>
                </wp:positionH>
                <wp:positionV relativeFrom="paragraph">
                  <wp:posOffset>1818640</wp:posOffset>
                </wp:positionV>
                <wp:extent cx="487680" cy="209550"/>
                <wp:effectExtent l="0" t="38100" r="64770" b="190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98D3C" id="Straight Arrow Connector 126" o:spid="_x0000_s1026" type="#_x0000_t32" style="position:absolute;margin-left:307.5pt;margin-top:143.2pt;width:38.4pt;height:16.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D711D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76117E" wp14:editId="370801DC">
                <wp:simplePos x="0" y="0"/>
                <wp:positionH relativeFrom="column">
                  <wp:posOffset>4363085</wp:posOffset>
                </wp:positionH>
                <wp:positionV relativeFrom="paragraph">
                  <wp:posOffset>1679575</wp:posOffset>
                </wp:positionV>
                <wp:extent cx="491490" cy="276860"/>
                <wp:effectExtent l="0" t="0" r="22860" b="2794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4607E" w14:textId="294A2C6B" w:rsidR="00A25DB6" w:rsidRDefault="00A25DB6" w:rsidP="00A25DB6">
                            <w:r>
                              <w:t>Sửa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6117E" id="Text Box 114" o:spid="_x0000_s1069" type="#_x0000_t202" style="position:absolute;margin-left:343.55pt;margin-top:132.25pt;width:38.7pt;height:21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" fillcolor="white [3201]" strokeweight=".5pt">
                <v:textbox>
                  <w:txbxContent>
                    <w:p w14:paraId="42A4607E" w14:textId="294A2C6B" w:rsidR="00A25DB6" w:rsidRDefault="00A25DB6" w:rsidP="00A25DB6">
                      <w:r>
                        <w:t>Sửa</w:t>
                      </w:r>
                    </w:p>
                  </w:txbxContent>
                </v:textbox>
              </v:shape>
            </w:pict>
          </mc:Fallback>
        </mc:AlternateContent>
      </w:r>
      <w:r w:rsidR="00984E9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6B6A1C9" wp14:editId="493C1C1B">
                <wp:simplePos x="0" y="0"/>
                <wp:positionH relativeFrom="column">
                  <wp:posOffset>5672455</wp:posOffset>
                </wp:positionH>
                <wp:positionV relativeFrom="paragraph">
                  <wp:posOffset>910590</wp:posOffset>
                </wp:positionV>
                <wp:extent cx="760730" cy="401320"/>
                <wp:effectExtent l="0" t="0" r="20320" b="1778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442C7" w14:textId="16F1FFF6" w:rsidR="00A25DB6" w:rsidRDefault="00984E97">
                            <w:r>
                              <w:t>Tạo phòng khám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6A1C9" id="Text Box 110" o:spid="_x0000_s1070" type="#_x0000_t202" style="position:absolute;margin-left:446.65pt;margin-top:71.7pt;width:59.9pt;height:31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JDOgIAAIM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" fillcolor="white [3201]" strokeweight=".5pt">
                <v:textbox>
                  <w:txbxContent>
                    <w:p w14:paraId="56E442C7" w14:textId="16F1FFF6" w:rsidR="00A25DB6" w:rsidRDefault="00984E97">
                      <w:r>
                        <w:t>Tạo phòng khám mới</w:t>
                      </w:r>
                    </w:p>
                  </w:txbxContent>
                </v:textbox>
              </v:shape>
            </w:pict>
          </mc:Fallback>
        </mc:AlternateContent>
      </w:r>
      <w:r w:rsidR="00984E97" w:rsidRPr="00984E97">
        <w:drawing>
          <wp:inline distT="0" distB="0" distL="0" distR="0" wp14:anchorId="6A7DEE77" wp14:editId="220F00B7">
            <wp:extent cx="5943600" cy="4222750"/>
            <wp:effectExtent l="0" t="0" r="0" b="6350"/>
            <wp:docPr id="8" name="Picture 8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0D26" w14:textId="3469DC53" w:rsidR="00A25DB6" w:rsidRDefault="008246C5" w:rsidP="00663D98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809CA40" wp14:editId="790172D5">
                <wp:simplePos x="0" y="0"/>
                <wp:positionH relativeFrom="column">
                  <wp:posOffset>2057400</wp:posOffset>
                </wp:positionH>
                <wp:positionV relativeFrom="paragraph">
                  <wp:posOffset>1190624</wp:posOffset>
                </wp:positionV>
                <wp:extent cx="469900" cy="63500"/>
                <wp:effectExtent l="0" t="19050" r="63500" b="889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37E6" id="Straight Arrow Connector 73" o:spid="_x0000_s1026" type="#_x0000_t32" style="position:absolute;margin-left:162pt;margin-top:93.75pt;width:37pt;height: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B261DCA" wp14:editId="479F48C5">
                <wp:simplePos x="0" y="0"/>
                <wp:positionH relativeFrom="column">
                  <wp:posOffset>2527300</wp:posOffset>
                </wp:positionH>
                <wp:positionV relativeFrom="paragraph">
                  <wp:posOffset>1254125</wp:posOffset>
                </wp:positionV>
                <wp:extent cx="1066800" cy="444500"/>
                <wp:effectExtent l="0" t="0" r="19050" b="1270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3C933" w14:textId="28F88306" w:rsidR="00A25DB6" w:rsidRDefault="00D711D4">
                            <w:r>
                              <w:t>Nhập thông tin  ở đây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61DCA" id="Text Box 116" o:spid="_x0000_s1071" type="#_x0000_t202" style="position:absolute;margin-left:199pt;margin-top:98.75pt;width:84pt;height:3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" fillcolor="white [3201]" strokeweight=".5pt">
                <v:textbox>
                  <w:txbxContent>
                    <w:p w14:paraId="4C93C933" w14:textId="28F88306" w:rsidR="00A25DB6" w:rsidRDefault="00D711D4">
                      <w:r>
                        <w:t>Nhập thông tin  ở đây</w:t>
                      </w:r>
                    </w:p>
                  </w:txbxContent>
                </v:textbox>
              </v:shape>
            </w:pict>
          </mc:Fallback>
        </mc:AlternateContent>
      </w:r>
      <w:r w:rsidR="00D711D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D876EC4" wp14:editId="44B77CEA">
                <wp:simplePos x="0" y="0"/>
                <wp:positionH relativeFrom="column">
                  <wp:posOffset>5467350</wp:posOffset>
                </wp:positionH>
                <wp:positionV relativeFrom="paragraph">
                  <wp:posOffset>567690</wp:posOffset>
                </wp:positionV>
                <wp:extent cx="546100" cy="433070"/>
                <wp:effectExtent l="0" t="0" r="25400" b="241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3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E28E6" w14:textId="374C7ABC" w:rsidR="00D711D4" w:rsidRDefault="00D711D4" w:rsidP="00D711D4">
                            <w:r>
                              <w:t>Hoàn thành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76EC4" id="Text Box 27" o:spid="_x0000_s1072" type="#_x0000_t202" style="position:absolute;margin-left:430.5pt;margin-top:44.7pt;width:43pt;height:34.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K0OQIAAIMEAAAOAAAAZHJzL2Uyb0RvYy54bWysVEtv2zAMvg/YfxB0X+w82xlxiixFhgFB&#10;WyAdelZkKREmi5qkxM5+/Sjl3e007CKTIvWR/Eh6/NDWmuyE8wpMSbudnBJhOFTKrEv6/XX+6Z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" fillcolor="white [3201]" strokeweight=".5pt">
                <v:textbox>
                  <w:txbxContent>
                    <w:p w14:paraId="22AE28E6" w14:textId="374C7ABC" w:rsidR="00D711D4" w:rsidRDefault="00D711D4" w:rsidP="00D711D4">
                      <w:r>
                        <w:t>Hoàn thành</w:t>
                      </w:r>
                    </w:p>
                  </w:txbxContent>
                </v:textbox>
              </v:shape>
            </w:pict>
          </mc:Fallback>
        </mc:AlternateContent>
      </w:r>
      <w:r w:rsidR="00D711D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A0D03D" wp14:editId="4E40048F">
                <wp:simplePos x="0" y="0"/>
                <wp:positionH relativeFrom="column">
                  <wp:posOffset>6013450</wp:posOffset>
                </wp:positionH>
                <wp:positionV relativeFrom="paragraph">
                  <wp:posOffset>967740</wp:posOffset>
                </wp:positionV>
                <wp:extent cx="488950" cy="286385"/>
                <wp:effectExtent l="0" t="0" r="25400" b="1841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99088" w14:textId="330A7CA4" w:rsidR="00082B6E" w:rsidRDefault="00D711D4" w:rsidP="00082B6E">
                            <w:r>
                              <w:t>Hủy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D03D" id="Text Box 127" o:spid="_x0000_s1073" type="#_x0000_t202" style="position:absolute;margin-left:473.5pt;margin-top:76.2pt;width:38.5pt;height:22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" fillcolor="white [3201]" strokeweight=".5pt">
                <v:textbox>
                  <w:txbxContent>
                    <w:p w14:paraId="15F99088" w14:textId="330A7CA4" w:rsidR="00082B6E" w:rsidRDefault="00D711D4" w:rsidP="00082B6E">
                      <w:r>
                        <w:t>Hủy</w:t>
                      </w:r>
                    </w:p>
                  </w:txbxContent>
                </v:textbox>
              </v:shape>
            </w:pict>
          </mc:Fallback>
        </mc:AlternateContent>
      </w:r>
      <w:r w:rsidR="00D711D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3AFF752" wp14:editId="08FBBCD7">
                <wp:simplePos x="0" y="0"/>
                <wp:positionH relativeFrom="column">
                  <wp:posOffset>5480050</wp:posOffset>
                </wp:positionH>
                <wp:positionV relativeFrom="paragraph">
                  <wp:posOffset>1212215</wp:posOffset>
                </wp:positionV>
                <wp:extent cx="533400" cy="45719"/>
                <wp:effectExtent l="0" t="57150" r="1905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E31E3" id="Straight Arrow Connector 29" o:spid="_x0000_s1026" type="#_x0000_t32" style="position:absolute;margin-left:431.5pt;margin-top:95.45pt;width:42pt;height:3.6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D711D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D55C10" wp14:editId="3C88443F">
                <wp:simplePos x="0" y="0"/>
                <wp:positionH relativeFrom="column">
                  <wp:posOffset>4946650</wp:posOffset>
                </wp:positionH>
                <wp:positionV relativeFrom="paragraph">
                  <wp:posOffset>967105</wp:posOffset>
                </wp:positionV>
                <wp:extent cx="533400" cy="207645"/>
                <wp:effectExtent l="0" t="38100" r="57150" b="2095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0265D" id="Straight Arrow Connector 111" o:spid="_x0000_s1026" type="#_x0000_t32" style="position:absolute;margin-left:389.5pt;margin-top:76.15pt;width:42pt;height:16.3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D711D4" w:rsidRPr="00D711D4">
        <w:drawing>
          <wp:inline distT="0" distB="0" distL="0" distR="0" wp14:anchorId="402B1026" wp14:editId="52AEEAF2">
            <wp:extent cx="5943600" cy="2395855"/>
            <wp:effectExtent l="0" t="0" r="0" b="4445"/>
            <wp:docPr id="20" name="Picture 2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eam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25BF" w14:textId="12FAA1E3" w:rsidR="00A25DB6" w:rsidRDefault="00A25DB6" w:rsidP="00663D98"/>
    <w:p w14:paraId="2C0AC61F" w14:textId="67801AD2" w:rsidR="00A25DB6" w:rsidRDefault="008246C5" w:rsidP="00082B6E">
      <w:pPr>
        <w:pStyle w:val="BodyText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A4BD65D" wp14:editId="41EA8DF5">
                <wp:simplePos x="0" y="0"/>
                <wp:positionH relativeFrom="column">
                  <wp:posOffset>1741170</wp:posOffset>
                </wp:positionH>
                <wp:positionV relativeFrom="paragraph">
                  <wp:posOffset>2075815</wp:posOffset>
                </wp:positionV>
                <wp:extent cx="317500" cy="171450"/>
                <wp:effectExtent l="0" t="0" r="82550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7F82" id="Straight Arrow Connector 82" o:spid="_x0000_s1026" type="#_x0000_t32" style="position:absolute;margin-left:137.1pt;margin-top:163.45pt;width:25pt;height:13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6ACBFED" wp14:editId="32A6BE98">
                <wp:simplePos x="0" y="0"/>
                <wp:positionH relativeFrom="column">
                  <wp:posOffset>2060575</wp:posOffset>
                </wp:positionH>
                <wp:positionV relativeFrom="paragraph">
                  <wp:posOffset>2247265</wp:posOffset>
                </wp:positionV>
                <wp:extent cx="760730" cy="401320"/>
                <wp:effectExtent l="0" t="0" r="20320" b="1778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B963F" w14:textId="77777777" w:rsidR="008246C5" w:rsidRDefault="008246C5" w:rsidP="008246C5">
                            <w:r>
                              <w:t>Tạo người dùng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CBFED" id="Text Box 92" o:spid="_x0000_s1074" type="#_x0000_t202" style="position:absolute;margin-left:162.25pt;margin-top:176.95pt;width:59.9pt;height:31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va8OgIAAIM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" fillcolor="white [3201]" strokeweight=".5pt">
                <v:textbox>
                  <w:txbxContent>
                    <w:p w14:paraId="746B963F" w14:textId="77777777" w:rsidR="008246C5" w:rsidRDefault="008246C5" w:rsidP="008246C5">
                      <w:r>
                        <w:t>Tạo người dùng mới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E275BE4" wp14:editId="0FB4AF3F">
                <wp:simplePos x="0" y="0"/>
                <wp:positionH relativeFrom="column">
                  <wp:posOffset>5670550</wp:posOffset>
                </wp:positionH>
                <wp:positionV relativeFrom="paragraph">
                  <wp:posOffset>871855</wp:posOffset>
                </wp:positionV>
                <wp:extent cx="760730" cy="401320"/>
                <wp:effectExtent l="0" t="0" r="20320" b="177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93292" w14:textId="2597321A" w:rsidR="008246C5" w:rsidRDefault="008246C5" w:rsidP="008246C5">
                            <w:r>
                              <w:t xml:space="preserve">Tạo </w:t>
                            </w:r>
                            <w:r>
                              <w:t>người dùng</w:t>
                            </w:r>
                            <w:r>
                              <w:t xml:space="preserve">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5BE4" id="Text Box 81" o:spid="_x0000_s1075" type="#_x0000_t202" style="position:absolute;margin-left:446.5pt;margin-top:68.65pt;width:59.9pt;height:31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" fillcolor="white [3201]" strokeweight=".5pt">
                <v:textbox>
                  <w:txbxContent>
                    <w:p w14:paraId="47193292" w14:textId="2597321A" w:rsidR="008246C5" w:rsidRDefault="008246C5" w:rsidP="008246C5">
                      <w:r>
                        <w:t xml:space="preserve">Tạo </w:t>
                      </w:r>
                      <w:r>
                        <w:t>người dùng</w:t>
                      </w:r>
                      <w:r>
                        <w:t xml:space="preserve"> mới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BF0FF20" wp14:editId="021D695A">
                <wp:simplePos x="0" y="0"/>
                <wp:positionH relativeFrom="column">
                  <wp:posOffset>5351145</wp:posOffset>
                </wp:positionH>
                <wp:positionV relativeFrom="paragraph">
                  <wp:posOffset>700405</wp:posOffset>
                </wp:positionV>
                <wp:extent cx="317500" cy="171450"/>
                <wp:effectExtent l="0" t="0" r="8255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59E8" id="Straight Arrow Connector 78" o:spid="_x0000_s1026" type="#_x0000_t32" style="position:absolute;margin-left:421.35pt;margin-top:55.15pt;width:25pt;height:13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0EF51A3" wp14:editId="40AA36A5">
                <wp:simplePos x="0" y="0"/>
                <wp:positionH relativeFrom="column">
                  <wp:posOffset>4608195</wp:posOffset>
                </wp:positionH>
                <wp:positionV relativeFrom="paragraph">
                  <wp:posOffset>1054100</wp:posOffset>
                </wp:positionV>
                <wp:extent cx="491490" cy="276860"/>
                <wp:effectExtent l="0" t="0" r="22860" b="2794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06C91" w14:textId="77777777" w:rsidR="00082B6E" w:rsidRDefault="00082B6E" w:rsidP="00082B6E">
                            <w:r>
                              <w:t>Sửa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51A3" id="Text Box 131" o:spid="_x0000_s1076" type="#_x0000_t202" style="position:absolute;margin-left:362.85pt;margin-top:83pt;width:38.7pt;height:21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" fillcolor="white [3201]" strokeweight=".5pt">
                <v:textbox>
                  <w:txbxContent>
                    <w:p w14:paraId="17106C91" w14:textId="77777777" w:rsidR="00082B6E" w:rsidRDefault="00082B6E" w:rsidP="00082B6E">
                      <w:r>
                        <w:t>Sửa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D6B153" wp14:editId="33FF9141">
                <wp:simplePos x="0" y="0"/>
                <wp:positionH relativeFrom="column">
                  <wp:posOffset>4241800</wp:posOffset>
                </wp:positionH>
                <wp:positionV relativeFrom="paragraph">
                  <wp:posOffset>1587500</wp:posOffset>
                </wp:positionV>
                <wp:extent cx="539750" cy="207645"/>
                <wp:effectExtent l="0" t="38100" r="50800" b="2095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0614" id="Straight Arrow Connector 128" o:spid="_x0000_s1026" type="#_x0000_t32" style="position:absolute;margin-left:334pt;margin-top:125pt;width:42.5pt;height:16.3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6081FCC" wp14:editId="6E742B80">
                <wp:simplePos x="0" y="0"/>
                <wp:positionH relativeFrom="column">
                  <wp:posOffset>4781550</wp:posOffset>
                </wp:positionH>
                <wp:positionV relativeFrom="paragraph">
                  <wp:posOffset>1409700</wp:posOffset>
                </wp:positionV>
                <wp:extent cx="491490" cy="276860"/>
                <wp:effectExtent l="0" t="0" r="22860" b="2794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FA52C" w14:textId="77777777" w:rsidR="00082B6E" w:rsidRDefault="00082B6E" w:rsidP="00082B6E">
                            <w:r>
                              <w:t>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81FCC" id="Text Box 129" o:spid="_x0000_s1077" type="#_x0000_t202" style="position:absolute;margin-left:376.5pt;margin-top:111pt;width:38.7pt;height:21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" fillcolor="white [3201]" strokeweight=".5pt">
                <v:textbox>
                  <w:txbxContent>
                    <w:p w14:paraId="561FA52C" w14:textId="77777777" w:rsidR="00082B6E" w:rsidRDefault="00082B6E" w:rsidP="00082B6E">
                      <w:r>
                        <w:t>Xóa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C2D0335" wp14:editId="79B5B2E0">
                <wp:simplePos x="0" y="0"/>
                <wp:positionH relativeFrom="column">
                  <wp:posOffset>3905250</wp:posOffset>
                </wp:positionH>
                <wp:positionV relativeFrom="paragraph">
                  <wp:posOffset>1282700</wp:posOffset>
                </wp:positionV>
                <wp:extent cx="702945" cy="476250"/>
                <wp:effectExtent l="0" t="38100" r="59055" b="190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FE00C" id="Straight Arrow Connector 130" o:spid="_x0000_s1026" type="#_x0000_t32" style="position:absolute;margin-left:307.5pt;margin-top:101pt;width:55.35pt;height:37.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Pr="008246C5">
        <w:drawing>
          <wp:inline distT="0" distB="0" distL="0" distR="0" wp14:anchorId="73119FF2" wp14:editId="36173957">
            <wp:extent cx="5943600" cy="4225925"/>
            <wp:effectExtent l="0" t="0" r="0" b="3175"/>
            <wp:docPr id="65" name="Picture 6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63E9" w14:textId="7F03E667" w:rsidR="00082B6E" w:rsidRDefault="00082B6E" w:rsidP="00082B6E"/>
    <w:p w14:paraId="53AAF41A" w14:textId="4E320E29" w:rsidR="008246C5" w:rsidRDefault="008246C5" w:rsidP="008246C5">
      <w:pPr>
        <w:pStyle w:val="Heading2"/>
      </w:pPr>
      <w:r>
        <w:t>User DashBoard và Staff DashBoard</w:t>
      </w:r>
    </w:p>
    <w:p w14:paraId="715619D3" w14:textId="404B7DAA" w:rsidR="008246C5" w:rsidRDefault="008246C5" w:rsidP="008246C5">
      <w:r>
        <w:t>Do Host được quyền truy  cập vào cả 2 User Dashboard và Staff Dashboard nên tụi em chỉ demo Host Dashboard. User Dasboard và Staff DashBoard sẽ được phân quyền hợp lý.</w:t>
      </w:r>
    </w:p>
    <w:p w14:paraId="5A2415B3" w14:textId="356167F1" w:rsidR="008246C5" w:rsidRDefault="008246C5" w:rsidP="008246C5"/>
    <w:p w14:paraId="74DD6250" w14:textId="0DB6F2D2" w:rsidR="008246C5" w:rsidRDefault="008246C5" w:rsidP="008246C5">
      <w:pPr>
        <w:pStyle w:val="Heading1"/>
      </w:pPr>
      <w:r>
        <w:t xml:space="preserve">Công cụ design UI </w:t>
      </w:r>
    </w:p>
    <w:p w14:paraId="3E8E0EB9" w14:textId="497F3957" w:rsidR="008246C5" w:rsidRDefault="008246C5" w:rsidP="008246C5">
      <w:r>
        <w:t xml:space="preserve">Nhóm chúng em sử dụng Figma để tạo nên UI. </w:t>
      </w:r>
    </w:p>
    <w:p w14:paraId="30C79C58" w14:textId="74C5985C" w:rsidR="008246C5" w:rsidRDefault="008246C5" w:rsidP="008246C5"/>
    <w:p w14:paraId="5B72EAB2" w14:textId="1C2F4D2D" w:rsidR="008246C5" w:rsidRDefault="008246C5" w:rsidP="008246C5">
      <w:r>
        <w:t xml:space="preserve">Link Figma của nhóm : </w:t>
      </w:r>
    </w:p>
    <w:p w14:paraId="5DB072EA" w14:textId="0AA1AE4A" w:rsidR="008246C5" w:rsidRDefault="008246C5" w:rsidP="008246C5">
      <w:hyperlink r:id="rId26" w:history="1">
        <w:r w:rsidRPr="00C3655D">
          <w:rPr>
            <w:rStyle w:val="Hyperlink"/>
          </w:rPr>
          <w:t>https://www.figma.com/files/project/69978887/Team-project?fuid=1162415478539480831</w:t>
        </w:r>
      </w:hyperlink>
    </w:p>
    <w:p w14:paraId="701145CF" w14:textId="188AEEF4" w:rsidR="008246C5" w:rsidRDefault="008246C5" w:rsidP="008246C5"/>
    <w:p w14:paraId="24FDCFC6" w14:textId="3F588650" w:rsidR="008246C5" w:rsidRDefault="008246C5" w:rsidP="008246C5">
      <w:r>
        <w:t xml:space="preserve">Người Design </w:t>
      </w:r>
    </w:p>
    <w:p w14:paraId="42258E6B" w14:textId="35D5732B" w:rsidR="008246C5" w:rsidRDefault="008246C5" w:rsidP="008246C5"/>
    <w:p w14:paraId="58AFF95C" w14:textId="7BA2B193" w:rsidR="008246C5" w:rsidRDefault="008246C5" w:rsidP="008246C5">
      <w:r>
        <w:t>Design Front-End : Trần Nguyễn Quy</w:t>
      </w:r>
    </w:p>
    <w:p w14:paraId="2B834F49" w14:textId="1F438D77" w:rsidR="008246C5" w:rsidRPr="008246C5" w:rsidRDefault="008246C5" w:rsidP="008246C5">
      <w:r>
        <w:t>Design Back-End : Lý Bằng</w:t>
      </w:r>
    </w:p>
    <w:sectPr w:rsidR="008246C5" w:rsidRPr="008246C5" w:rsidSect="009E0C36">
      <w:headerReference w:type="default" r:id="rId27"/>
      <w:footerReference w:type="default" r:id="rId28"/>
      <w:headerReference w:type="first" r:id="rId29"/>
      <w:footerReference w:type="first" r:id="rId30"/>
      <w:pgSz w:w="12240" w:h="15840" w:code="1"/>
      <w:pgMar w:top="720" w:right="1440" w:bottom="5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96671" w14:textId="77777777" w:rsidR="009052E2" w:rsidRDefault="009052E2">
      <w:pPr>
        <w:spacing w:line="240" w:lineRule="auto"/>
      </w:pPr>
      <w:r>
        <w:separator/>
      </w:r>
    </w:p>
  </w:endnote>
  <w:endnote w:type="continuationSeparator" w:id="0">
    <w:p w14:paraId="51AA5C2E" w14:textId="77777777" w:rsidR="009052E2" w:rsidRDefault="00905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3D5B5" w14:textId="77777777" w:rsidR="009052E2" w:rsidRDefault="009052E2">
      <w:pPr>
        <w:spacing w:line="240" w:lineRule="auto"/>
      </w:pPr>
      <w:r>
        <w:separator/>
      </w:r>
    </w:p>
  </w:footnote>
  <w:footnote w:type="continuationSeparator" w:id="0">
    <w:p w14:paraId="36EEF91F" w14:textId="77777777" w:rsidR="009052E2" w:rsidRDefault="009052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380305F7" w14:textId="77777777" w:rsidR="00444035" w:rsidRDefault="00F3430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455A2">
      <w:rPr>
        <w:rFonts w:ascii="Arial" w:hAnsi="Arial"/>
        <w:b/>
        <w:sz w:val="36"/>
      </w:rPr>
      <w:t>&lt;Team Name&gt;</w:t>
    </w:r>
    <w:r>
      <w:rPr>
        <w:rFonts w:ascii="Arial" w:hAnsi="Arial"/>
        <w:b/>
        <w:sz w:val="36"/>
      </w:rPr>
      <w:fldChar w:fldCharType="end"/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676508">
    <w:abstractNumId w:val="0"/>
  </w:num>
  <w:num w:numId="2" w16cid:durableId="1908222603">
    <w:abstractNumId w:val="10"/>
  </w:num>
  <w:num w:numId="3" w16cid:durableId="1991401211">
    <w:abstractNumId w:val="20"/>
  </w:num>
  <w:num w:numId="4" w16cid:durableId="1385911662">
    <w:abstractNumId w:val="15"/>
  </w:num>
  <w:num w:numId="5" w16cid:durableId="669136162">
    <w:abstractNumId w:val="14"/>
  </w:num>
  <w:num w:numId="6" w16cid:durableId="77675391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625966768">
    <w:abstractNumId w:val="2"/>
  </w:num>
  <w:num w:numId="8" w16cid:durableId="888760250">
    <w:abstractNumId w:val="19"/>
  </w:num>
  <w:num w:numId="9" w16cid:durableId="1181552481">
    <w:abstractNumId w:val="3"/>
  </w:num>
  <w:num w:numId="10" w16cid:durableId="1663653935">
    <w:abstractNumId w:val="11"/>
  </w:num>
  <w:num w:numId="11" w16cid:durableId="966934310">
    <w:abstractNumId w:val="9"/>
  </w:num>
  <w:num w:numId="12" w16cid:durableId="163472679">
    <w:abstractNumId w:val="18"/>
  </w:num>
  <w:num w:numId="13" w16cid:durableId="1450202796">
    <w:abstractNumId w:val="8"/>
  </w:num>
  <w:num w:numId="14" w16cid:durableId="1700012565">
    <w:abstractNumId w:val="4"/>
  </w:num>
  <w:num w:numId="15" w16cid:durableId="341012445">
    <w:abstractNumId w:val="17"/>
  </w:num>
  <w:num w:numId="16" w16cid:durableId="364212699">
    <w:abstractNumId w:val="13"/>
  </w:num>
  <w:num w:numId="17" w16cid:durableId="1834838452">
    <w:abstractNumId w:val="6"/>
  </w:num>
  <w:num w:numId="18" w16cid:durableId="99643845">
    <w:abstractNumId w:val="12"/>
  </w:num>
  <w:num w:numId="19" w16cid:durableId="55681807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64189129">
    <w:abstractNumId w:val="7"/>
  </w:num>
  <w:num w:numId="21" w16cid:durableId="258375658">
    <w:abstractNumId w:val="16"/>
  </w:num>
  <w:num w:numId="22" w16cid:durableId="997155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A2"/>
    <w:rsid w:val="00082B6E"/>
    <w:rsid w:val="000E7B04"/>
    <w:rsid w:val="00150AFC"/>
    <w:rsid w:val="001571CD"/>
    <w:rsid w:val="00282886"/>
    <w:rsid w:val="002C07A5"/>
    <w:rsid w:val="002F4B32"/>
    <w:rsid w:val="003919EC"/>
    <w:rsid w:val="003C7318"/>
    <w:rsid w:val="00405FD0"/>
    <w:rsid w:val="004153EE"/>
    <w:rsid w:val="00444035"/>
    <w:rsid w:val="004455A2"/>
    <w:rsid w:val="00534537"/>
    <w:rsid w:val="005528F1"/>
    <w:rsid w:val="00573DA9"/>
    <w:rsid w:val="0060558A"/>
    <w:rsid w:val="00663D98"/>
    <w:rsid w:val="006E3C0A"/>
    <w:rsid w:val="006E3F5A"/>
    <w:rsid w:val="0077006E"/>
    <w:rsid w:val="007C560D"/>
    <w:rsid w:val="008246C5"/>
    <w:rsid w:val="008C1910"/>
    <w:rsid w:val="009052E2"/>
    <w:rsid w:val="009464F3"/>
    <w:rsid w:val="00984E97"/>
    <w:rsid w:val="009871B7"/>
    <w:rsid w:val="009E0C36"/>
    <w:rsid w:val="00A0216D"/>
    <w:rsid w:val="00A25DB6"/>
    <w:rsid w:val="00AC3F88"/>
    <w:rsid w:val="00BA778C"/>
    <w:rsid w:val="00D711D4"/>
    <w:rsid w:val="00DD1B82"/>
    <w:rsid w:val="00DD4FA1"/>
    <w:rsid w:val="00F34309"/>
    <w:rsid w:val="00F9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82B6E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824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figma.com/files/project/69978887/Team-project?fuid=1162415478539480831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B5040-99D1-4BF4-92B4-0043EE00E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28</TotalTime>
  <Pages>11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Huy Nguyen</dc:creator>
  <cp:keywords/>
  <dc:description/>
  <cp:lastModifiedBy>BÙI TIẾN ĐẠT</cp:lastModifiedBy>
  <cp:revision>3</cp:revision>
  <cp:lastPrinted>1899-12-31T17:00:00Z</cp:lastPrinted>
  <dcterms:created xsi:type="dcterms:W3CDTF">2022-12-12T08:23:00Z</dcterms:created>
  <dcterms:modified xsi:type="dcterms:W3CDTF">2022-12-13T19:31:00Z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