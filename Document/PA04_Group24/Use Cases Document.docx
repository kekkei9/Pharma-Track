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4CCF" w14:textId="6973E6FD" w:rsidR="009C307A" w:rsidRDefault="00000000">
      <w:pPr>
        <w:pStyle w:val="Title"/>
        <w:jc w:val="right"/>
      </w:pPr>
      <w:fldSimple w:instr=" SUBJECT  \* MERGEFORMAT ">
        <w:r w:rsidR="00512FAF">
          <w:t>&lt;</w:t>
        </w:r>
        <w:r w:rsidR="00777C84">
          <w:t>Pharma Track</w:t>
        </w:r>
        <w:r w:rsidR="00512FAF">
          <w:t>&gt;</w:t>
        </w:r>
      </w:fldSimple>
    </w:p>
    <w:p w14:paraId="25E25C52" w14:textId="77777777" w:rsidR="009C307A" w:rsidRDefault="00000000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77FC7554" w14:textId="77777777" w:rsidR="009C307A" w:rsidRDefault="009C307A">
      <w:pPr>
        <w:pStyle w:val="Title"/>
        <w:jc w:val="right"/>
      </w:pPr>
    </w:p>
    <w:p w14:paraId="2B2DFE0E" w14:textId="287B6621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785412">
        <w:rPr>
          <w:sz w:val="28"/>
        </w:rPr>
        <w:t>2</w:t>
      </w:r>
      <w:r>
        <w:rPr>
          <w:sz w:val="28"/>
        </w:rPr>
        <w:t>.0&gt;</w:t>
      </w:r>
    </w:p>
    <w:p w14:paraId="1E783BED" w14:textId="77777777" w:rsidR="009C307A" w:rsidRDefault="009C307A"/>
    <w:p w14:paraId="34A3C9F2" w14:textId="77777777" w:rsidR="009C307A" w:rsidRDefault="009C307A"/>
    <w:p w14:paraId="0A8728AD" w14:textId="77777777" w:rsidR="009C307A" w:rsidRDefault="009C307A">
      <w:pPr>
        <w:pStyle w:val="BodyText"/>
      </w:pPr>
    </w:p>
    <w:p w14:paraId="7E302D91" w14:textId="77777777" w:rsidR="009C307A" w:rsidRDefault="009C307A">
      <w:pPr>
        <w:pStyle w:val="BodyText"/>
      </w:pPr>
    </w:p>
    <w:p w14:paraId="195100C6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3977163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7964CBB8" w14:textId="77777777">
        <w:tc>
          <w:tcPr>
            <w:tcW w:w="2304" w:type="dxa"/>
          </w:tcPr>
          <w:p w14:paraId="73E5CB69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B9834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4EE895F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18D308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64D4E34B" w14:textId="77777777">
        <w:tc>
          <w:tcPr>
            <w:tcW w:w="2304" w:type="dxa"/>
          </w:tcPr>
          <w:p w14:paraId="2AE84EAD" w14:textId="38960A11" w:rsidR="009C307A" w:rsidRDefault="00630073">
            <w:pPr>
              <w:pStyle w:val="Tabletext"/>
            </w:pPr>
            <w:r>
              <w:t>&lt;</w:t>
            </w:r>
            <w:r w:rsidR="00611928">
              <w:t>09</w:t>
            </w:r>
            <w:r>
              <w:t>/</w:t>
            </w:r>
            <w:r w:rsidR="00611928">
              <w:t>11</w:t>
            </w:r>
            <w:r>
              <w:t>/</w:t>
            </w:r>
            <w:r w:rsidR="00611928">
              <w:t>2022</w:t>
            </w:r>
            <w:r>
              <w:t>&gt;</w:t>
            </w:r>
          </w:p>
        </w:tc>
        <w:tc>
          <w:tcPr>
            <w:tcW w:w="1152" w:type="dxa"/>
          </w:tcPr>
          <w:p w14:paraId="2D1F0E01" w14:textId="126EAA3C" w:rsidR="009C307A" w:rsidRDefault="00630073">
            <w:pPr>
              <w:pStyle w:val="Tabletext"/>
            </w:pPr>
            <w:r>
              <w:t>&lt;</w:t>
            </w:r>
            <w:r w:rsidR="00611928">
              <w:t>1.0</w:t>
            </w:r>
            <w:r>
              <w:t>&gt;</w:t>
            </w:r>
          </w:p>
        </w:tc>
        <w:tc>
          <w:tcPr>
            <w:tcW w:w="3744" w:type="dxa"/>
          </w:tcPr>
          <w:p w14:paraId="1B68F6F6" w14:textId="0AF098F8" w:rsidR="009C307A" w:rsidRDefault="00611928">
            <w:pPr>
              <w:pStyle w:val="Tabletext"/>
            </w:pPr>
            <w:r>
              <w:t>Tạo các use case cho ứng dụng</w:t>
            </w:r>
          </w:p>
        </w:tc>
        <w:tc>
          <w:tcPr>
            <w:tcW w:w="2304" w:type="dxa"/>
          </w:tcPr>
          <w:p w14:paraId="24D6F07E" w14:textId="7B11D41D" w:rsidR="00611928" w:rsidRDefault="00611928">
            <w:pPr>
              <w:pStyle w:val="Tabletext"/>
            </w:pPr>
            <w:r>
              <w:t>Nguyễn Thị Hồng Nhung</w:t>
            </w:r>
          </w:p>
        </w:tc>
      </w:tr>
      <w:tr w:rsidR="009C307A" w14:paraId="30E05EBD" w14:textId="77777777">
        <w:tc>
          <w:tcPr>
            <w:tcW w:w="2304" w:type="dxa"/>
          </w:tcPr>
          <w:p w14:paraId="5620A610" w14:textId="06638BCB" w:rsidR="009C307A" w:rsidRDefault="00785412">
            <w:pPr>
              <w:pStyle w:val="Tabletext"/>
            </w:pPr>
            <w:r>
              <w:t>&lt;30/11/2022&gt;</w:t>
            </w:r>
          </w:p>
        </w:tc>
        <w:tc>
          <w:tcPr>
            <w:tcW w:w="1152" w:type="dxa"/>
          </w:tcPr>
          <w:p w14:paraId="3D8F8A48" w14:textId="4F91EC97" w:rsidR="009C307A" w:rsidRDefault="00785412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14:paraId="46B8B729" w14:textId="3A0D7893" w:rsidR="009C307A" w:rsidRDefault="00785412">
            <w:pPr>
              <w:pStyle w:val="Tabletext"/>
            </w:pPr>
            <w:r>
              <w:t>Update UseCase</w:t>
            </w:r>
          </w:p>
        </w:tc>
        <w:tc>
          <w:tcPr>
            <w:tcW w:w="2304" w:type="dxa"/>
          </w:tcPr>
          <w:p w14:paraId="375772EA" w14:textId="5B21D710" w:rsidR="009C307A" w:rsidRDefault="00785412">
            <w:pPr>
              <w:pStyle w:val="Tabletext"/>
            </w:pPr>
            <w:r>
              <w:t>Mọi người</w:t>
            </w:r>
          </w:p>
        </w:tc>
      </w:tr>
      <w:tr w:rsidR="009C307A" w14:paraId="74925D8C" w14:textId="77777777">
        <w:tc>
          <w:tcPr>
            <w:tcW w:w="2304" w:type="dxa"/>
          </w:tcPr>
          <w:p w14:paraId="2A9F496F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BD0F9D2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5B0CC69A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142BEF92" w14:textId="77777777" w:rsidR="009C307A" w:rsidRDefault="009C307A">
            <w:pPr>
              <w:pStyle w:val="Tabletext"/>
            </w:pPr>
          </w:p>
        </w:tc>
      </w:tr>
      <w:tr w:rsidR="009C307A" w14:paraId="12CE47DB" w14:textId="77777777">
        <w:tc>
          <w:tcPr>
            <w:tcW w:w="2304" w:type="dxa"/>
          </w:tcPr>
          <w:p w14:paraId="2E1BB5D4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781B4421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49119615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42B77347" w14:textId="77777777" w:rsidR="009C307A" w:rsidRDefault="009C307A">
            <w:pPr>
              <w:pStyle w:val="Tabletext"/>
            </w:pPr>
          </w:p>
        </w:tc>
      </w:tr>
    </w:tbl>
    <w:p w14:paraId="0EA766F7" w14:textId="77777777" w:rsidR="009C307A" w:rsidRDefault="009C307A"/>
    <w:p w14:paraId="534AE16B" w14:textId="77777777" w:rsidR="005458DE" w:rsidRDefault="00630073" w:rsidP="005458DE">
      <w:pPr>
        <w:pStyle w:val="Title"/>
      </w:pPr>
      <w:r>
        <w:br w:type="page"/>
      </w:r>
    </w:p>
    <w:sdt>
      <w:sdtPr>
        <w:id w:val="3761301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7AB6B3CA" w14:textId="51C4E6D7" w:rsidR="005458DE" w:rsidRDefault="005458DE" w:rsidP="005458DE">
          <w:pPr>
            <w:pStyle w:val="TOCHeading"/>
            <w:jc w:val="center"/>
          </w:pPr>
          <w:r>
            <w:t>Use-case Document</w:t>
          </w:r>
        </w:p>
        <w:p w14:paraId="6DBA25B0" w14:textId="302968CB" w:rsidR="005458DE" w:rsidRDefault="005458D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08873" w:history="1">
            <w:r w:rsidRPr="00E45E5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BDD0" w14:textId="62807A4D" w:rsidR="005458DE" w:rsidRDefault="005458D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74" w:history="1">
            <w:r w:rsidRPr="00E45E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8530" w14:textId="5B9F1F82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75" w:history="1">
            <w:r w:rsidRPr="00E45E5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Hủy lịch hẹn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7E39" w14:textId="6534CD2D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76" w:history="1">
            <w:r w:rsidRPr="00E45E5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Xem các đơn thuốc đã được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06E1" w14:textId="6743E0B6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77" w:history="1">
            <w:r w:rsidRPr="00E45E5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Nhận thông báo về lịch hẹn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CC17" w14:textId="0B3931EB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78" w:history="1">
            <w:r w:rsidRPr="00E45E5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Đặt lịch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6CD8" w14:textId="1C40957C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79" w:history="1">
            <w:r w:rsidRPr="00E45E5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Chọn bác sĩ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4FD2" w14:textId="252D2B5C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0" w:history="1">
            <w:r w:rsidRPr="00E45E53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Điền phiếu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EB5A" w14:textId="18410BB5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1" w:history="1">
            <w:r w:rsidRPr="00E45E53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Thanh toán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C126" w14:textId="3F566D54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2" w:history="1">
            <w:r w:rsidRPr="00E45E53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A666" w14:textId="321174FA" w:rsidR="005458DE" w:rsidRDefault="005458D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3" w:history="1">
            <w:r w:rsidRPr="00E45E53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577F" w14:textId="54C4283C" w:rsidR="005458DE" w:rsidRDefault="005458D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4" w:history="1">
            <w:r w:rsidRPr="00E45E53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Tạo phòng khám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5EB4" w14:textId="6931DA2E" w:rsidR="005458DE" w:rsidRDefault="005458D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5" w:history="1">
            <w:r w:rsidRPr="00E45E53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Gửi yêu cầu xác mình phòng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08BD" w14:textId="0141D5FF" w:rsidR="005458DE" w:rsidRDefault="005458D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6" w:history="1">
            <w:r w:rsidRPr="00E45E53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Thêm, sửa, xóa danh sách toa thuốc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2357" w14:textId="4A9616FD" w:rsidR="005458DE" w:rsidRDefault="005458D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7" w:history="1">
            <w:r w:rsidRPr="00E45E53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Thêm, sửa, xóa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6AA4" w14:textId="33BBD0A9" w:rsidR="005458DE" w:rsidRDefault="005458D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8" w:history="1">
            <w:r w:rsidRPr="00E45E53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Thêm, sửa, xóa hàng chờ bệnh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EB99" w14:textId="12767C19" w:rsidR="005458DE" w:rsidRDefault="005458D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0708889" w:history="1">
            <w:r w:rsidRPr="00E45E53">
              <w:rPr>
                <w:rStyle w:val="Hyperlink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E45E53">
              <w:rPr>
                <w:rStyle w:val="Hyperlink"/>
                <w:noProof/>
              </w:rPr>
              <w:t>Use-case: Sửa thông tin phòng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3821" w14:textId="66838A8B" w:rsidR="005458DE" w:rsidRDefault="005458DE">
          <w:r>
            <w:rPr>
              <w:b/>
              <w:bCs/>
              <w:noProof/>
            </w:rPr>
            <w:fldChar w:fldCharType="end"/>
          </w:r>
        </w:p>
      </w:sdtContent>
    </w:sdt>
    <w:p w14:paraId="4725D35E" w14:textId="4DBFD493" w:rsidR="005458DE" w:rsidRDefault="005458DE" w:rsidP="005458DE">
      <w:pPr>
        <w:pStyle w:val="Title"/>
      </w:pPr>
      <w:r>
        <w:t xml:space="preserve"> </w:t>
      </w:r>
    </w:p>
    <w:p w14:paraId="6AABD863" w14:textId="5E23D9D6" w:rsidR="004E3DCC" w:rsidRDefault="00630073" w:rsidP="004E3DCC">
      <w:r>
        <w:br w:type="page"/>
      </w:r>
    </w:p>
    <w:p w14:paraId="5D99379D" w14:textId="77777777" w:rsidR="004E3DCC" w:rsidRDefault="004E3DCC" w:rsidP="00876F9C">
      <w:pPr>
        <w:pStyle w:val="Heading1"/>
      </w:pPr>
      <w:bookmarkStart w:id="0" w:name="_Toc416105490"/>
      <w:bookmarkStart w:id="1" w:name="_Toc120708873"/>
      <w:r>
        <w:lastRenderedPageBreak/>
        <w:t>Use-case Model</w:t>
      </w:r>
      <w:bookmarkEnd w:id="0"/>
      <w:bookmarkEnd w:id="1"/>
    </w:p>
    <w:p w14:paraId="02332A8D" w14:textId="3C6A3ADE" w:rsidR="004E3DCC" w:rsidRDefault="005E19A0" w:rsidP="004078A2">
      <w:pPr>
        <w:jc w:val="center"/>
      </w:pPr>
      <w:r>
        <w:rPr>
          <w:noProof/>
        </w:rPr>
        <w:drawing>
          <wp:inline distT="0" distB="0" distL="0" distR="0" wp14:anchorId="0C508B5F" wp14:editId="50B3CB8A">
            <wp:extent cx="5943600" cy="3691890"/>
            <wp:effectExtent l="0" t="0" r="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D7D" w14:textId="6D6E6BE9" w:rsidR="005E19A0" w:rsidRDefault="005E19A0" w:rsidP="004078A2">
      <w:pPr>
        <w:jc w:val="center"/>
      </w:pPr>
      <w:r>
        <w:rPr>
          <w:noProof/>
        </w:rPr>
        <w:drawing>
          <wp:inline distT="0" distB="0" distL="0" distR="0" wp14:anchorId="793068DB" wp14:editId="1C50354B">
            <wp:extent cx="5943600" cy="3202305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AF06" w14:textId="77777777" w:rsidR="005458DE" w:rsidRDefault="005458DE" w:rsidP="004078A2">
      <w:pPr>
        <w:jc w:val="center"/>
      </w:pPr>
    </w:p>
    <w:p w14:paraId="7FF40D67" w14:textId="77777777" w:rsidR="004E3DCC" w:rsidRDefault="004E3DCC" w:rsidP="004E3DCC"/>
    <w:p w14:paraId="50B332BD" w14:textId="77777777" w:rsidR="004E3DCC" w:rsidRDefault="00591379" w:rsidP="00876F9C">
      <w:pPr>
        <w:pStyle w:val="Heading1"/>
      </w:pPr>
      <w:bookmarkStart w:id="2" w:name="_Toc416105491"/>
      <w:bookmarkStart w:id="3" w:name="_Toc120708874"/>
      <w:r>
        <w:lastRenderedPageBreak/>
        <w:t xml:space="preserve">Use-case </w:t>
      </w:r>
      <w:r w:rsidR="00016409">
        <w:t>Specifications</w:t>
      </w:r>
      <w:bookmarkEnd w:id="2"/>
      <w:bookmarkEnd w:id="3"/>
    </w:p>
    <w:p w14:paraId="236A38F5" w14:textId="6B63B375" w:rsidR="00114D31" w:rsidRDefault="00A855BA" w:rsidP="00134F26">
      <w:pPr>
        <w:pStyle w:val="Heading2"/>
      </w:pPr>
      <w:bookmarkStart w:id="4" w:name="_Toc120708875"/>
      <w:r>
        <w:t>Use-case: Hủy lịch hẹn khám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855BA" w14:paraId="3CDC133A" w14:textId="77777777" w:rsidTr="004F4A6E">
        <w:tc>
          <w:tcPr>
            <w:tcW w:w="2088" w:type="dxa"/>
          </w:tcPr>
          <w:p w14:paraId="76B88641" w14:textId="77777777" w:rsidR="00A855BA" w:rsidRDefault="00A855BA" w:rsidP="004F4A6E">
            <w:r>
              <w:t>Use case Name</w:t>
            </w:r>
          </w:p>
        </w:tc>
        <w:tc>
          <w:tcPr>
            <w:tcW w:w="7488" w:type="dxa"/>
          </w:tcPr>
          <w:p w14:paraId="2003623A" w14:textId="2285B256" w:rsidR="00A855BA" w:rsidRDefault="00A855BA" w:rsidP="004F4A6E">
            <w:r>
              <w:t>Hủy lịch hẹn khám</w:t>
            </w:r>
          </w:p>
        </w:tc>
      </w:tr>
      <w:tr w:rsidR="00A855BA" w14:paraId="51010C4C" w14:textId="77777777" w:rsidTr="004F4A6E">
        <w:tc>
          <w:tcPr>
            <w:tcW w:w="2088" w:type="dxa"/>
          </w:tcPr>
          <w:p w14:paraId="61DA6ED6" w14:textId="77777777" w:rsidR="00A855BA" w:rsidRDefault="00A855BA" w:rsidP="004F4A6E">
            <w:r>
              <w:t>Brief description</w:t>
            </w:r>
          </w:p>
        </w:tc>
        <w:tc>
          <w:tcPr>
            <w:tcW w:w="7488" w:type="dxa"/>
          </w:tcPr>
          <w:p w14:paraId="13DAEE9F" w14:textId="6F9CEF73" w:rsidR="00A855BA" w:rsidRDefault="00A855BA" w:rsidP="004F4A6E">
            <w:r>
              <w:t>Use case này cho phép người dùng hủy lịch hẹn khám và nhận lại tiền cọc</w:t>
            </w:r>
          </w:p>
        </w:tc>
      </w:tr>
      <w:tr w:rsidR="00A855BA" w14:paraId="5D3BCE8C" w14:textId="77777777" w:rsidTr="004F4A6E">
        <w:tc>
          <w:tcPr>
            <w:tcW w:w="2088" w:type="dxa"/>
          </w:tcPr>
          <w:p w14:paraId="3041A4D7" w14:textId="77777777" w:rsidR="00A855BA" w:rsidRDefault="00A855BA" w:rsidP="004F4A6E">
            <w:r>
              <w:t>Actors</w:t>
            </w:r>
          </w:p>
        </w:tc>
        <w:tc>
          <w:tcPr>
            <w:tcW w:w="7488" w:type="dxa"/>
          </w:tcPr>
          <w:p w14:paraId="615D8ECA" w14:textId="397AAE0B" w:rsidR="00A855BA" w:rsidRDefault="00A855BA" w:rsidP="004F4A6E">
            <w:r>
              <w:t>Standard user</w:t>
            </w:r>
          </w:p>
        </w:tc>
      </w:tr>
      <w:tr w:rsidR="00A855BA" w:rsidRPr="00114D31" w14:paraId="5DE8BF04" w14:textId="77777777" w:rsidTr="004F4A6E">
        <w:tc>
          <w:tcPr>
            <w:tcW w:w="2088" w:type="dxa"/>
          </w:tcPr>
          <w:p w14:paraId="5A6FB1AA" w14:textId="77777777" w:rsidR="00A855BA" w:rsidRDefault="00A855BA" w:rsidP="004F4A6E">
            <w:r>
              <w:t>Basic Flow</w:t>
            </w:r>
          </w:p>
        </w:tc>
        <w:tc>
          <w:tcPr>
            <w:tcW w:w="7488" w:type="dxa"/>
          </w:tcPr>
          <w:p w14:paraId="54B919FC" w14:textId="77777777" w:rsidR="00A855BA" w:rsidRDefault="00A855BA" w:rsidP="00A855B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Bấm vào “Tài khoản”</w:t>
            </w:r>
          </w:p>
          <w:p w14:paraId="489AFE13" w14:textId="77777777" w:rsidR="00A855BA" w:rsidRDefault="00A855BA" w:rsidP="00A855B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Bấm vào “Quản lí lịch hẹn”</w:t>
            </w:r>
          </w:p>
          <w:p w14:paraId="39D5A827" w14:textId="77777777" w:rsidR="00A855BA" w:rsidRDefault="00A855BA" w:rsidP="00A855B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Chọn lịch hẹn muốn hủy</w:t>
            </w:r>
          </w:p>
          <w:p w14:paraId="437AED27" w14:textId="5C8623FD" w:rsidR="00A855BA" w:rsidRPr="00114D31" w:rsidRDefault="00A855BA" w:rsidP="00A855B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Nhấn “Hủy” và xác nhận hủy</w:t>
            </w:r>
          </w:p>
        </w:tc>
      </w:tr>
      <w:tr w:rsidR="00A855BA" w:rsidRPr="00114D31" w14:paraId="61C93E4A" w14:textId="77777777" w:rsidTr="004F4A6E">
        <w:tc>
          <w:tcPr>
            <w:tcW w:w="2088" w:type="dxa"/>
          </w:tcPr>
          <w:p w14:paraId="44F4F217" w14:textId="77777777" w:rsidR="00A855BA" w:rsidRDefault="00A855BA" w:rsidP="004F4A6E">
            <w:r>
              <w:t>Alternative Flows</w:t>
            </w:r>
          </w:p>
        </w:tc>
        <w:tc>
          <w:tcPr>
            <w:tcW w:w="7488" w:type="dxa"/>
          </w:tcPr>
          <w:p w14:paraId="111BE9FB" w14:textId="28FBD5A4" w:rsidR="00A855BA" w:rsidRDefault="00A855BA" w:rsidP="00A855BA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 Database bị lỗi, người dùng không thể thấy lịch hẹn / không thể hủy lịch hẹn</w:t>
            </w:r>
          </w:p>
          <w:p w14:paraId="6546A232" w14:textId="631FE7BE" w:rsidR="00A855BA" w:rsidRPr="00A855BA" w:rsidRDefault="00A855BA" w:rsidP="00A855BA">
            <w:pPr>
              <w:rPr>
                <w:bCs/>
              </w:rPr>
            </w:pPr>
            <w:r>
              <w:rPr>
                <w:bCs/>
              </w:rPr>
              <w:t xml:space="preserve">Báo lỗi về server, bộ phận CSKH sẽ xử lí thủ công </w:t>
            </w:r>
          </w:p>
        </w:tc>
      </w:tr>
      <w:tr w:rsidR="00A855BA" w14:paraId="4DE25EE0" w14:textId="77777777" w:rsidTr="004F4A6E">
        <w:tc>
          <w:tcPr>
            <w:tcW w:w="2088" w:type="dxa"/>
          </w:tcPr>
          <w:p w14:paraId="00678CD4" w14:textId="77777777" w:rsidR="00A855BA" w:rsidRDefault="00A855BA" w:rsidP="004F4A6E">
            <w:r>
              <w:t>Pre-conditions</w:t>
            </w:r>
          </w:p>
        </w:tc>
        <w:tc>
          <w:tcPr>
            <w:tcW w:w="7488" w:type="dxa"/>
          </w:tcPr>
          <w:p w14:paraId="1F9262BB" w14:textId="43BC48D0" w:rsidR="00A855BA" w:rsidRDefault="00A855BA" w:rsidP="004F4A6E">
            <w:r>
              <w:t>Người dùng đã đặt lịch hẹn với một bác sĩ, đồng thời thời điểm hủy phải trước 2 giờ kể từ giờ hẹn</w:t>
            </w:r>
          </w:p>
        </w:tc>
      </w:tr>
      <w:tr w:rsidR="00A855BA" w14:paraId="05B93EB0" w14:textId="77777777" w:rsidTr="004F4A6E">
        <w:tc>
          <w:tcPr>
            <w:tcW w:w="2088" w:type="dxa"/>
          </w:tcPr>
          <w:p w14:paraId="005E8F6C" w14:textId="77777777" w:rsidR="00A855BA" w:rsidRDefault="00A855BA" w:rsidP="004F4A6E">
            <w:r>
              <w:t>Post-conditions</w:t>
            </w:r>
          </w:p>
        </w:tc>
        <w:tc>
          <w:tcPr>
            <w:tcW w:w="7488" w:type="dxa"/>
          </w:tcPr>
          <w:p w14:paraId="46B0BFC2" w14:textId="374A73C0" w:rsidR="00A855BA" w:rsidRDefault="00A855BA" w:rsidP="004F4A6E">
            <w:r>
              <w:t>Bệnh nhân hủy lịch hẹn và được hoàn tiền trong vòng 2 ngày</w:t>
            </w:r>
          </w:p>
        </w:tc>
      </w:tr>
    </w:tbl>
    <w:p w14:paraId="6AE88EBB" w14:textId="28F48409" w:rsidR="00A855BA" w:rsidRDefault="00A855BA" w:rsidP="00A855BA">
      <w:pPr>
        <w:pStyle w:val="Heading2"/>
      </w:pPr>
      <w:bookmarkStart w:id="5" w:name="_Toc120708876"/>
      <w:r>
        <w:t>Use-case: Xem các đơn thuốc đã được khám</w:t>
      </w:r>
      <w:bookmarkEnd w:id="5"/>
    </w:p>
    <w:p w14:paraId="477A0B63" w14:textId="30139EB2" w:rsidR="00A855BA" w:rsidRDefault="00A855BA" w:rsidP="00A855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855BA" w14:paraId="4B6BC65C" w14:textId="77777777" w:rsidTr="004F4A6E">
        <w:tc>
          <w:tcPr>
            <w:tcW w:w="2088" w:type="dxa"/>
          </w:tcPr>
          <w:p w14:paraId="71E5F41F" w14:textId="77777777" w:rsidR="00A855BA" w:rsidRDefault="00A855BA" w:rsidP="004F4A6E">
            <w:r>
              <w:t>Use case Name</w:t>
            </w:r>
          </w:p>
        </w:tc>
        <w:tc>
          <w:tcPr>
            <w:tcW w:w="7488" w:type="dxa"/>
          </w:tcPr>
          <w:p w14:paraId="1DD33A2E" w14:textId="52150CBF" w:rsidR="00A855BA" w:rsidRDefault="00A855BA" w:rsidP="004F4A6E">
            <w:r>
              <w:t>Xem các đơn thuốc đã được khám</w:t>
            </w:r>
          </w:p>
        </w:tc>
      </w:tr>
      <w:tr w:rsidR="00A855BA" w14:paraId="49E2DAC7" w14:textId="77777777" w:rsidTr="004F4A6E">
        <w:tc>
          <w:tcPr>
            <w:tcW w:w="2088" w:type="dxa"/>
          </w:tcPr>
          <w:p w14:paraId="00A5947D" w14:textId="77777777" w:rsidR="00A855BA" w:rsidRDefault="00A855BA" w:rsidP="004F4A6E">
            <w:r>
              <w:t>Brief description</w:t>
            </w:r>
          </w:p>
        </w:tc>
        <w:tc>
          <w:tcPr>
            <w:tcW w:w="7488" w:type="dxa"/>
          </w:tcPr>
          <w:p w14:paraId="6B3E2373" w14:textId="4C14C143" w:rsidR="00A855BA" w:rsidRDefault="00A855BA" w:rsidP="004F4A6E">
            <w:r>
              <w:t xml:space="preserve">Use case này cho phép người dùng xem các đơn thuốc sau </w:t>
            </w:r>
            <w:r w:rsidR="00887C54">
              <w:t>khi khám xong thông qua Pharma Track</w:t>
            </w:r>
          </w:p>
        </w:tc>
      </w:tr>
      <w:tr w:rsidR="00A855BA" w14:paraId="4B63942C" w14:textId="77777777" w:rsidTr="004F4A6E">
        <w:tc>
          <w:tcPr>
            <w:tcW w:w="2088" w:type="dxa"/>
          </w:tcPr>
          <w:p w14:paraId="1EEFEE2B" w14:textId="77777777" w:rsidR="00A855BA" w:rsidRDefault="00A855BA" w:rsidP="004F4A6E">
            <w:r>
              <w:t>Actors</w:t>
            </w:r>
          </w:p>
        </w:tc>
        <w:tc>
          <w:tcPr>
            <w:tcW w:w="7488" w:type="dxa"/>
          </w:tcPr>
          <w:p w14:paraId="7590B458" w14:textId="77777777" w:rsidR="00A855BA" w:rsidRDefault="00A855BA" w:rsidP="004F4A6E">
            <w:r>
              <w:t>Standard user</w:t>
            </w:r>
          </w:p>
        </w:tc>
      </w:tr>
      <w:tr w:rsidR="00A855BA" w:rsidRPr="00114D31" w14:paraId="3278ED57" w14:textId="77777777" w:rsidTr="004F4A6E">
        <w:tc>
          <w:tcPr>
            <w:tcW w:w="2088" w:type="dxa"/>
          </w:tcPr>
          <w:p w14:paraId="46382DBB" w14:textId="77777777" w:rsidR="00A855BA" w:rsidRDefault="00A855BA" w:rsidP="004F4A6E">
            <w:r>
              <w:t>Basic Flow</w:t>
            </w:r>
          </w:p>
        </w:tc>
        <w:tc>
          <w:tcPr>
            <w:tcW w:w="7488" w:type="dxa"/>
          </w:tcPr>
          <w:p w14:paraId="743F3F4A" w14:textId="77777777" w:rsidR="00A855BA" w:rsidRDefault="00A855BA" w:rsidP="00A855B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Bấm vào “Tài khoản”</w:t>
            </w:r>
          </w:p>
          <w:p w14:paraId="396BEA5A" w14:textId="19EF83D0" w:rsidR="00A855BA" w:rsidRDefault="00A855BA" w:rsidP="00A855B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Bấm vào “</w:t>
            </w:r>
            <w:r w:rsidR="00887C54">
              <w:t>Toa thuốc của tôi</w:t>
            </w:r>
            <w:r>
              <w:t>”</w:t>
            </w:r>
          </w:p>
          <w:p w14:paraId="31E828FB" w14:textId="7D7CB207" w:rsidR="00A855BA" w:rsidRPr="00114D31" w:rsidRDefault="00887C54" w:rsidP="00A855B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Chọn vào toa thuốc cần xem</w:t>
            </w:r>
          </w:p>
        </w:tc>
      </w:tr>
      <w:tr w:rsidR="00A855BA" w:rsidRPr="00A855BA" w14:paraId="5B316183" w14:textId="77777777" w:rsidTr="004F4A6E">
        <w:tc>
          <w:tcPr>
            <w:tcW w:w="2088" w:type="dxa"/>
          </w:tcPr>
          <w:p w14:paraId="6435F95F" w14:textId="77777777" w:rsidR="00A855BA" w:rsidRDefault="00A855BA" w:rsidP="004F4A6E">
            <w:r>
              <w:t>Alternative Flows</w:t>
            </w:r>
          </w:p>
        </w:tc>
        <w:tc>
          <w:tcPr>
            <w:tcW w:w="7488" w:type="dxa"/>
          </w:tcPr>
          <w:p w14:paraId="05AC9864" w14:textId="10D89D9B" w:rsidR="00A855BA" w:rsidRDefault="00A855BA" w:rsidP="004F4A6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 Database bị lỗi, người dùng không thể thấy </w:t>
            </w:r>
            <w:r w:rsidR="00887C54">
              <w:rPr>
                <w:b/>
              </w:rPr>
              <w:t xml:space="preserve">toa thuốc / hình ảnh </w:t>
            </w:r>
          </w:p>
          <w:p w14:paraId="495EF6DD" w14:textId="178FF59B" w:rsidR="00A855BA" w:rsidRPr="00A855BA" w:rsidRDefault="00887C54" w:rsidP="004F4A6E">
            <w:pPr>
              <w:rPr>
                <w:bCs/>
              </w:rPr>
            </w:pPr>
            <w:r>
              <w:rPr>
                <w:bCs/>
              </w:rPr>
              <w:t xml:space="preserve">Báo lỗi, đồng thời hiện form phản hồi </w:t>
            </w:r>
          </w:p>
        </w:tc>
      </w:tr>
      <w:tr w:rsidR="00A855BA" w14:paraId="1B1C890C" w14:textId="77777777" w:rsidTr="004F4A6E">
        <w:tc>
          <w:tcPr>
            <w:tcW w:w="2088" w:type="dxa"/>
          </w:tcPr>
          <w:p w14:paraId="1076C7A4" w14:textId="77777777" w:rsidR="00A855BA" w:rsidRDefault="00A855BA" w:rsidP="004F4A6E">
            <w:r>
              <w:t>Pre-conditions</w:t>
            </w:r>
          </w:p>
        </w:tc>
        <w:tc>
          <w:tcPr>
            <w:tcW w:w="7488" w:type="dxa"/>
          </w:tcPr>
          <w:p w14:paraId="37D5AB61" w14:textId="6E90590B" w:rsidR="00A855BA" w:rsidRDefault="00A855BA" w:rsidP="004F4A6E">
            <w:r>
              <w:t>Người dùng đã đặt lịch hẹn với một bác sĩ</w:t>
            </w:r>
            <w:r w:rsidR="00887C54">
              <w:t xml:space="preserve"> và đã khám xong tại Pharma Track</w:t>
            </w:r>
          </w:p>
        </w:tc>
      </w:tr>
      <w:tr w:rsidR="00A855BA" w14:paraId="7C9088D8" w14:textId="77777777" w:rsidTr="004F4A6E">
        <w:tc>
          <w:tcPr>
            <w:tcW w:w="2088" w:type="dxa"/>
          </w:tcPr>
          <w:p w14:paraId="30C25EE9" w14:textId="77777777" w:rsidR="00A855BA" w:rsidRDefault="00A855BA" w:rsidP="004F4A6E">
            <w:r>
              <w:t>Post-conditions</w:t>
            </w:r>
          </w:p>
        </w:tc>
        <w:tc>
          <w:tcPr>
            <w:tcW w:w="7488" w:type="dxa"/>
          </w:tcPr>
          <w:p w14:paraId="2BBFEA69" w14:textId="4CAE807D" w:rsidR="00A855BA" w:rsidRDefault="00F70BCE" w:rsidP="004F4A6E">
            <w:r>
              <w:t>Người dùng có thể thấy và lưu lại toa thuốc đã khám</w:t>
            </w:r>
          </w:p>
        </w:tc>
      </w:tr>
    </w:tbl>
    <w:p w14:paraId="7BBBE24F" w14:textId="244230A6" w:rsidR="00A855BA" w:rsidRDefault="00F51CFD" w:rsidP="00A722D0">
      <w:pPr>
        <w:pStyle w:val="Heading2"/>
      </w:pPr>
      <w:bookmarkStart w:id="6" w:name="_Toc120708877"/>
      <w:r>
        <w:t xml:space="preserve">Use-case: </w:t>
      </w:r>
      <w:r w:rsidR="00A722D0">
        <w:t>Nhận thông báo về lịch hẹn khám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722D0" w14:paraId="4DB5767A" w14:textId="77777777" w:rsidTr="004F4A6E">
        <w:tc>
          <w:tcPr>
            <w:tcW w:w="2088" w:type="dxa"/>
          </w:tcPr>
          <w:p w14:paraId="36E77E2A" w14:textId="77777777" w:rsidR="00A722D0" w:rsidRDefault="00A722D0" w:rsidP="004F4A6E">
            <w:r>
              <w:t>Use case Name</w:t>
            </w:r>
          </w:p>
        </w:tc>
        <w:tc>
          <w:tcPr>
            <w:tcW w:w="7488" w:type="dxa"/>
          </w:tcPr>
          <w:p w14:paraId="69DFE733" w14:textId="76964393" w:rsidR="00A722D0" w:rsidRDefault="00A722D0" w:rsidP="004F4A6E">
            <w:r>
              <w:t>Nhận thông báo về lịch hẹn khám</w:t>
            </w:r>
          </w:p>
        </w:tc>
      </w:tr>
      <w:tr w:rsidR="00A722D0" w14:paraId="16AE8DEC" w14:textId="77777777" w:rsidTr="004F4A6E">
        <w:tc>
          <w:tcPr>
            <w:tcW w:w="2088" w:type="dxa"/>
          </w:tcPr>
          <w:p w14:paraId="458F1630" w14:textId="77777777" w:rsidR="00A722D0" w:rsidRDefault="00A722D0" w:rsidP="004F4A6E">
            <w:r>
              <w:t>Brief description</w:t>
            </w:r>
          </w:p>
        </w:tc>
        <w:tc>
          <w:tcPr>
            <w:tcW w:w="7488" w:type="dxa"/>
          </w:tcPr>
          <w:p w14:paraId="1D53108C" w14:textId="4DA21C5E" w:rsidR="00A722D0" w:rsidRDefault="00A722D0" w:rsidP="004F4A6E">
            <w:r>
              <w:t>Use case này cho phép người dùng có thể theo dõi lịch hẹn khám</w:t>
            </w:r>
          </w:p>
        </w:tc>
      </w:tr>
      <w:tr w:rsidR="00A722D0" w14:paraId="712C0D74" w14:textId="77777777" w:rsidTr="004F4A6E">
        <w:tc>
          <w:tcPr>
            <w:tcW w:w="2088" w:type="dxa"/>
          </w:tcPr>
          <w:p w14:paraId="41876004" w14:textId="77777777" w:rsidR="00A722D0" w:rsidRDefault="00A722D0" w:rsidP="004F4A6E">
            <w:r>
              <w:t>Actors</w:t>
            </w:r>
          </w:p>
        </w:tc>
        <w:tc>
          <w:tcPr>
            <w:tcW w:w="7488" w:type="dxa"/>
          </w:tcPr>
          <w:p w14:paraId="017B45A9" w14:textId="77777777" w:rsidR="00A722D0" w:rsidRDefault="00A722D0" w:rsidP="004F4A6E">
            <w:r>
              <w:t>Standard user</w:t>
            </w:r>
          </w:p>
        </w:tc>
      </w:tr>
      <w:tr w:rsidR="00A722D0" w:rsidRPr="00114D31" w14:paraId="0CF60DE4" w14:textId="77777777" w:rsidTr="004F4A6E">
        <w:tc>
          <w:tcPr>
            <w:tcW w:w="2088" w:type="dxa"/>
          </w:tcPr>
          <w:p w14:paraId="420D09A9" w14:textId="77777777" w:rsidR="00A722D0" w:rsidRDefault="00A722D0" w:rsidP="004F4A6E">
            <w:r>
              <w:t>Basic Flow</w:t>
            </w:r>
          </w:p>
        </w:tc>
        <w:tc>
          <w:tcPr>
            <w:tcW w:w="7488" w:type="dxa"/>
          </w:tcPr>
          <w:p w14:paraId="419BB185" w14:textId="229550DF" w:rsidR="00A722D0" w:rsidRPr="00A722D0" w:rsidRDefault="00A722D0" w:rsidP="00A722D0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Bấm vào “Tài khoản” -&gt; “Thông báo” hoặc icon hình chuông trên header navbar</w:t>
            </w:r>
          </w:p>
        </w:tc>
      </w:tr>
      <w:tr w:rsidR="00A722D0" w:rsidRPr="00A855BA" w14:paraId="2DCD11A3" w14:textId="77777777" w:rsidTr="004F4A6E">
        <w:tc>
          <w:tcPr>
            <w:tcW w:w="2088" w:type="dxa"/>
          </w:tcPr>
          <w:p w14:paraId="567F9DBF" w14:textId="77777777" w:rsidR="00A722D0" w:rsidRDefault="00A722D0" w:rsidP="004F4A6E">
            <w:r>
              <w:t>Alternative Flows</w:t>
            </w:r>
          </w:p>
        </w:tc>
        <w:tc>
          <w:tcPr>
            <w:tcW w:w="7488" w:type="dxa"/>
          </w:tcPr>
          <w:p w14:paraId="78D391E2" w14:textId="701784AA" w:rsidR="00A722D0" w:rsidRDefault="00A722D0" w:rsidP="004F4A6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 Database bị lỗi, người dùng không thể thấy thông báo</w:t>
            </w:r>
          </w:p>
          <w:p w14:paraId="679081B6" w14:textId="77777777" w:rsidR="00A722D0" w:rsidRPr="00A855BA" w:rsidRDefault="00A722D0" w:rsidP="004F4A6E">
            <w:pPr>
              <w:rPr>
                <w:bCs/>
              </w:rPr>
            </w:pPr>
            <w:r>
              <w:rPr>
                <w:bCs/>
              </w:rPr>
              <w:t xml:space="preserve">Báo lỗi, đồng thời hiện form phản hồi </w:t>
            </w:r>
          </w:p>
        </w:tc>
      </w:tr>
      <w:tr w:rsidR="00A722D0" w14:paraId="69030C59" w14:textId="77777777" w:rsidTr="004F4A6E">
        <w:tc>
          <w:tcPr>
            <w:tcW w:w="2088" w:type="dxa"/>
          </w:tcPr>
          <w:p w14:paraId="2F2A70FC" w14:textId="77777777" w:rsidR="00A722D0" w:rsidRDefault="00A722D0" w:rsidP="00A722D0">
            <w:r>
              <w:t>Pre-conditions</w:t>
            </w:r>
          </w:p>
        </w:tc>
        <w:tc>
          <w:tcPr>
            <w:tcW w:w="7488" w:type="dxa"/>
          </w:tcPr>
          <w:p w14:paraId="0A3D3410" w14:textId="4F48EF32" w:rsidR="00A722D0" w:rsidRDefault="00A722D0" w:rsidP="00A722D0">
            <w:r>
              <w:t xml:space="preserve">Người dùng đã đăng nhập và đang ở homepage </w:t>
            </w:r>
            <w:hyperlink r:id="rId11" w:history="1">
              <w:r w:rsidRPr="00A614A4">
                <w:rPr>
                  <w:rStyle w:val="Hyperlink"/>
                </w:rPr>
                <w:t>www.pharmatrack.com.vn</w:t>
              </w:r>
            </w:hyperlink>
          </w:p>
        </w:tc>
      </w:tr>
      <w:tr w:rsidR="00A722D0" w14:paraId="0C06F6CE" w14:textId="77777777" w:rsidTr="004F4A6E">
        <w:tc>
          <w:tcPr>
            <w:tcW w:w="2088" w:type="dxa"/>
          </w:tcPr>
          <w:p w14:paraId="34FD9790" w14:textId="77777777" w:rsidR="00A722D0" w:rsidRDefault="00A722D0" w:rsidP="004F4A6E">
            <w:r>
              <w:t>Post-conditions</w:t>
            </w:r>
          </w:p>
        </w:tc>
        <w:tc>
          <w:tcPr>
            <w:tcW w:w="7488" w:type="dxa"/>
          </w:tcPr>
          <w:p w14:paraId="7FAC31FF" w14:textId="3C2FF255" w:rsidR="00A722D0" w:rsidRDefault="00A722D0" w:rsidP="004F4A6E">
            <w:r>
              <w:t>Người dùng có thể thấy thông báo về lịch hẹn</w:t>
            </w:r>
          </w:p>
        </w:tc>
      </w:tr>
    </w:tbl>
    <w:p w14:paraId="594DD68E" w14:textId="1A6F4B67" w:rsidR="00A722D0" w:rsidRDefault="00F51CFD" w:rsidP="00F51CFD">
      <w:pPr>
        <w:pStyle w:val="Heading2"/>
      </w:pPr>
      <w:bookmarkStart w:id="7" w:name="_Toc120708878"/>
      <w:r>
        <w:t>Use-case: Đặt lịch khám</w:t>
      </w:r>
      <w:bookmarkEnd w:id="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51CFD" w14:paraId="746F1528" w14:textId="77777777" w:rsidTr="00C74FDA">
        <w:tc>
          <w:tcPr>
            <w:tcW w:w="2088" w:type="dxa"/>
          </w:tcPr>
          <w:p w14:paraId="2E25CA23" w14:textId="77777777" w:rsidR="00F51CFD" w:rsidRDefault="00F51CFD" w:rsidP="00C74FDA">
            <w:r>
              <w:t>Use case Name</w:t>
            </w:r>
          </w:p>
        </w:tc>
        <w:tc>
          <w:tcPr>
            <w:tcW w:w="7488" w:type="dxa"/>
          </w:tcPr>
          <w:p w14:paraId="7AC86246" w14:textId="42AAE5E6" w:rsidR="00F51CFD" w:rsidRDefault="00F51CFD" w:rsidP="00C74FDA">
            <w:r>
              <w:t>Đặt lịch khám</w:t>
            </w:r>
          </w:p>
        </w:tc>
      </w:tr>
      <w:tr w:rsidR="00F51CFD" w14:paraId="690E9EB9" w14:textId="77777777" w:rsidTr="00C74FDA">
        <w:tc>
          <w:tcPr>
            <w:tcW w:w="2088" w:type="dxa"/>
          </w:tcPr>
          <w:p w14:paraId="648B97F0" w14:textId="77777777" w:rsidR="00F51CFD" w:rsidRDefault="00F51CFD" w:rsidP="00C74FDA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5A50CE7E" w14:textId="65ED8BCC" w:rsidR="00F51CFD" w:rsidRDefault="00F51CFD" w:rsidP="00C74FDA">
            <w:r>
              <w:t>Use case này cho phép người dùng có thể đặt lịch hẹn khám</w:t>
            </w:r>
          </w:p>
        </w:tc>
      </w:tr>
      <w:tr w:rsidR="00F51CFD" w14:paraId="66CA8F26" w14:textId="77777777" w:rsidTr="00C74FDA">
        <w:tc>
          <w:tcPr>
            <w:tcW w:w="2088" w:type="dxa"/>
          </w:tcPr>
          <w:p w14:paraId="70EC0F13" w14:textId="77777777" w:rsidR="00F51CFD" w:rsidRDefault="00F51CFD" w:rsidP="00C74FDA">
            <w:r>
              <w:t>Actors</w:t>
            </w:r>
          </w:p>
        </w:tc>
        <w:tc>
          <w:tcPr>
            <w:tcW w:w="7488" w:type="dxa"/>
          </w:tcPr>
          <w:p w14:paraId="2B0B2D03" w14:textId="77777777" w:rsidR="00F51CFD" w:rsidRDefault="00F51CFD" w:rsidP="00C74FDA">
            <w:r>
              <w:t>Standard user</w:t>
            </w:r>
          </w:p>
        </w:tc>
      </w:tr>
      <w:tr w:rsidR="00F51CFD" w:rsidRPr="00A722D0" w14:paraId="2A4F2B9C" w14:textId="77777777" w:rsidTr="00C74FDA">
        <w:tc>
          <w:tcPr>
            <w:tcW w:w="2088" w:type="dxa"/>
          </w:tcPr>
          <w:p w14:paraId="03E29474" w14:textId="77777777" w:rsidR="00F51CFD" w:rsidRDefault="00F51CFD" w:rsidP="00C74FDA">
            <w:r>
              <w:t>Basic Flow</w:t>
            </w:r>
          </w:p>
        </w:tc>
        <w:tc>
          <w:tcPr>
            <w:tcW w:w="7488" w:type="dxa"/>
          </w:tcPr>
          <w:p w14:paraId="2665CBFB" w14:textId="6FF00A6F" w:rsidR="00F51CFD" w:rsidRPr="00F51CFD" w:rsidRDefault="00F51CFD" w:rsidP="00F51CFD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Bấm vào “Đặt lịch ngay!” ở footer homepage hoặc Đặt lịch trên top navbar</w:t>
            </w:r>
          </w:p>
        </w:tc>
      </w:tr>
      <w:tr w:rsidR="00F51CFD" w:rsidRPr="00A855BA" w14:paraId="4426E34E" w14:textId="77777777" w:rsidTr="00C74FDA">
        <w:tc>
          <w:tcPr>
            <w:tcW w:w="2088" w:type="dxa"/>
          </w:tcPr>
          <w:p w14:paraId="3A48C7D4" w14:textId="77777777" w:rsidR="00F51CFD" w:rsidRDefault="00F51CFD" w:rsidP="00C74FDA">
            <w:r>
              <w:t>Alternative Flows</w:t>
            </w:r>
          </w:p>
        </w:tc>
        <w:tc>
          <w:tcPr>
            <w:tcW w:w="7488" w:type="dxa"/>
          </w:tcPr>
          <w:p w14:paraId="10706D89" w14:textId="66CD2E1F" w:rsidR="00F51CFD" w:rsidRPr="00A855BA" w:rsidRDefault="00F51CFD" w:rsidP="00C74FDA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F51CFD" w14:paraId="7B989195" w14:textId="77777777" w:rsidTr="00C74FDA">
        <w:tc>
          <w:tcPr>
            <w:tcW w:w="2088" w:type="dxa"/>
          </w:tcPr>
          <w:p w14:paraId="22EB0C91" w14:textId="77777777" w:rsidR="00F51CFD" w:rsidRDefault="00F51CFD" w:rsidP="00C74FDA">
            <w:r>
              <w:t>Pre-conditions</w:t>
            </w:r>
          </w:p>
        </w:tc>
        <w:tc>
          <w:tcPr>
            <w:tcW w:w="7488" w:type="dxa"/>
          </w:tcPr>
          <w:p w14:paraId="2E4DD95D" w14:textId="686EC82D" w:rsidR="00F51CFD" w:rsidRPr="00F51CFD" w:rsidRDefault="00F51CFD" w:rsidP="00C74FDA">
            <w:r>
              <w:t xml:space="preserve">Người dùng đang ở homepage </w:t>
            </w:r>
            <w:hyperlink r:id="rId12" w:history="1">
              <w:r w:rsidRPr="00A614A4">
                <w:rPr>
                  <w:rStyle w:val="Hyperlink"/>
                </w:rPr>
                <w:t>www.pharmatrack.com.vn</w:t>
              </w:r>
            </w:hyperlink>
            <w:r>
              <w:rPr>
                <w:rStyle w:val="Hyperlink"/>
                <w:color w:val="auto"/>
                <w:u w:val="none"/>
              </w:rPr>
              <w:t>, không cần thiết phải đăng nhập</w:t>
            </w:r>
          </w:p>
        </w:tc>
      </w:tr>
      <w:tr w:rsidR="00F51CFD" w14:paraId="7C16D171" w14:textId="77777777" w:rsidTr="00C74FDA">
        <w:tc>
          <w:tcPr>
            <w:tcW w:w="2088" w:type="dxa"/>
          </w:tcPr>
          <w:p w14:paraId="2716084D" w14:textId="45742744" w:rsidR="00F51CFD" w:rsidRDefault="00F51CFD" w:rsidP="00C74FDA">
            <w:r>
              <w:t>Post-conditions</w:t>
            </w:r>
          </w:p>
        </w:tc>
        <w:tc>
          <w:tcPr>
            <w:tcW w:w="7488" w:type="dxa"/>
          </w:tcPr>
          <w:p w14:paraId="13493F87" w14:textId="44F39F46" w:rsidR="00F51CFD" w:rsidRDefault="00F51CFD" w:rsidP="00C74FDA">
            <w:r>
              <w:t>Người dùng vào trang đặt lịch khám và bắt đầu đặt</w:t>
            </w:r>
          </w:p>
        </w:tc>
      </w:tr>
    </w:tbl>
    <w:p w14:paraId="3AAC5F0C" w14:textId="66B510F1" w:rsidR="00F51CFD" w:rsidRDefault="00F51CFD" w:rsidP="00F51CFD">
      <w:pPr>
        <w:pStyle w:val="Heading2"/>
      </w:pPr>
      <w:bookmarkStart w:id="8" w:name="_Toc120708879"/>
      <w:r>
        <w:t>Use-case: Chọn bác sĩ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51CFD" w14:paraId="20CB252A" w14:textId="77777777" w:rsidTr="00C74FDA">
        <w:tc>
          <w:tcPr>
            <w:tcW w:w="2088" w:type="dxa"/>
          </w:tcPr>
          <w:p w14:paraId="00E8F37D" w14:textId="77777777" w:rsidR="00F51CFD" w:rsidRDefault="00F51CFD" w:rsidP="00C74FDA">
            <w:r>
              <w:t>Use case Name</w:t>
            </w:r>
          </w:p>
        </w:tc>
        <w:tc>
          <w:tcPr>
            <w:tcW w:w="7488" w:type="dxa"/>
          </w:tcPr>
          <w:p w14:paraId="03D1C04E" w14:textId="380A1D1F" w:rsidR="00F51CFD" w:rsidRDefault="008134A6" w:rsidP="00C74FDA">
            <w:r>
              <w:t>Chọn bác sĩ</w:t>
            </w:r>
          </w:p>
        </w:tc>
      </w:tr>
      <w:tr w:rsidR="00F51CFD" w14:paraId="46409FEF" w14:textId="77777777" w:rsidTr="00C74FDA">
        <w:tc>
          <w:tcPr>
            <w:tcW w:w="2088" w:type="dxa"/>
          </w:tcPr>
          <w:p w14:paraId="2C5D7D68" w14:textId="77777777" w:rsidR="00F51CFD" w:rsidRDefault="00F51CFD" w:rsidP="00C74FDA">
            <w:r>
              <w:t>Brief description</w:t>
            </w:r>
          </w:p>
        </w:tc>
        <w:tc>
          <w:tcPr>
            <w:tcW w:w="7488" w:type="dxa"/>
          </w:tcPr>
          <w:p w14:paraId="19A0BB5D" w14:textId="33743ED6" w:rsidR="00F51CFD" w:rsidRDefault="00F51CFD" w:rsidP="00C74FDA">
            <w:r>
              <w:t xml:space="preserve">Use case này cho phép người dùng có thể </w:t>
            </w:r>
            <w:r w:rsidR="008134A6">
              <w:t>chọn bác sĩ đúng với nhu cầu ( loại bệnh &amp; thời gian )</w:t>
            </w:r>
          </w:p>
        </w:tc>
      </w:tr>
      <w:tr w:rsidR="00F51CFD" w14:paraId="72D60BD9" w14:textId="77777777" w:rsidTr="00C74FDA">
        <w:tc>
          <w:tcPr>
            <w:tcW w:w="2088" w:type="dxa"/>
          </w:tcPr>
          <w:p w14:paraId="38447E69" w14:textId="77777777" w:rsidR="00F51CFD" w:rsidRDefault="00F51CFD" w:rsidP="00C74FDA">
            <w:r>
              <w:t>Actors</w:t>
            </w:r>
          </w:p>
        </w:tc>
        <w:tc>
          <w:tcPr>
            <w:tcW w:w="7488" w:type="dxa"/>
          </w:tcPr>
          <w:p w14:paraId="36B25790" w14:textId="77777777" w:rsidR="00F51CFD" w:rsidRDefault="00F51CFD" w:rsidP="00C74FDA">
            <w:r>
              <w:t>Standard user</w:t>
            </w:r>
          </w:p>
        </w:tc>
      </w:tr>
      <w:tr w:rsidR="00F51CFD" w:rsidRPr="00F51CFD" w14:paraId="2167E868" w14:textId="77777777" w:rsidTr="00C74FDA">
        <w:tc>
          <w:tcPr>
            <w:tcW w:w="2088" w:type="dxa"/>
          </w:tcPr>
          <w:p w14:paraId="18916A30" w14:textId="77777777" w:rsidR="00F51CFD" w:rsidRDefault="00F51CFD" w:rsidP="00C74FDA">
            <w:r>
              <w:t>Basic Flow</w:t>
            </w:r>
          </w:p>
        </w:tc>
        <w:tc>
          <w:tcPr>
            <w:tcW w:w="7488" w:type="dxa"/>
          </w:tcPr>
          <w:p w14:paraId="00D33F11" w14:textId="77777777" w:rsidR="00F51CFD" w:rsidRDefault="008134A6" w:rsidP="00F51CFD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Có 2 chế độ: “Tìm theo vị trí” và “Tìm theo bác sĩ”</w:t>
            </w:r>
          </w:p>
          <w:p w14:paraId="571F7A95" w14:textId="77777777" w:rsidR="008134A6" w:rsidRDefault="008134A6" w:rsidP="00F51CFD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Đối với tìm theo vị trí, Pharma Track sẽ sử dụng Google Maps API để hiển thị cho người dùng theo tỉnh thành, loại bệnh và thời gian </w:t>
            </w:r>
          </w:p>
          <w:p w14:paraId="46009C37" w14:textId="77777777" w:rsidR="008134A6" w:rsidRDefault="008134A6" w:rsidP="008134A6">
            <w:pPr>
              <w:pStyle w:val="ListParagraph"/>
              <w:spacing w:line="240" w:lineRule="auto"/>
            </w:pPr>
            <w:r>
              <w:t>Đối với tìm theo bác sĩ, Pharma Track sẽ tìm trong database những bác sĩ khớp với tình thành, loại bệnh, tên bác sĩ và thời gian</w:t>
            </w:r>
          </w:p>
          <w:p w14:paraId="5502B0A1" w14:textId="77777777" w:rsidR="008134A6" w:rsidRDefault="008134A6" w:rsidP="008134A6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Nhấn để chọn bác sĩ, nhấn đúp để xem thông tin chi tiết của bác sĩ</w:t>
            </w:r>
          </w:p>
          <w:p w14:paraId="1DA36BB6" w14:textId="0A5A7BF5" w:rsidR="00734676" w:rsidRPr="00F51CFD" w:rsidRDefault="00734676" w:rsidP="008134A6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Bấm “Tiếp tục” để qua bước tiếp theo</w:t>
            </w:r>
          </w:p>
        </w:tc>
      </w:tr>
      <w:tr w:rsidR="00F51CFD" w:rsidRPr="00A855BA" w14:paraId="7B995159" w14:textId="77777777" w:rsidTr="00C74FDA">
        <w:tc>
          <w:tcPr>
            <w:tcW w:w="2088" w:type="dxa"/>
          </w:tcPr>
          <w:p w14:paraId="2A4B959B" w14:textId="77777777" w:rsidR="00F51CFD" w:rsidRDefault="00F51CFD" w:rsidP="00C74FDA">
            <w:r>
              <w:t>Alternative Flows</w:t>
            </w:r>
          </w:p>
        </w:tc>
        <w:tc>
          <w:tcPr>
            <w:tcW w:w="7488" w:type="dxa"/>
          </w:tcPr>
          <w:p w14:paraId="643692F0" w14:textId="06AA58FD" w:rsidR="00F51CFD" w:rsidRDefault="00F51CFD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 w:rsidR="008134A6">
              <w:rPr>
                <w:b/>
              </w:rPr>
              <w:t>Alternative flow 1: Google Maps API bị lỗi hoặc database bị lỗi</w:t>
            </w:r>
          </w:p>
          <w:p w14:paraId="30B71B26" w14:textId="1E7533AD" w:rsidR="008134A6" w:rsidRPr="00734676" w:rsidRDefault="008134A6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F51CFD" w:rsidRPr="00F51CFD" w14:paraId="680ACF6B" w14:textId="77777777" w:rsidTr="00C74FDA">
        <w:tc>
          <w:tcPr>
            <w:tcW w:w="2088" w:type="dxa"/>
          </w:tcPr>
          <w:p w14:paraId="43D2CDA6" w14:textId="77777777" w:rsidR="00F51CFD" w:rsidRDefault="00F51CFD" w:rsidP="00C74FDA">
            <w:r>
              <w:t>Pre-conditions</w:t>
            </w:r>
          </w:p>
        </w:tc>
        <w:tc>
          <w:tcPr>
            <w:tcW w:w="7488" w:type="dxa"/>
          </w:tcPr>
          <w:p w14:paraId="09283F23" w14:textId="0A4161D1" w:rsidR="00F51CFD" w:rsidRPr="00F51CFD" w:rsidRDefault="00F51CFD" w:rsidP="00C74FDA">
            <w:r>
              <w:t>Đặt lịch khám</w:t>
            </w:r>
          </w:p>
        </w:tc>
      </w:tr>
      <w:tr w:rsidR="00F51CFD" w14:paraId="5A608DF2" w14:textId="77777777" w:rsidTr="00C74FDA">
        <w:tc>
          <w:tcPr>
            <w:tcW w:w="2088" w:type="dxa"/>
          </w:tcPr>
          <w:p w14:paraId="01C4346F" w14:textId="77777777" w:rsidR="00F51CFD" w:rsidRDefault="00F51CFD" w:rsidP="00C74FDA">
            <w:r>
              <w:t>Post-conditions</w:t>
            </w:r>
          </w:p>
        </w:tc>
        <w:tc>
          <w:tcPr>
            <w:tcW w:w="7488" w:type="dxa"/>
          </w:tcPr>
          <w:p w14:paraId="5F1C43C4" w14:textId="2D45D84F" w:rsidR="00F51CFD" w:rsidRDefault="00F51CFD" w:rsidP="00C74FDA">
            <w:r>
              <w:t>Người dùng chọn được bác sĩ cùng giờ khám mong muốn</w:t>
            </w:r>
          </w:p>
        </w:tc>
      </w:tr>
    </w:tbl>
    <w:p w14:paraId="4B57C883" w14:textId="620B8598" w:rsidR="00F51CFD" w:rsidRDefault="00734676" w:rsidP="00734676">
      <w:pPr>
        <w:pStyle w:val="Heading2"/>
      </w:pPr>
      <w:bookmarkStart w:id="9" w:name="_Toc120708880"/>
      <w:r>
        <w:t>Use-case: Điền phiếu thông tin</w:t>
      </w:r>
      <w:bookmarkEnd w:id="9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34676" w14:paraId="72F8CD7F" w14:textId="77777777" w:rsidTr="00C74FDA">
        <w:tc>
          <w:tcPr>
            <w:tcW w:w="2088" w:type="dxa"/>
          </w:tcPr>
          <w:p w14:paraId="33F62700" w14:textId="77777777" w:rsidR="00734676" w:rsidRDefault="00734676" w:rsidP="00C74FDA">
            <w:r>
              <w:t>Use case Name</w:t>
            </w:r>
          </w:p>
        </w:tc>
        <w:tc>
          <w:tcPr>
            <w:tcW w:w="7488" w:type="dxa"/>
          </w:tcPr>
          <w:p w14:paraId="0542E932" w14:textId="452FB7AD" w:rsidR="00734676" w:rsidRDefault="00734676" w:rsidP="00C74FDA">
            <w:r>
              <w:t>Điền phiếu thông tin</w:t>
            </w:r>
          </w:p>
        </w:tc>
      </w:tr>
      <w:tr w:rsidR="00734676" w14:paraId="03875412" w14:textId="77777777" w:rsidTr="00C74FDA">
        <w:tc>
          <w:tcPr>
            <w:tcW w:w="2088" w:type="dxa"/>
          </w:tcPr>
          <w:p w14:paraId="4DF07307" w14:textId="77777777" w:rsidR="00734676" w:rsidRDefault="00734676" w:rsidP="00C74FDA">
            <w:r>
              <w:t>Brief description</w:t>
            </w:r>
          </w:p>
        </w:tc>
        <w:tc>
          <w:tcPr>
            <w:tcW w:w="7488" w:type="dxa"/>
          </w:tcPr>
          <w:p w14:paraId="1C79B0FB" w14:textId="25A4AA14" w:rsidR="00734676" w:rsidRDefault="00734676" w:rsidP="00C74FDA">
            <w:r>
              <w:t>Use case này là để người dùng có thể điền thông tin cơ bản, phục vụ cho phòng khám (phiếu thông tin do phòng khám cấp)</w:t>
            </w:r>
          </w:p>
        </w:tc>
      </w:tr>
      <w:tr w:rsidR="00734676" w14:paraId="1FD5AB6B" w14:textId="77777777" w:rsidTr="00C74FDA">
        <w:tc>
          <w:tcPr>
            <w:tcW w:w="2088" w:type="dxa"/>
          </w:tcPr>
          <w:p w14:paraId="79B0E391" w14:textId="77777777" w:rsidR="00734676" w:rsidRDefault="00734676" w:rsidP="00C74FDA">
            <w:r>
              <w:t>Actors</w:t>
            </w:r>
          </w:p>
        </w:tc>
        <w:tc>
          <w:tcPr>
            <w:tcW w:w="7488" w:type="dxa"/>
          </w:tcPr>
          <w:p w14:paraId="12173840" w14:textId="77777777" w:rsidR="00734676" w:rsidRDefault="00734676" w:rsidP="00C74FDA">
            <w:r>
              <w:t>Standard user</w:t>
            </w:r>
          </w:p>
        </w:tc>
      </w:tr>
      <w:tr w:rsidR="00734676" w:rsidRPr="00F51CFD" w14:paraId="63F01E53" w14:textId="77777777" w:rsidTr="00C74FDA">
        <w:tc>
          <w:tcPr>
            <w:tcW w:w="2088" w:type="dxa"/>
          </w:tcPr>
          <w:p w14:paraId="631DFC3D" w14:textId="77777777" w:rsidR="00734676" w:rsidRDefault="00734676" w:rsidP="00C74FDA">
            <w:r>
              <w:t>Basic Flow</w:t>
            </w:r>
          </w:p>
        </w:tc>
        <w:tc>
          <w:tcPr>
            <w:tcW w:w="7488" w:type="dxa"/>
          </w:tcPr>
          <w:p w14:paraId="79AC0A62" w14:textId="77777777" w:rsidR="00734676" w:rsidRDefault="00734676" w:rsidP="0073467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Điền các thông tin cơ bản trong phiếu (họ tên, số điện thoại, …)</w:t>
            </w:r>
          </w:p>
          <w:p w14:paraId="5C668458" w14:textId="77F3BB6C" w:rsidR="00734676" w:rsidRPr="00F51CFD" w:rsidRDefault="00734676" w:rsidP="0073467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Nhấn “Tiếp tục để qua bước tiếp theo</w:t>
            </w:r>
          </w:p>
        </w:tc>
      </w:tr>
      <w:tr w:rsidR="00734676" w:rsidRPr="00734676" w14:paraId="0C6DEBD7" w14:textId="77777777" w:rsidTr="00C74FDA">
        <w:tc>
          <w:tcPr>
            <w:tcW w:w="2088" w:type="dxa"/>
          </w:tcPr>
          <w:p w14:paraId="0DC847BF" w14:textId="77777777" w:rsidR="00734676" w:rsidRDefault="00734676" w:rsidP="00C74FDA">
            <w:r>
              <w:t>Alternative Flows</w:t>
            </w:r>
          </w:p>
        </w:tc>
        <w:tc>
          <w:tcPr>
            <w:tcW w:w="7488" w:type="dxa"/>
          </w:tcPr>
          <w:p w14:paraId="57752BF3" w14:textId="0D003206" w:rsidR="00734676" w:rsidRDefault="00734676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4523E0A5" w14:textId="77777777" w:rsidR="00734676" w:rsidRPr="00734676" w:rsidRDefault="00734676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734676" w:rsidRPr="00F51CFD" w14:paraId="6B060916" w14:textId="77777777" w:rsidTr="00C74FDA">
        <w:tc>
          <w:tcPr>
            <w:tcW w:w="2088" w:type="dxa"/>
          </w:tcPr>
          <w:p w14:paraId="6FFD5F09" w14:textId="77777777" w:rsidR="00734676" w:rsidRDefault="00734676" w:rsidP="00C74FDA">
            <w:r>
              <w:t>Pre-conditions</w:t>
            </w:r>
          </w:p>
        </w:tc>
        <w:tc>
          <w:tcPr>
            <w:tcW w:w="7488" w:type="dxa"/>
          </w:tcPr>
          <w:p w14:paraId="6633C47E" w14:textId="096B2567" w:rsidR="00734676" w:rsidRPr="00F51CFD" w:rsidRDefault="00734676" w:rsidP="00C74FDA">
            <w:r>
              <w:t>Chọn bác sĩ</w:t>
            </w:r>
          </w:p>
        </w:tc>
      </w:tr>
      <w:tr w:rsidR="00734676" w14:paraId="4C44D659" w14:textId="77777777" w:rsidTr="00C74FDA">
        <w:tc>
          <w:tcPr>
            <w:tcW w:w="2088" w:type="dxa"/>
          </w:tcPr>
          <w:p w14:paraId="61977FBC" w14:textId="77777777" w:rsidR="00734676" w:rsidRDefault="00734676" w:rsidP="00C74FDA">
            <w:r>
              <w:t>Post-conditions</w:t>
            </w:r>
          </w:p>
        </w:tc>
        <w:tc>
          <w:tcPr>
            <w:tcW w:w="7488" w:type="dxa"/>
          </w:tcPr>
          <w:p w14:paraId="0C0C3B1F" w14:textId="31FB7A34" w:rsidR="00734676" w:rsidRDefault="00734676" w:rsidP="00C74FDA">
            <w:r>
              <w:t>Người dùng điền xong phiếu thông tin, có thể thanh toán</w:t>
            </w:r>
          </w:p>
        </w:tc>
      </w:tr>
    </w:tbl>
    <w:p w14:paraId="6F10FB92" w14:textId="1A53353B" w:rsidR="00734676" w:rsidRDefault="00734676" w:rsidP="00734676">
      <w:pPr>
        <w:pStyle w:val="Heading2"/>
      </w:pPr>
      <w:bookmarkStart w:id="10" w:name="_Toc120708881"/>
      <w:r>
        <w:t>Use-case: Thanh toán online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34676" w14:paraId="75193ADF" w14:textId="77777777" w:rsidTr="00C74FDA">
        <w:tc>
          <w:tcPr>
            <w:tcW w:w="2088" w:type="dxa"/>
          </w:tcPr>
          <w:p w14:paraId="7D3526BB" w14:textId="77777777" w:rsidR="00734676" w:rsidRDefault="00734676" w:rsidP="00C74FDA">
            <w:r>
              <w:t>Use case Name</w:t>
            </w:r>
          </w:p>
        </w:tc>
        <w:tc>
          <w:tcPr>
            <w:tcW w:w="7488" w:type="dxa"/>
          </w:tcPr>
          <w:p w14:paraId="7B1BD076" w14:textId="14813362" w:rsidR="00734676" w:rsidRDefault="00734676" w:rsidP="00C74FDA">
            <w:r>
              <w:t>Thanh toán online</w:t>
            </w:r>
          </w:p>
        </w:tc>
      </w:tr>
      <w:tr w:rsidR="00734676" w14:paraId="625F455B" w14:textId="77777777" w:rsidTr="00C74FDA">
        <w:tc>
          <w:tcPr>
            <w:tcW w:w="2088" w:type="dxa"/>
          </w:tcPr>
          <w:p w14:paraId="63F46E87" w14:textId="77777777" w:rsidR="00734676" w:rsidRDefault="00734676" w:rsidP="00C74FDA">
            <w:r>
              <w:t>Brief description</w:t>
            </w:r>
          </w:p>
        </w:tc>
        <w:tc>
          <w:tcPr>
            <w:tcW w:w="7488" w:type="dxa"/>
          </w:tcPr>
          <w:p w14:paraId="33411214" w14:textId="18898208" w:rsidR="00734676" w:rsidRDefault="00734676" w:rsidP="00C74FDA">
            <w:r>
              <w:t>Use case này cho phép người dùng  thanh toán online</w:t>
            </w:r>
          </w:p>
        </w:tc>
      </w:tr>
      <w:tr w:rsidR="00734676" w14:paraId="1D5FE2A2" w14:textId="77777777" w:rsidTr="00C74FDA">
        <w:tc>
          <w:tcPr>
            <w:tcW w:w="2088" w:type="dxa"/>
          </w:tcPr>
          <w:p w14:paraId="7BF4A7D2" w14:textId="77777777" w:rsidR="00734676" w:rsidRDefault="00734676" w:rsidP="00C74FDA">
            <w:r>
              <w:t>Actors</w:t>
            </w:r>
          </w:p>
        </w:tc>
        <w:tc>
          <w:tcPr>
            <w:tcW w:w="7488" w:type="dxa"/>
          </w:tcPr>
          <w:p w14:paraId="73D7157A" w14:textId="77777777" w:rsidR="00734676" w:rsidRDefault="00734676" w:rsidP="00C74FDA">
            <w:r>
              <w:t>Standard user</w:t>
            </w:r>
          </w:p>
        </w:tc>
      </w:tr>
      <w:tr w:rsidR="00734676" w:rsidRPr="00F51CFD" w14:paraId="57D5E05A" w14:textId="77777777" w:rsidTr="00C74FDA">
        <w:tc>
          <w:tcPr>
            <w:tcW w:w="2088" w:type="dxa"/>
          </w:tcPr>
          <w:p w14:paraId="02861754" w14:textId="77777777" w:rsidR="00734676" w:rsidRDefault="00734676" w:rsidP="00C74FDA">
            <w:r>
              <w:t>Basic Flow</w:t>
            </w:r>
          </w:p>
        </w:tc>
        <w:tc>
          <w:tcPr>
            <w:tcW w:w="7488" w:type="dxa"/>
          </w:tcPr>
          <w:p w14:paraId="46E36EEC" w14:textId="77777777" w:rsidR="00734676" w:rsidRDefault="00734676" w:rsidP="0073467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Chọn hình thức thanh toán</w:t>
            </w:r>
          </w:p>
          <w:p w14:paraId="5258581C" w14:textId="77777777" w:rsidR="00734676" w:rsidRDefault="00734676" w:rsidP="0073467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Thanh toán bằng nút “Thanh toán” hoặc bằng hình thức chuyển khoản</w:t>
            </w:r>
          </w:p>
          <w:p w14:paraId="57C91274" w14:textId="3C068EEE" w:rsidR="00734676" w:rsidRPr="00F51CFD" w:rsidRDefault="00734676" w:rsidP="00734676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lastRenderedPageBreak/>
              <w:t>Sau khi màn hình hiện “Thanh toán thành công”, nhấn “Hoàn tất”</w:t>
            </w:r>
          </w:p>
        </w:tc>
      </w:tr>
      <w:tr w:rsidR="00734676" w:rsidRPr="00734676" w14:paraId="3A8B0F81" w14:textId="77777777" w:rsidTr="00C74FDA">
        <w:tc>
          <w:tcPr>
            <w:tcW w:w="2088" w:type="dxa"/>
          </w:tcPr>
          <w:p w14:paraId="430CD255" w14:textId="77777777" w:rsidR="00734676" w:rsidRDefault="00734676" w:rsidP="00C74FDA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7425F671" w14:textId="77777777" w:rsidR="00734676" w:rsidRDefault="00734676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lỗi, tuy nhiên người dùng chưa mất tiền</w:t>
            </w:r>
          </w:p>
          <w:p w14:paraId="12FD3C35" w14:textId="77777777" w:rsidR="00734676" w:rsidRDefault="00734676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  <w:p w14:paraId="395636E8" w14:textId="77777777" w:rsidR="00734676" w:rsidRDefault="00734676" w:rsidP="00C74FDA">
            <w:pPr>
              <w:rPr>
                <w:b/>
              </w:rPr>
            </w:pPr>
            <w:r>
              <w:rPr>
                <w:b/>
              </w:rPr>
              <w:t>Alternative flow 1: Database bị lỗi, người dùng mất tiền nhưng chưa thanh toán thành công</w:t>
            </w:r>
          </w:p>
          <w:p w14:paraId="0AD578E1" w14:textId="781288C7" w:rsidR="00734676" w:rsidRPr="00734676" w:rsidRDefault="00734676" w:rsidP="00C74FDA">
            <w:pPr>
              <w:rPr>
                <w:bCs/>
              </w:rPr>
            </w:pPr>
            <w:r>
              <w:rPr>
                <w:bCs/>
              </w:rPr>
              <w:t xml:space="preserve">Báo lỗi về bộ phận CSKH, </w:t>
            </w:r>
            <w:r w:rsidR="006B20F2">
              <w:rPr>
                <w:bCs/>
              </w:rPr>
              <w:t>xử lí chậm nhất 2 ngày</w:t>
            </w:r>
          </w:p>
        </w:tc>
      </w:tr>
      <w:tr w:rsidR="00734676" w:rsidRPr="00F51CFD" w14:paraId="6C9FA4ED" w14:textId="77777777" w:rsidTr="00C74FDA">
        <w:tc>
          <w:tcPr>
            <w:tcW w:w="2088" w:type="dxa"/>
          </w:tcPr>
          <w:p w14:paraId="03DE9172" w14:textId="77777777" w:rsidR="00734676" w:rsidRDefault="00734676" w:rsidP="00C74FDA">
            <w:r>
              <w:t>Pre-conditions</w:t>
            </w:r>
          </w:p>
        </w:tc>
        <w:tc>
          <w:tcPr>
            <w:tcW w:w="7488" w:type="dxa"/>
          </w:tcPr>
          <w:p w14:paraId="0C7E8421" w14:textId="5AFBD433" w:rsidR="00734676" w:rsidRPr="00F51CFD" w:rsidRDefault="00734676" w:rsidP="00C74FDA">
            <w:r>
              <w:t>Điền phiếu thông tin</w:t>
            </w:r>
          </w:p>
        </w:tc>
      </w:tr>
      <w:tr w:rsidR="00734676" w14:paraId="2EE401D2" w14:textId="77777777" w:rsidTr="00C74FDA">
        <w:tc>
          <w:tcPr>
            <w:tcW w:w="2088" w:type="dxa"/>
          </w:tcPr>
          <w:p w14:paraId="4387081E" w14:textId="77777777" w:rsidR="00734676" w:rsidRDefault="00734676" w:rsidP="00C74FDA">
            <w:r>
              <w:t>Post-conditions</w:t>
            </w:r>
          </w:p>
        </w:tc>
        <w:tc>
          <w:tcPr>
            <w:tcW w:w="7488" w:type="dxa"/>
          </w:tcPr>
          <w:p w14:paraId="2E4F2FA8" w14:textId="2852E4E6" w:rsidR="00734676" w:rsidRDefault="00734676" w:rsidP="00C74FDA">
            <w:r>
              <w:t>Người dùng thanh toán xong, có thể nhận được thông tin về lần khám của mình</w:t>
            </w:r>
          </w:p>
        </w:tc>
      </w:tr>
    </w:tbl>
    <w:p w14:paraId="052DD2CF" w14:textId="15233087" w:rsidR="00734676" w:rsidRDefault="006B20F2" w:rsidP="006B20F2">
      <w:pPr>
        <w:pStyle w:val="Heading2"/>
      </w:pPr>
      <w:bookmarkStart w:id="11" w:name="_Toc120708882"/>
      <w:r>
        <w:t>Use-case: Đăng nhập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22803" w14:paraId="745E24C2" w14:textId="77777777" w:rsidTr="00C74FDA">
        <w:tc>
          <w:tcPr>
            <w:tcW w:w="2088" w:type="dxa"/>
          </w:tcPr>
          <w:p w14:paraId="3F6D1B1C" w14:textId="77777777" w:rsidR="00D22803" w:rsidRDefault="00D22803" w:rsidP="00C74FDA">
            <w:r>
              <w:t>Use case Name</w:t>
            </w:r>
          </w:p>
        </w:tc>
        <w:tc>
          <w:tcPr>
            <w:tcW w:w="7488" w:type="dxa"/>
          </w:tcPr>
          <w:p w14:paraId="57B5CBF4" w14:textId="58759484" w:rsidR="00D22803" w:rsidRDefault="00D22803" w:rsidP="00C74FDA">
            <w:r>
              <w:t>Đăng nhập</w:t>
            </w:r>
          </w:p>
        </w:tc>
      </w:tr>
      <w:tr w:rsidR="00D22803" w14:paraId="51084619" w14:textId="77777777" w:rsidTr="00C74FDA">
        <w:tc>
          <w:tcPr>
            <w:tcW w:w="2088" w:type="dxa"/>
          </w:tcPr>
          <w:p w14:paraId="5AB50D80" w14:textId="77777777" w:rsidR="00D22803" w:rsidRDefault="00D22803" w:rsidP="00C74FDA">
            <w:r>
              <w:t>Brief description</w:t>
            </w:r>
          </w:p>
        </w:tc>
        <w:tc>
          <w:tcPr>
            <w:tcW w:w="7488" w:type="dxa"/>
          </w:tcPr>
          <w:p w14:paraId="6ED3DE69" w14:textId="5FF5042E" w:rsidR="00D22803" w:rsidRDefault="00D22803" w:rsidP="00C74FDA">
            <w:r>
              <w:t>Use case này cho phép người dùng đăng nhập và sử dụng các tính năng của tài khoản đó</w:t>
            </w:r>
          </w:p>
        </w:tc>
      </w:tr>
      <w:tr w:rsidR="00D22803" w14:paraId="34B266AE" w14:textId="77777777" w:rsidTr="00C74FDA">
        <w:tc>
          <w:tcPr>
            <w:tcW w:w="2088" w:type="dxa"/>
          </w:tcPr>
          <w:p w14:paraId="457612E9" w14:textId="77777777" w:rsidR="00D22803" w:rsidRDefault="00D22803" w:rsidP="00C74FDA">
            <w:r>
              <w:t>Actors</w:t>
            </w:r>
          </w:p>
        </w:tc>
        <w:tc>
          <w:tcPr>
            <w:tcW w:w="7488" w:type="dxa"/>
          </w:tcPr>
          <w:p w14:paraId="5DC048B6" w14:textId="4B85FE0F" w:rsidR="00D22803" w:rsidRDefault="00D22803" w:rsidP="00C74FDA">
            <w:r>
              <w:t>Standard user, staff, host</w:t>
            </w:r>
          </w:p>
        </w:tc>
      </w:tr>
      <w:tr w:rsidR="00D22803" w:rsidRPr="00F51CFD" w14:paraId="248DA677" w14:textId="77777777" w:rsidTr="00C74FDA">
        <w:tc>
          <w:tcPr>
            <w:tcW w:w="2088" w:type="dxa"/>
          </w:tcPr>
          <w:p w14:paraId="3B19DEA7" w14:textId="77777777" w:rsidR="00D22803" w:rsidRDefault="00D22803" w:rsidP="00C74FDA">
            <w:r>
              <w:t>Basic Flow</w:t>
            </w:r>
          </w:p>
        </w:tc>
        <w:tc>
          <w:tcPr>
            <w:tcW w:w="7488" w:type="dxa"/>
          </w:tcPr>
          <w:p w14:paraId="32D8E935" w14:textId="77777777" w:rsidR="00D22803" w:rsidRDefault="00D22803" w:rsidP="00D22803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Chọn “Đăng nhập” trên thanh top navbar</w:t>
            </w:r>
          </w:p>
          <w:p w14:paraId="6F8D8E01" w14:textId="025D681C" w:rsidR="00D22803" w:rsidRPr="00F51CFD" w:rsidRDefault="00D22803" w:rsidP="00D22803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Nhập tài khoản, mật khẩu sau đó nhấn “Đăng nhập” hoặc đăng nhập bằng provider ( google, facebook )</w:t>
            </w:r>
          </w:p>
        </w:tc>
      </w:tr>
      <w:tr w:rsidR="00D22803" w:rsidRPr="00734676" w14:paraId="154BD4D8" w14:textId="77777777" w:rsidTr="00C74FDA">
        <w:tc>
          <w:tcPr>
            <w:tcW w:w="2088" w:type="dxa"/>
          </w:tcPr>
          <w:p w14:paraId="6937DE7F" w14:textId="77777777" w:rsidR="00D22803" w:rsidRDefault="00D22803" w:rsidP="00C74FDA">
            <w:r>
              <w:t>Alternative Flows</w:t>
            </w:r>
          </w:p>
        </w:tc>
        <w:tc>
          <w:tcPr>
            <w:tcW w:w="7488" w:type="dxa"/>
          </w:tcPr>
          <w:p w14:paraId="1F5FA1FA" w14:textId="700C796C" w:rsidR="00D22803" w:rsidRDefault="00D22803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246FDB2F" w14:textId="77777777" w:rsidR="00D22803" w:rsidRDefault="00D22803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  <w:p w14:paraId="55B853D2" w14:textId="77777777" w:rsidR="00D22803" w:rsidRDefault="00D22803" w:rsidP="00C74FDA">
            <w:pPr>
              <w:rPr>
                <w:b/>
              </w:rPr>
            </w:pPr>
            <w:r>
              <w:rPr>
                <w:b/>
              </w:rPr>
              <w:t>Alternative flow 2: Người dùng chưa có tài khoản</w:t>
            </w:r>
          </w:p>
          <w:p w14:paraId="58C4E9D7" w14:textId="57B86B91" w:rsidR="00D22803" w:rsidRPr="00D22803" w:rsidRDefault="00D22803" w:rsidP="00C74FDA">
            <w:pPr>
              <w:rPr>
                <w:bCs/>
              </w:rPr>
            </w:pPr>
            <w:r>
              <w:rPr>
                <w:bCs/>
              </w:rPr>
              <w:t>Người dùng nhấn vào nút “Đăng kí để đăng kí tài khoản</w:t>
            </w:r>
          </w:p>
        </w:tc>
      </w:tr>
      <w:tr w:rsidR="00D22803" w:rsidRPr="00F51CFD" w14:paraId="2CFBDF3B" w14:textId="77777777" w:rsidTr="00C74FDA">
        <w:tc>
          <w:tcPr>
            <w:tcW w:w="2088" w:type="dxa"/>
          </w:tcPr>
          <w:p w14:paraId="19311FFD" w14:textId="77777777" w:rsidR="00D22803" w:rsidRDefault="00D22803" w:rsidP="00C74FDA">
            <w:r>
              <w:t>Pre-conditions</w:t>
            </w:r>
          </w:p>
        </w:tc>
        <w:tc>
          <w:tcPr>
            <w:tcW w:w="7488" w:type="dxa"/>
          </w:tcPr>
          <w:p w14:paraId="0CA4E542" w14:textId="0C6E1A0E" w:rsidR="00D22803" w:rsidRPr="00F51CFD" w:rsidRDefault="00D22803" w:rsidP="00C74FDA">
            <w:r>
              <w:t xml:space="preserve">Người dùng đang ở homepage </w:t>
            </w:r>
            <w:hyperlink r:id="rId13" w:history="1">
              <w:r w:rsidRPr="00A614A4">
                <w:rPr>
                  <w:rStyle w:val="Hyperlink"/>
                </w:rPr>
                <w:t>www.pharmatrack.com.vn</w:t>
              </w:r>
            </w:hyperlink>
          </w:p>
        </w:tc>
      </w:tr>
      <w:tr w:rsidR="00D22803" w14:paraId="7DEE0381" w14:textId="77777777" w:rsidTr="00C74FDA">
        <w:tc>
          <w:tcPr>
            <w:tcW w:w="2088" w:type="dxa"/>
          </w:tcPr>
          <w:p w14:paraId="55AFB47F" w14:textId="77777777" w:rsidR="00D22803" w:rsidRDefault="00D22803" w:rsidP="00C74FDA">
            <w:r>
              <w:t>Post-conditions</w:t>
            </w:r>
          </w:p>
        </w:tc>
        <w:tc>
          <w:tcPr>
            <w:tcW w:w="7488" w:type="dxa"/>
          </w:tcPr>
          <w:p w14:paraId="50AC52B6" w14:textId="763B93D6" w:rsidR="00D22803" w:rsidRDefault="00D22803" w:rsidP="00C74FDA">
            <w:r>
              <w:t>Người dùng đăng nhập và sử dụng được những tính năng của tài khoản</w:t>
            </w:r>
          </w:p>
        </w:tc>
      </w:tr>
    </w:tbl>
    <w:p w14:paraId="02097228" w14:textId="77777777" w:rsidR="00D22803" w:rsidRPr="00D22803" w:rsidRDefault="00D22803" w:rsidP="00D22803"/>
    <w:p w14:paraId="63F4CFC6" w14:textId="074C4D5E" w:rsidR="006B20F2" w:rsidRDefault="006B20F2" w:rsidP="006B20F2">
      <w:pPr>
        <w:pStyle w:val="Heading2"/>
      </w:pPr>
      <w:bookmarkStart w:id="12" w:name="_Toc120708883"/>
      <w:r>
        <w:t>Use-case: Đăng kí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22803" w14:paraId="5306D267" w14:textId="77777777" w:rsidTr="00C74FDA">
        <w:tc>
          <w:tcPr>
            <w:tcW w:w="2088" w:type="dxa"/>
          </w:tcPr>
          <w:p w14:paraId="6E57FE3D" w14:textId="77777777" w:rsidR="00D22803" w:rsidRDefault="00D22803" w:rsidP="00C74FDA">
            <w:r>
              <w:t>Use case Name</w:t>
            </w:r>
          </w:p>
        </w:tc>
        <w:tc>
          <w:tcPr>
            <w:tcW w:w="7488" w:type="dxa"/>
          </w:tcPr>
          <w:p w14:paraId="40C14F2A" w14:textId="4B24E038" w:rsidR="00D22803" w:rsidRDefault="00D22803" w:rsidP="00C74FDA">
            <w:r>
              <w:t>Đăng kí</w:t>
            </w:r>
          </w:p>
        </w:tc>
      </w:tr>
      <w:tr w:rsidR="00D22803" w14:paraId="1C162CAE" w14:textId="77777777" w:rsidTr="00C74FDA">
        <w:tc>
          <w:tcPr>
            <w:tcW w:w="2088" w:type="dxa"/>
          </w:tcPr>
          <w:p w14:paraId="47C29295" w14:textId="77777777" w:rsidR="00D22803" w:rsidRDefault="00D22803" w:rsidP="00C74FDA">
            <w:r>
              <w:t>Brief description</w:t>
            </w:r>
          </w:p>
        </w:tc>
        <w:tc>
          <w:tcPr>
            <w:tcW w:w="7488" w:type="dxa"/>
          </w:tcPr>
          <w:p w14:paraId="0E7E3DD1" w14:textId="53FC021D" w:rsidR="00D22803" w:rsidRDefault="00D22803" w:rsidP="00C74FDA">
            <w:r>
              <w:t xml:space="preserve">Use case này cho phép người dùng đăng kí </w:t>
            </w:r>
          </w:p>
        </w:tc>
      </w:tr>
      <w:tr w:rsidR="00D22803" w14:paraId="7DE666F2" w14:textId="77777777" w:rsidTr="00C74FDA">
        <w:tc>
          <w:tcPr>
            <w:tcW w:w="2088" w:type="dxa"/>
          </w:tcPr>
          <w:p w14:paraId="19BCDA11" w14:textId="77777777" w:rsidR="00D22803" w:rsidRDefault="00D22803" w:rsidP="00C74FDA">
            <w:r>
              <w:t>Actors</w:t>
            </w:r>
          </w:p>
        </w:tc>
        <w:tc>
          <w:tcPr>
            <w:tcW w:w="7488" w:type="dxa"/>
          </w:tcPr>
          <w:p w14:paraId="7D068342" w14:textId="77777777" w:rsidR="00D22803" w:rsidRDefault="00D22803" w:rsidP="00C74FDA">
            <w:r>
              <w:t>Standard user, staff, host</w:t>
            </w:r>
          </w:p>
        </w:tc>
      </w:tr>
      <w:tr w:rsidR="00D22803" w:rsidRPr="00F51CFD" w14:paraId="65BDF5B7" w14:textId="77777777" w:rsidTr="00C74FDA">
        <w:tc>
          <w:tcPr>
            <w:tcW w:w="2088" w:type="dxa"/>
          </w:tcPr>
          <w:p w14:paraId="0B084861" w14:textId="77777777" w:rsidR="00D22803" w:rsidRDefault="00D22803" w:rsidP="00C74FDA">
            <w:r>
              <w:t>Basic Flow</w:t>
            </w:r>
          </w:p>
        </w:tc>
        <w:tc>
          <w:tcPr>
            <w:tcW w:w="7488" w:type="dxa"/>
          </w:tcPr>
          <w:p w14:paraId="57CD6B75" w14:textId="77777777" w:rsidR="00D22803" w:rsidRDefault="00D22803" w:rsidP="00D2280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Chọn “Đăng nhập” trên thanh top navbar</w:t>
            </w:r>
          </w:p>
          <w:p w14:paraId="10A12DE6" w14:textId="44FDB159" w:rsidR="00D22803" w:rsidRDefault="00D22803" w:rsidP="00D2280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Nhấn vào nút “Đăng kí”</w:t>
            </w:r>
          </w:p>
          <w:p w14:paraId="5389729B" w14:textId="2074C4DF" w:rsidR="00D22803" w:rsidRDefault="00D22803" w:rsidP="00D2280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Chọn role (Standard user, staff, host)</w:t>
            </w:r>
          </w:p>
          <w:p w14:paraId="7EA04682" w14:textId="6D80B98E" w:rsidR="00D22803" w:rsidRPr="00F51CFD" w:rsidRDefault="00D22803" w:rsidP="00D2280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Điền thông tin, sau đó nhấn “Đăng kí” và thực hiên xác minh</w:t>
            </w:r>
          </w:p>
        </w:tc>
      </w:tr>
      <w:tr w:rsidR="00D22803" w:rsidRPr="00D22803" w14:paraId="78DF9039" w14:textId="77777777" w:rsidTr="00C74FDA">
        <w:tc>
          <w:tcPr>
            <w:tcW w:w="2088" w:type="dxa"/>
          </w:tcPr>
          <w:p w14:paraId="43885D80" w14:textId="77777777" w:rsidR="00D22803" w:rsidRDefault="00D22803" w:rsidP="00C74FDA">
            <w:r>
              <w:t>Alternative Flows</w:t>
            </w:r>
          </w:p>
        </w:tc>
        <w:tc>
          <w:tcPr>
            <w:tcW w:w="7488" w:type="dxa"/>
          </w:tcPr>
          <w:p w14:paraId="6177C02E" w14:textId="50EEB116" w:rsidR="00D22803" w:rsidRDefault="00D22803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04818BDF" w14:textId="6FE598B2" w:rsidR="00D22803" w:rsidRPr="00D22803" w:rsidRDefault="00D22803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D22803" w:rsidRPr="00F51CFD" w14:paraId="47DB6306" w14:textId="77777777" w:rsidTr="00C74FDA">
        <w:tc>
          <w:tcPr>
            <w:tcW w:w="2088" w:type="dxa"/>
          </w:tcPr>
          <w:p w14:paraId="33ACCCF9" w14:textId="77777777" w:rsidR="00D22803" w:rsidRDefault="00D22803" w:rsidP="00C74FDA">
            <w:r>
              <w:t>Pre-conditions</w:t>
            </w:r>
          </w:p>
        </w:tc>
        <w:tc>
          <w:tcPr>
            <w:tcW w:w="7488" w:type="dxa"/>
          </w:tcPr>
          <w:p w14:paraId="07404673" w14:textId="77777777" w:rsidR="00D22803" w:rsidRPr="00F51CFD" w:rsidRDefault="00D22803" w:rsidP="00C74FDA">
            <w:r>
              <w:t xml:space="preserve">Người dùng đang ở homepage </w:t>
            </w:r>
            <w:hyperlink r:id="rId14" w:history="1">
              <w:r w:rsidRPr="00A614A4">
                <w:rPr>
                  <w:rStyle w:val="Hyperlink"/>
                </w:rPr>
                <w:t>www.pharmatrack.com.vn</w:t>
              </w:r>
            </w:hyperlink>
          </w:p>
        </w:tc>
      </w:tr>
      <w:tr w:rsidR="00D22803" w14:paraId="04D7F57D" w14:textId="77777777" w:rsidTr="00C74FDA">
        <w:tc>
          <w:tcPr>
            <w:tcW w:w="2088" w:type="dxa"/>
          </w:tcPr>
          <w:p w14:paraId="4672AE54" w14:textId="77777777" w:rsidR="00D22803" w:rsidRDefault="00D22803" w:rsidP="00C74FDA">
            <w:r>
              <w:t>Post-conditions</w:t>
            </w:r>
          </w:p>
        </w:tc>
        <w:tc>
          <w:tcPr>
            <w:tcW w:w="7488" w:type="dxa"/>
          </w:tcPr>
          <w:p w14:paraId="38969B7E" w14:textId="378D5B8B" w:rsidR="00D22803" w:rsidRDefault="00D22803" w:rsidP="00C74FDA">
            <w:r>
              <w:t>Người dùng đăng kí, có tài khoản để đăng nhập</w:t>
            </w:r>
          </w:p>
        </w:tc>
      </w:tr>
    </w:tbl>
    <w:p w14:paraId="1540B477" w14:textId="77777777" w:rsidR="00D22803" w:rsidRPr="00D22803" w:rsidRDefault="00D22803" w:rsidP="00D22803"/>
    <w:p w14:paraId="271AA823" w14:textId="235512DC" w:rsidR="006B20F2" w:rsidRDefault="00D22803" w:rsidP="006B20F2">
      <w:pPr>
        <w:pStyle w:val="Heading2"/>
      </w:pPr>
      <w:bookmarkStart w:id="13" w:name="_Toc120708884"/>
      <w:r>
        <w:t>Use-case: Tạo phòng khám mới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22803" w14:paraId="061F7838" w14:textId="77777777" w:rsidTr="00C74FDA">
        <w:tc>
          <w:tcPr>
            <w:tcW w:w="2088" w:type="dxa"/>
          </w:tcPr>
          <w:p w14:paraId="3C415AB1" w14:textId="77777777" w:rsidR="00D22803" w:rsidRDefault="00D22803" w:rsidP="00C74FDA">
            <w:r>
              <w:t>Use case Name</w:t>
            </w:r>
          </w:p>
        </w:tc>
        <w:tc>
          <w:tcPr>
            <w:tcW w:w="7488" w:type="dxa"/>
          </w:tcPr>
          <w:p w14:paraId="32411716" w14:textId="6C062AE8" w:rsidR="00D22803" w:rsidRDefault="00D22803" w:rsidP="00C74FDA">
            <w:r>
              <w:t>Tạo phòng khám mới</w:t>
            </w:r>
          </w:p>
        </w:tc>
      </w:tr>
      <w:tr w:rsidR="00D22803" w14:paraId="41B82072" w14:textId="77777777" w:rsidTr="00C74FDA">
        <w:tc>
          <w:tcPr>
            <w:tcW w:w="2088" w:type="dxa"/>
          </w:tcPr>
          <w:p w14:paraId="0053ABED" w14:textId="77777777" w:rsidR="00D22803" w:rsidRDefault="00D22803" w:rsidP="00C74FDA">
            <w:r>
              <w:t>Brief description</w:t>
            </w:r>
          </w:p>
        </w:tc>
        <w:tc>
          <w:tcPr>
            <w:tcW w:w="7488" w:type="dxa"/>
          </w:tcPr>
          <w:p w14:paraId="24F763B0" w14:textId="01D9DDF2" w:rsidR="00D22803" w:rsidRDefault="00D22803" w:rsidP="00C74FDA">
            <w:r>
              <w:t xml:space="preserve">Use case này cho phép người dùng đăng kí một phòng khám của riêng mình </w:t>
            </w:r>
          </w:p>
        </w:tc>
      </w:tr>
      <w:tr w:rsidR="00D22803" w14:paraId="72B9C64A" w14:textId="77777777" w:rsidTr="00C74FDA">
        <w:tc>
          <w:tcPr>
            <w:tcW w:w="2088" w:type="dxa"/>
          </w:tcPr>
          <w:p w14:paraId="4FC17E8B" w14:textId="77777777" w:rsidR="00D22803" w:rsidRDefault="00D22803" w:rsidP="00C74FDA">
            <w:r>
              <w:t>Actors</w:t>
            </w:r>
          </w:p>
        </w:tc>
        <w:tc>
          <w:tcPr>
            <w:tcW w:w="7488" w:type="dxa"/>
          </w:tcPr>
          <w:p w14:paraId="4D207F20" w14:textId="26583900" w:rsidR="00D22803" w:rsidRDefault="00D22803" w:rsidP="00C74FDA">
            <w:r>
              <w:t>host</w:t>
            </w:r>
          </w:p>
        </w:tc>
      </w:tr>
      <w:tr w:rsidR="00D22803" w:rsidRPr="00F51CFD" w14:paraId="2A16DD0B" w14:textId="77777777" w:rsidTr="00C74FDA">
        <w:tc>
          <w:tcPr>
            <w:tcW w:w="2088" w:type="dxa"/>
          </w:tcPr>
          <w:p w14:paraId="5BF8F2A7" w14:textId="77777777" w:rsidR="00D22803" w:rsidRDefault="00D22803" w:rsidP="00C74FDA">
            <w:r>
              <w:t>Basic Flow</w:t>
            </w:r>
          </w:p>
        </w:tc>
        <w:tc>
          <w:tcPr>
            <w:tcW w:w="7488" w:type="dxa"/>
          </w:tcPr>
          <w:p w14:paraId="4E7545BD" w14:textId="77777777" w:rsidR="00D22803" w:rsidRDefault="00D22803" w:rsidP="00D2280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Chọn “Tài khoản” trên thanh top navbar</w:t>
            </w:r>
          </w:p>
          <w:p w14:paraId="1B5ABC30" w14:textId="77777777" w:rsidR="00D22803" w:rsidRDefault="00D22803" w:rsidP="00D2280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Chọn “Tạo phòng khám mới”</w:t>
            </w:r>
          </w:p>
          <w:p w14:paraId="6C8356CF" w14:textId="77777777" w:rsidR="00D22803" w:rsidRDefault="00043705" w:rsidP="00D2280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lastRenderedPageBreak/>
              <w:t>Điền thông tin phòng khám</w:t>
            </w:r>
          </w:p>
          <w:p w14:paraId="26DDE7EB" w14:textId="704EF997" w:rsidR="00043705" w:rsidRPr="00F51CFD" w:rsidRDefault="00043705" w:rsidP="00D2280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Chọn “Hoàn thành” để tới bước xác minh</w:t>
            </w:r>
          </w:p>
        </w:tc>
      </w:tr>
      <w:tr w:rsidR="00D22803" w:rsidRPr="00D22803" w14:paraId="03534945" w14:textId="77777777" w:rsidTr="00C74FDA">
        <w:tc>
          <w:tcPr>
            <w:tcW w:w="2088" w:type="dxa"/>
          </w:tcPr>
          <w:p w14:paraId="4A2AAB17" w14:textId="77777777" w:rsidR="00D22803" w:rsidRDefault="00D22803" w:rsidP="00C74FDA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61F25EC1" w14:textId="20F33973" w:rsidR="00D22803" w:rsidRDefault="00D22803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326261EB" w14:textId="0321D62F" w:rsidR="00D22803" w:rsidRPr="00D22803" w:rsidRDefault="00D22803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D22803" w:rsidRPr="00F51CFD" w14:paraId="20BD5C47" w14:textId="77777777" w:rsidTr="00C74FDA">
        <w:tc>
          <w:tcPr>
            <w:tcW w:w="2088" w:type="dxa"/>
          </w:tcPr>
          <w:p w14:paraId="2D2E87D3" w14:textId="77777777" w:rsidR="00D22803" w:rsidRDefault="00D22803" w:rsidP="00C74FDA">
            <w:r>
              <w:t>Pre-conditions</w:t>
            </w:r>
          </w:p>
        </w:tc>
        <w:tc>
          <w:tcPr>
            <w:tcW w:w="7488" w:type="dxa"/>
          </w:tcPr>
          <w:p w14:paraId="6D1D867D" w14:textId="05CA3436" w:rsidR="00D22803" w:rsidRPr="00D22803" w:rsidRDefault="00D22803" w:rsidP="00C74FDA">
            <w:r>
              <w:t xml:space="preserve">Người dùng đang ở homepage </w:t>
            </w:r>
            <w:hyperlink r:id="rId15" w:history="1">
              <w:r w:rsidRPr="00A614A4">
                <w:rPr>
                  <w:rStyle w:val="Hyperlink"/>
                </w:rPr>
                <w:t>www.pharmatrack.com.vn</w:t>
              </w:r>
            </w:hyperlink>
            <w:r>
              <w:rPr>
                <w:rStyle w:val="Hyperlink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và có tài khoản với role ”host”</w:t>
            </w:r>
          </w:p>
        </w:tc>
      </w:tr>
      <w:tr w:rsidR="00D22803" w14:paraId="00009978" w14:textId="77777777" w:rsidTr="00C74FDA">
        <w:tc>
          <w:tcPr>
            <w:tcW w:w="2088" w:type="dxa"/>
          </w:tcPr>
          <w:p w14:paraId="1B89D4CE" w14:textId="77777777" w:rsidR="00D22803" w:rsidRDefault="00D22803" w:rsidP="00C74FDA">
            <w:r>
              <w:t>Post-conditions</w:t>
            </w:r>
          </w:p>
        </w:tc>
        <w:tc>
          <w:tcPr>
            <w:tcW w:w="7488" w:type="dxa"/>
          </w:tcPr>
          <w:p w14:paraId="11B5A17B" w14:textId="69501810" w:rsidR="00D22803" w:rsidRDefault="00D22803" w:rsidP="00C74FDA">
            <w:r>
              <w:t xml:space="preserve">Người </w:t>
            </w:r>
            <w:r w:rsidR="00043705">
              <w:t>dùng có thể gửi yêu cầu xác minh để phòng khám có thể sử dụng dịch vụ</w:t>
            </w:r>
          </w:p>
        </w:tc>
      </w:tr>
    </w:tbl>
    <w:p w14:paraId="11C13600" w14:textId="77777777" w:rsidR="00D22803" w:rsidRPr="00D22803" w:rsidRDefault="00D22803" w:rsidP="00D22803"/>
    <w:p w14:paraId="166BDBB8" w14:textId="2F1D44A0" w:rsidR="00D22803" w:rsidRDefault="00D22803" w:rsidP="00D22803">
      <w:pPr>
        <w:pStyle w:val="Heading2"/>
      </w:pPr>
      <w:bookmarkStart w:id="14" w:name="_Toc120708885"/>
      <w:r>
        <w:t>Use-case: Gửi yêu cầu xác mình phòng khám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43705" w14:paraId="4CFB15BF" w14:textId="77777777" w:rsidTr="00C74FDA">
        <w:tc>
          <w:tcPr>
            <w:tcW w:w="2088" w:type="dxa"/>
          </w:tcPr>
          <w:p w14:paraId="43C26406" w14:textId="77777777" w:rsidR="00043705" w:rsidRDefault="00043705" w:rsidP="00C74FDA">
            <w:r>
              <w:t>Use case Name</w:t>
            </w:r>
          </w:p>
        </w:tc>
        <w:tc>
          <w:tcPr>
            <w:tcW w:w="7488" w:type="dxa"/>
          </w:tcPr>
          <w:p w14:paraId="138413DF" w14:textId="59388894" w:rsidR="00043705" w:rsidRDefault="00043705" w:rsidP="00C74FDA">
            <w:r>
              <w:t>Gửi yêu cầu xác minh phòng khám</w:t>
            </w:r>
          </w:p>
        </w:tc>
      </w:tr>
      <w:tr w:rsidR="00043705" w14:paraId="2114FB0B" w14:textId="77777777" w:rsidTr="00C74FDA">
        <w:tc>
          <w:tcPr>
            <w:tcW w:w="2088" w:type="dxa"/>
          </w:tcPr>
          <w:p w14:paraId="577E2204" w14:textId="77777777" w:rsidR="00043705" w:rsidRDefault="00043705" w:rsidP="00C74FDA">
            <w:r>
              <w:t>Brief description</w:t>
            </w:r>
          </w:p>
        </w:tc>
        <w:tc>
          <w:tcPr>
            <w:tcW w:w="7488" w:type="dxa"/>
          </w:tcPr>
          <w:p w14:paraId="1CEBE74B" w14:textId="5C2CB6F2" w:rsidR="00043705" w:rsidRDefault="00043705" w:rsidP="00C74FDA">
            <w:r>
              <w:t xml:space="preserve">Use case này cho phép người dùng gửi yêu cầu xác minh phòng khám </w:t>
            </w:r>
          </w:p>
        </w:tc>
      </w:tr>
      <w:tr w:rsidR="00043705" w14:paraId="6F5402F8" w14:textId="77777777" w:rsidTr="00C74FDA">
        <w:tc>
          <w:tcPr>
            <w:tcW w:w="2088" w:type="dxa"/>
          </w:tcPr>
          <w:p w14:paraId="3CEFA3D2" w14:textId="77777777" w:rsidR="00043705" w:rsidRDefault="00043705" w:rsidP="00C74FDA">
            <w:r>
              <w:t>Actors</w:t>
            </w:r>
          </w:p>
        </w:tc>
        <w:tc>
          <w:tcPr>
            <w:tcW w:w="7488" w:type="dxa"/>
          </w:tcPr>
          <w:p w14:paraId="506C8C6D" w14:textId="77777777" w:rsidR="00043705" w:rsidRDefault="00043705" w:rsidP="00C74FDA">
            <w:r>
              <w:t>host</w:t>
            </w:r>
          </w:p>
        </w:tc>
      </w:tr>
      <w:tr w:rsidR="00043705" w:rsidRPr="00F51CFD" w14:paraId="37FB2C40" w14:textId="77777777" w:rsidTr="00C74FDA">
        <w:tc>
          <w:tcPr>
            <w:tcW w:w="2088" w:type="dxa"/>
          </w:tcPr>
          <w:p w14:paraId="0502C7FA" w14:textId="77777777" w:rsidR="00043705" w:rsidRDefault="00043705" w:rsidP="00C74FDA">
            <w:r>
              <w:t>Basic Flow</w:t>
            </w:r>
          </w:p>
        </w:tc>
        <w:tc>
          <w:tcPr>
            <w:tcW w:w="7488" w:type="dxa"/>
          </w:tcPr>
          <w:p w14:paraId="52DBB87D" w14:textId="77777777" w:rsidR="00043705" w:rsidRDefault="00043705" w:rsidP="00043705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Nhấn “Gửi yêu cầu xác minh phòng khám” sau khi đọc điều khoản dịch vụ</w:t>
            </w:r>
          </w:p>
          <w:p w14:paraId="6AD99377" w14:textId="70EB8773" w:rsidR="00043705" w:rsidRPr="00F51CFD" w:rsidRDefault="00043705" w:rsidP="00043705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Sau khi nhấn xong, phòng khám sẽ vào mục “Pending”, sau khi được duyệt, phòng khám sẽ được sử dụng dịch vụ của Pharma Track</w:t>
            </w:r>
          </w:p>
        </w:tc>
      </w:tr>
      <w:tr w:rsidR="00043705" w:rsidRPr="00D22803" w14:paraId="02B7E6E6" w14:textId="77777777" w:rsidTr="00C74FDA">
        <w:tc>
          <w:tcPr>
            <w:tcW w:w="2088" w:type="dxa"/>
          </w:tcPr>
          <w:p w14:paraId="39DD5C02" w14:textId="77777777" w:rsidR="00043705" w:rsidRDefault="00043705" w:rsidP="00C74FDA">
            <w:r>
              <w:t>Alternative Flows</w:t>
            </w:r>
          </w:p>
        </w:tc>
        <w:tc>
          <w:tcPr>
            <w:tcW w:w="7488" w:type="dxa"/>
          </w:tcPr>
          <w:p w14:paraId="7C1F7A83" w14:textId="282EA817" w:rsidR="00043705" w:rsidRDefault="00043705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5EABDFDC" w14:textId="77777777" w:rsidR="00043705" w:rsidRPr="00D22803" w:rsidRDefault="00043705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043705" w:rsidRPr="00D22803" w14:paraId="20D9A37C" w14:textId="77777777" w:rsidTr="00C74FDA">
        <w:tc>
          <w:tcPr>
            <w:tcW w:w="2088" w:type="dxa"/>
          </w:tcPr>
          <w:p w14:paraId="6421AF37" w14:textId="77777777" w:rsidR="00043705" w:rsidRDefault="00043705" w:rsidP="00C74FDA">
            <w:r>
              <w:t>Pre-conditions</w:t>
            </w:r>
          </w:p>
        </w:tc>
        <w:tc>
          <w:tcPr>
            <w:tcW w:w="7488" w:type="dxa"/>
          </w:tcPr>
          <w:p w14:paraId="7B4BAA85" w14:textId="36982C5F" w:rsidR="00043705" w:rsidRPr="00043705" w:rsidRDefault="00043705" w:rsidP="00C74FDA">
            <w:r>
              <w:t>Tạo phòng khám mới</w:t>
            </w:r>
          </w:p>
        </w:tc>
      </w:tr>
      <w:tr w:rsidR="00043705" w14:paraId="765C7CCE" w14:textId="77777777" w:rsidTr="00C74FDA">
        <w:tc>
          <w:tcPr>
            <w:tcW w:w="2088" w:type="dxa"/>
          </w:tcPr>
          <w:p w14:paraId="58618691" w14:textId="77777777" w:rsidR="00043705" w:rsidRDefault="00043705" w:rsidP="00C74FDA">
            <w:r>
              <w:t>Post-conditions</w:t>
            </w:r>
          </w:p>
        </w:tc>
        <w:tc>
          <w:tcPr>
            <w:tcW w:w="7488" w:type="dxa"/>
          </w:tcPr>
          <w:p w14:paraId="30743D32" w14:textId="5ABC5A63" w:rsidR="00043705" w:rsidRDefault="00043705" w:rsidP="00C74FDA">
            <w:r>
              <w:t>Phòng khám có thể sử dụng dịch vụ của Pharma Track</w:t>
            </w:r>
          </w:p>
        </w:tc>
      </w:tr>
    </w:tbl>
    <w:p w14:paraId="10DE85DF" w14:textId="77777777" w:rsidR="00043705" w:rsidRPr="00043705" w:rsidRDefault="00043705" w:rsidP="00043705"/>
    <w:p w14:paraId="2CA0E0DD" w14:textId="17180279" w:rsidR="00D22803" w:rsidRDefault="00D22803" w:rsidP="00D22803">
      <w:pPr>
        <w:pStyle w:val="Heading2"/>
      </w:pPr>
      <w:bookmarkStart w:id="15" w:name="_Toc120708886"/>
      <w:r>
        <w:t>Use-case: Thêm, sửa, xóa danh sách toa thuốc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43705" w14:paraId="19763BFB" w14:textId="77777777" w:rsidTr="00C74FDA">
        <w:tc>
          <w:tcPr>
            <w:tcW w:w="2088" w:type="dxa"/>
          </w:tcPr>
          <w:p w14:paraId="6589C13B" w14:textId="77777777" w:rsidR="00043705" w:rsidRDefault="00043705" w:rsidP="00C74FDA">
            <w:r>
              <w:t>Use case Name</w:t>
            </w:r>
          </w:p>
        </w:tc>
        <w:tc>
          <w:tcPr>
            <w:tcW w:w="7488" w:type="dxa"/>
          </w:tcPr>
          <w:p w14:paraId="70C6E619" w14:textId="16D29618" w:rsidR="00043705" w:rsidRDefault="00A46153" w:rsidP="00C74FDA">
            <w:r>
              <w:t>Thêm, sửa, xóa danh sách toa thuốc</w:t>
            </w:r>
          </w:p>
        </w:tc>
      </w:tr>
      <w:tr w:rsidR="00043705" w14:paraId="672C672F" w14:textId="77777777" w:rsidTr="00C74FDA">
        <w:tc>
          <w:tcPr>
            <w:tcW w:w="2088" w:type="dxa"/>
          </w:tcPr>
          <w:p w14:paraId="67E7B910" w14:textId="77777777" w:rsidR="00043705" w:rsidRDefault="00043705" w:rsidP="00C74FDA">
            <w:r>
              <w:t>Brief description</w:t>
            </w:r>
          </w:p>
        </w:tc>
        <w:tc>
          <w:tcPr>
            <w:tcW w:w="7488" w:type="dxa"/>
          </w:tcPr>
          <w:p w14:paraId="3FB39373" w14:textId="77777777" w:rsidR="00043705" w:rsidRDefault="00043705" w:rsidP="00C74FDA">
            <w:r>
              <w:t xml:space="preserve">Use case này cho phép người dùng sửa thông tin phòng khám </w:t>
            </w:r>
          </w:p>
        </w:tc>
      </w:tr>
      <w:tr w:rsidR="00043705" w14:paraId="0A5F80B3" w14:textId="77777777" w:rsidTr="00C74FDA">
        <w:tc>
          <w:tcPr>
            <w:tcW w:w="2088" w:type="dxa"/>
          </w:tcPr>
          <w:p w14:paraId="2D7F700F" w14:textId="77777777" w:rsidR="00043705" w:rsidRDefault="00043705" w:rsidP="00C74FDA">
            <w:r>
              <w:t>Actors</w:t>
            </w:r>
          </w:p>
        </w:tc>
        <w:tc>
          <w:tcPr>
            <w:tcW w:w="7488" w:type="dxa"/>
          </w:tcPr>
          <w:p w14:paraId="0CFABE34" w14:textId="258C4914" w:rsidR="00043705" w:rsidRDefault="00A46153" w:rsidP="00C74FDA">
            <w:r>
              <w:t>H</w:t>
            </w:r>
            <w:r w:rsidR="00043705">
              <w:t>ost</w:t>
            </w:r>
            <w:r>
              <w:t>, staff</w:t>
            </w:r>
          </w:p>
        </w:tc>
      </w:tr>
      <w:tr w:rsidR="00043705" w:rsidRPr="00043705" w14:paraId="56D6F7BF" w14:textId="77777777" w:rsidTr="00C74FDA">
        <w:tc>
          <w:tcPr>
            <w:tcW w:w="2088" w:type="dxa"/>
          </w:tcPr>
          <w:p w14:paraId="0CD90229" w14:textId="77777777" w:rsidR="00043705" w:rsidRDefault="00043705" w:rsidP="00C74FDA">
            <w:r>
              <w:t>Basic Flow</w:t>
            </w:r>
          </w:p>
        </w:tc>
        <w:tc>
          <w:tcPr>
            <w:tcW w:w="7488" w:type="dxa"/>
          </w:tcPr>
          <w:p w14:paraId="7C349C08" w14:textId="77777777" w:rsidR="00043705" w:rsidRDefault="00043705" w:rsidP="00C74FDA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Nhấn “Tài khoản”</w:t>
            </w:r>
          </w:p>
          <w:p w14:paraId="0952E781" w14:textId="36FB6CF7" w:rsidR="00043705" w:rsidRDefault="00043705" w:rsidP="00C74FDA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Chọn “</w:t>
            </w:r>
            <w:r w:rsidR="00A46153">
              <w:t>Quản lí toa thuốc</w:t>
            </w:r>
            <w:r>
              <w:t>”</w:t>
            </w:r>
          </w:p>
          <w:p w14:paraId="1752997C" w14:textId="230F6E86" w:rsidR="00043705" w:rsidRPr="00043705" w:rsidRDefault="00A46153" w:rsidP="00C74FDA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Thêm sửa xóa toa thuốc trên bảng được hiển thị</w:t>
            </w:r>
          </w:p>
        </w:tc>
      </w:tr>
      <w:tr w:rsidR="00043705" w:rsidRPr="00D22803" w14:paraId="0C868640" w14:textId="77777777" w:rsidTr="00C74FDA">
        <w:tc>
          <w:tcPr>
            <w:tcW w:w="2088" w:type="dxa"/>
          </w:tcPr>
          <w:p w14:paraId="0FEB4217" w14:textId="77777777" w:rsidR="00043705" w:rsidRDefault="00043705" w:rsidP="00C74FDA">
            <w:r>
              <w:t>Alternative Flows</w:t>
            </w:r>
          </w:p>
        </w:tc>
        <w:tc>
          <w:tcPr>
            <w:tcW w:w="7488" w:type="dxa"/>
          </w:tcPr>
          <w:p w14:paraId="4F532ED1" w14:textId="77777777" w:rsidR="00043705" w:rsidRDefault="00043705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4537E630" w14:textId="77777777" w:rsidR="00043705" w:rsidRPr="00D22803" w:rsidRDefault="00043705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A46153" w:rsidRPr="00043705" w14:paraId="205B1E7D" w14:textId="77777777" w:rsidTr="00C74FDA">
        <w:tc>
          <w:tcPr>
            <w:tcW w:w="2088" w:type="dxa"/>
          </w:tcPr>
          <w:p w14:paraId="1FD8EB51" w14:textId="77777777" w:rsidR="00A46153" w:rsidRDefault="00A46153" w:rsidP="00A46153">
            <w:r>
              <w:t>Pre-conditions</w:t>
            </w:r>
          </w:p>
        </w:tc>
        <w:tc>
          <w:tcPr>
            <w:tcW w:w="7488" w:type="dxa"/>
          </w:tcPr>
          <w:p w14:paraId="5FC84064" w14:textId="7DA1AF7D" w:rsidR="00A46153" w:rsidRPr="00A46153" w:rsidRDefault="00A46153" w:rsidP="00A46153">
            <w:r>
              <w:t xml:space="preserve">Người dùng đang ở homepage </w:t>
            </w:r>
            <w:hyperlink r:id="rId16" w:history="1">
              <w:r w:rsidRPr="00A614A4">
                <w:rPr>
                  <w:rStyle w:val="Hyperlink"/>
                </w:rPr>
                <w:t>www.pharmatrack.com.vn</w:t>
              </w:r>
            </w:hyperlink>
            <w:r>
              <w:rPr>
                <w:rStyle w:val="Hyperlink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và có tài khoản với role ”host” hoặc “stafff”</w:t>
            </w:r>
          </w:p>
        </w:tc>
      </w:tr>
      <w:tr w:rsidR="00043705" w14:paraId="58CE08F2" w14:textId="77777777" w:rsidTr="00C74FDA">
        <w:tc>
          <w:tcPr>
            <w:tcW w:w="2088" w:type="dxa"/>
          </w:tcPr>
          <w:p w14:paraId="62AD52F0" w14:textId="77777777" w:rsidR="00043705" w:rsidRDefault="00043705" w:rsidP="00C74FDA">
            <w:r>
              <w:t>Post-conditions</w:t>
            </w:r>
          </w:p>
        </w:tc>
        <w:tc>
          <w:tcPr>
            <w:tcW w:w="7488" w:type="dxa"/>
          </w:tcPr>
          <w:p w14:paraId="2E539D80" w14:textId="73E83BB2" w:rsidR="00043705" w:rsidRDefault="00043705" w:rsidP="00C74FDA">
            <w:r>
              <w:t xml:space="preserve">Người dùng có thể </w:t>
            </w:r>
            <w:r w:rsidR="00A46153">
              <w:t>thêm, sửa, xóa các toa thuốc</w:t>
            </w:r>
          </w:p>
        </w:tc>
      </w:tr>
    </w:tbl>
    <w:p w14:paraId="0F23A551" w14:textId="77777777" w:rsidR="00043705" w:rsidRPr="00043705" w:rsidRDefault="00043705" w:rsidP="00043705"/>
    <w:p w14:paraId="194328CB" w14:textId="733A16C2" w:rsidR="00D22803" w:rsidRDefault="00D22803" w:rsidP="00D22803">
      <w:pPr>
        <w:pStyle w:val="Heading2"/>
      </w:pPr>
      <w:bookmarkStart w:id="16" w:name="_Toc120708887"/>
      <w:r>
        <w:t>Use-case: Thêm, sửa, xóa nhân viên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43705" w14:paraId="0A890AEC" w14:textId="77777777" w:rsidTr="00C74FDA">
        <w:tc>
          <w:tcPr>
            <w:tcW w:w="2088" w:type="dxa"/>
          </w:tcPr>
          <w:p w14:paraId="7D1173A9" w14:textId="77777777" w:rsidR="00043705" w:rsidRDefault="00043705" w:rsidP="00C74FDA">
            <w:r>
              <w:t>Use case Name</w:t>
            </w:r>
          </w:p>
        </w:tc>
        <w:tc>
          <w:tcPr>
            <w:tcW w:w="7488" w:type="dxa"/>
          </w:tcPr>
          <w:p w14:paraId="218F1E45" w14:textId="44F93EC3" w:rsidR="00043705" w:rsidRDefault="00A46153" w:rsidP="00C74FDA">
            <w:r>
              <w:t>Thêm, sửa, xóa nhân viên</w:t>
            </w:r>
          </w:p>
        </w:tc>
      </w:tr>
      <w:tr w:rsidR="00043705" w14:paraId="5645CDB0" w14:textId="77777777" w:rsidTr="00C74FDA">
        <w:tc>
          <w:tcPr>
            <w:tcW w:w="2088" w:type="dxa"/>
          </w:tcPr>
          <w:p w14:paraId="4674A8A5" w14:textId="77777777" w:rsidR="00043705" w:rsidRDefault="00043705" w:rsidP="00C74FDA">
            <w:r>
              <w:t>Brief description</w:t>
            </w:r>
          </w:p>
        </w:tc>
        <w:tc>
          <w:tcPr>
            <w:tcW w:w="7488" w:type="dxa"/>
          </w:tcPr>
          <w:p w14:paraId="0476A287" w14:textId="67C303FB" w:rsidR="00043705" w:rsidRDefault="00043705" w:rsidP="00C74FDA">
            <w:r>
              <w:t xml:space="preserve">Use case này cho phép người dùng sửa </w:t>
            </w:r>
            <w:r w:rsidR="00A46153">
              <w:t>nhân viên</w:t>
            </w:r>
            <w:r>
              <w:t xml:space="preserve"> </w:t>
            </w:r>
          </w:p>
        </w:tc>
      </w:tr>
      <w:tr w:rsidR="00043705" w14:paraId="6F62AC30" w14:textId="77777777" w:rsidTr="00C74FDA">
        <w:tc>
          <w:tcPr>
            <w:tcW w:w="2088" w:type="dxa"/>
          </w:tcPr>
          <w:p w14:paraId="4EF0BF10" w14:textId="77777777" w:rsidR="00043705" w:rsidRDefault="00043705" w:rsidP="00C74FDA">
            <w:r>
              <w:t>Actors</w:t>
            </w:r>
          </w:p>
        </w:tc>
        <w:tc>
          <w:tcPr>
            <w:tcW w:w="7488" w:type="dxa"/>
          </w:tcPr>
          <w:p w14:paraId="04DEB8C2" w14:textId="77777777" w:rsidR="00043705" w:rsidRDefault="00043705" w:rsidP="00C74FDA">
            <w:r>
              <w:t>host</w:t>
            </w:r>
          </w:p>
        </w:tc>
      </w:tr>
      <w:tr w:rsidR="00043705" w:rsidRPr="00043705" w14:paraId="05F5526D" w14:textId="77777777" w:rsidTr="00C74FDA">
        <w:tc>
          <w:tcPr>
            <w:tcW w:w="2088" w:type="dxa"/>
          </w:tcPr>
          <w:p w14:paraId="377492BE" w14:textId="77777777" w:rsidR="00043705" w:rsidRDefault="00043705" w:rsidP="00C74FDA">
            <w:r>
              <w:t>Basic Flow</w:t>
            </w:r>
          </w:p>
        </w:tc>
        <w:tc>
          <w:tcPr>
            <w:tcW w:w="7488" w:type="dxa"/>
          </w:tcPr>
          <w:p w14:paraId="035B6816" w14:textId="77777777" w:rsidR="00A46153" w:rsidRDefault="00A46153" w:rsidP="00A46153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Nhấn “Tài khoản”</w:t>
            </w:r>
          </w:p>
          <w:p w14:paraId="64B4D4A7" w14:textId="4E1DC80A" w:rsidR="00A46153" w:rsidRDefault="00A46153" w:rsidP="00A46153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Chọn “</w:t>
            </w:r>
            <w:r w:rsidR="00935703">
              <w:t>Quản lý nhân viên</w:t>
            </w:r>
            <w:r>
              <w:t>”</w:t>
            </w:r>
          </w:p>
          <w:p w14:paraId="7365081E" w14:textId="73EE0C35" w:rsidR="00043705" w:rsidRPr="00043705" w:rsidRDefault="00A46153" w:rsidP="00A46153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Thêm sửa xóa nhân viên trên bảng được hiển thị</w:t>
            </w:r>
          </w:p>
        </w:tc>
      </w:tr>
      <w:tr w:rsidR="00043705" w:rsidRPr="00D22803" w14:paraId="784D0F48" w14:textId="77777777" w:rsidTr="00C74FDA">
        <w:tc>
          <w:tcPr>
            <w:tcW w:w="2088" w:type="dxa"/>
          </w:tcPr>
          <w:p w14:paraId="2F67C5E3" w14:textId="77777777" w:rsidR="00043705" w:rsidRDefault="00043705" w:rsidP="00C74FDA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3B1F6856" w14:textId="77777777" w:rsidR="00043705" w:rsidRDefault="00043705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3EF28109" w14:textId="77777777" w:rsidR="00043705" w:rsidRPr="00D22803" w:rsidRDefault="00043705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043705" w:rsidRPr="00043705" w14:paraId="5713D9C9" w14:textId="77777777" w:rsidTr="00C74FDA">
        <w:tc>
          <w:tcPr>
            <w:tcW w:w="2088" w:type="dxa"/>
          </w:tcPr>
          <w:p w14:paraId="3F503544" w14:textId="77777777" w:rsidR="00043705" w:rsidRDefault="00043705" w:rsidP="00C74FDA">
            <w:r>
              <w:t>Pre-conditions</w:t>
            </w:r>
          </w:p>
        </w:tc>
        <w:tc>
          <w:tcPr>
            <w:tcW w:w="7488" w:type="dxa"/>
          </w:tcPr>
          <w:p w14:paraId="03185224" w14:textId="43281E26" w:rsidR="00043705" w:rsidRPr="00043705" w:rsidRDefault="00A46153" w:rsidP="00C74FDA">
            <w:r>
              <w:t xml:space="preserve">Người dùng đang ở homepage </w:t>
            </w:r>
            <w:hyperlink r:id="rId17" w:history="1">
              <w:r w:rsidRPr="00A614A4">
                <w:rPr>
                  <w:rStyle w:val="Hyperlink"/>
                </w:rPr>
                <w:t>www.pharmatrack.com.vn</w:t>
              </w:r>
            </w:hyperlink>
            <w:r>
              <w:rPr>
                <w:rStyle w:val="Hyperlink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 xml:space="preserve">và có tài khoản với role ”host” </w:t>
            </w:r>
          </w:p>
        </w:tc>
      </w:tr>
      <w:tr w:rsidR="00043705" w14:paraId="772B68F2" w14:textId="77777777" w:rsidTr="00C74FDA">
        <w:tc>
          <w:tcPr>
            <w:tcW w:w="2088" w:type="dxa"/>
          </w:tcPr>
          <w:p w14:paraId="2F96E264" w14:textId="77777777" w:rsidR="00043705" w:rsidRDefault="00043705" w:rsidP="00C74FDA">
            <w:r>
              <w:t>Post-conditions</w:t>
            </w:r>
          </w:p>
        </w:tc>
        <w:tc>
          <w:tcPr>
            <w:tcW w:w="7488" w:type="dxa"/>
          </w:tcPr>
          <w:p w14:paraId="4A77F629" w14:textId="7C3D9D19" w:rsidR="00043705" w:rsidRDefault="00043705" w:rsidP="00C74FDA">
            <w:r>
              <w:t xml:space="preserve">Người dùng có thể </w:t>
            </w:r>
            <w:r w:rsidR="00A46153">
              <w:t>thêm, sửa, xóa nhân viên</w:t>
            </w:r>
          </w:p>
        </w:tc>
      </w:tr>
    </w:tbl>
    <w:p w14:paraId="1688116E" w14:textId="77777777" w:rsidR="00043705" w:rsidRPr="00043705" w:rsidRDefault="00043705" w:rsidP="00043705"/>
    <w:p w14:paraId="5A297E30" w14:textId="23B2EF48" w:rsidR="00D22803" w:rsidRDefault="00D22803" w:rsidP="00D22803">
      <w:pPr>
        <w:pStyle w:val="Heading2"/>
      </w:pPr>
      <w:bookmarkStart w:id="17" w:name="_Toc120708888"/>
      <w:r>
        <w:t>Use-case: Thêm, sửa, xóa hàng chờ bệnh nhân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43705" w14:paraId="2C08CB56" w14:textId="77777777" w:rsidTr="00C74FDA">
        <w:tc>
          <w:tcPr>
            <w:tcW w:w="2088" w:type="dxa"/>
          </w:tcPr>
          <w:p w14:paraId="62DE6081" w14:textId="77777777" w:rsidR="00043705" w:rsidRDefault="00043705" w:rsidP="00C74FDA">
            <w:r>
              <w:t>Use case Name</w:t>
            </w:r>
          </w:p>
        </w:tc>
        <w:tc>
          <w:tcPr>
            <w:tcW w:w="7488" w:type="dxa"/>
          </w:tcPr>
          <w:p w14:paraId="08291B4B" w14:textId="45E25ABE" w:rsidR="00043705" w:rsidRDefault="00A46153" w:rsidP="00C74FDA">
            <w:r>
              <w:t>Thêm, sửa, xóa hàng chờ bệnh nhân</w:t>
            </w:r>
          </w:p>
        </w:tc>
      </w:tr>
      <w:tr w:rsidR="00043705" w14:paraId="38D111A5" w14:textId="77777777" w:rsidTr="00C74FDA">
        <w:tc>
          <w:tcPr>
            <w:tcW w:w="2088" w:type="dxa"/>
          </w:tcPr>
          <w:p w14:paraId="686D79D5" w14:textId="77777777" w:rsidR="00043705" w:rsidRDefault="00043705" w:rsidP="00C74FDA">
            <w:r>
              <w:t>Brief description</w:t>
            </w:r>
          </w:p>
        </w:tc>
        <w:tc>
          <w:tcPr>
            <w:tcW w:w="7488" w:type="dxa"/>
          </w:tcPr>
          <w:p w14:paraId="4AE7C72E" w14:textId="6795A3E4" w:rsidR="00043705" w:rsidRDefault="00043705" w:rsidP="00C74FDA">
            <w:r>
              <w:t xml:space="preserve">Use case này cho phép người dùng </w:t>
            </w:r>
            <w:r w:rsidR="00A46153">
              <w:t>thêm, sửa, xóa hàng chờ bệnh nhân</w:t>
            </w:r>
          </w:p>
        </w:tc>
      </w:tr>
      <w:tr w:rsidR="00043705" w14:paraId="21216941" w14:textId="77777777" w:rsidTr="00C74FDA">
        <w:tc>
          <w:tcPr>
            <w:tcW w:w="2088" w:type="dxa"/>
          </w:tcPr>
          <w:p w14:paraId="479EA9ED" w14:textId="77777777" w:rsidR="00043705" w:rsidRDefault="00043705" w:rsidP="00C74FDA">
            <w:r>
              <w:t>Actors</w:t>
            </w:r>
          </w:p>
        </w:tc>
        <w:tc>
          <w:tcPr>
            <w:tcW w:w="7488" w:type="dxa"/>
          </w:tcPr>
          <w:p w14:paraId="2CE9D1C6" w14:textId="763FA18F" w:rsidR="00043705" w:rsidRDefault="00A46153" w:rsidP="00C74FDA">
            <w:r>
              <w:t>H</w:t>
            </w:r>
            <w:r w:rsidR="00043705">
              <w:t>ost</w:t>
            </w:r>
            <w:r>
              <w:t>, staff</w:t>
            </w:r>
          </w:p>
        </w:tc>
      </w:tr>
      <w:tr w:rsidR="00043705" w:rsidRPr="00043705" w14:paraId="2264F9DF" w14:textId="77777777" w:rsidTr="00C74FDA">
        <w:tc>
          <w:tcPr>
            <w:tcW w:w="2088" w:type="dxa"/>
          </w:tcPr>
          <w:p w14:paraId="19CFB1AA" w14:textId="77777777" w:rsidR="00043705" w:rsidRDefault="00043705" w:rsidP="00C74FDA">
            <w:r>
              <w:t>Basic Flow</w:t>
            </w:r>
          </w:p>
        </w:tc>
        <w:tc>
          <w:tcPr>
            <w:tcW w:w="7488" w:type="dxa"/>
          </w:tcPr>
          <w:p w14:paraId="2794C2CB" w14:textId="77777777" w:rsidR="00A46153" w:rsidRDefault="00A46153" w:rsidP="00A46153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Nhấn “Tài khoản”</w:t>
            </w:r>
          </w:p>
          <w:p w14:paraId="1101B5FF" w14:textId="01352C59" w:rsidR="00A46153" w:rsidRDefault="00A46153" w:rsidP="00A46153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 xml:space="preserve">Chọn “Quản lí </w:t>
            </w:r>
            <w:r w:rsidR="00935703">
              <w:t>bệnh nhân</w:t>
            </w:r>
            <w:r>
              <w:t>”</w:t>
            </w:r>
          </w:p>
          <w:p w14:paraId="35C6B044" w14:textId="240A9113" w:rsidR="00043705" w:rsidRPr="00043705" w:rsidRDefault="00A46153" w:rsidP="00A46153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Thêm sửa xóa hàng chờ bệnh nhân trên bảng được hiển thị</w:t>
            </w:r>
          </w:p>
        </w:tc>
      </w:tr>
      <w:tr w:rsidR="00043705" w:rsidRPr="00D22803" w14:paraId="38CB34DC" w14:textId="77777777" w:rsidTr="00C74FDA">
        <w:tc>
          <w:tcPr>
            <w:tcW w:w="2088" w:type="dxa"/>
          </w:tcPr>
          <w:p w14:paraId="16D29956" w14:textId="77777777" w:rsidR="00043705" w:rsidRDefault="00043705" w:rsidP="00C74FDA">
            <w:r>
              <w:t>Alternative Flows</w:t>
            </w:r>
          </w:p>
        </w:tc>
        <w:tc>
          <w:tcPr>
            <w:tcW w:w="7488" w:type="dxa"/>
          </w:tcPr>
          <w:p w14:paraId="285129FF" w14:textId="77777777" w:rsidR="00043705" w:rsidRDefault="00043705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4CC4E67D" w14:textId="77777777" w:rsidR="00043705" w:rsidRPr="00D22803" w:rsidRDefault="00043705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A46153" w:rsidRPr="00043705" w14:paraId="3A7C8B80" w14:textId="77777777" w:rsidTr="00C74FDA">
        <w:tc>
          <w:tcPr>
            <w:tcW w:w="2088" w:type="dxa"/>
          </w:tcPr>
          <w:p w14:paraId="66B7A187" w14:textId="77777777" w:rsidR="00A46153" w:rsidRDefault="00A46153" w:rsidP="00A46153">
            <w:r>
              <w:t>Pre-conditions</w:t>
            </w:r>
          </w:p>
        </w:tc>
        <w:tc>
          <w:tcPr>
            <w:tcW w:w="7488" w:type="dxa"/>
          </w:tcPr>
          <w:p w14:paraId="2DBCAE6E" w14:textId="42D6A9A1" w:rsidR="00A46153" w:rsidRPr="00043705" w:rsidRDefault="00A46153" w:rsidP="00A46153">
            <w:r>
              <w:t xml:space="preserve">Người dùng đang ở homepage </w:t>
            </w:r>
            <w:hyperlink r:id="rId18" w:history="1">
              <w:r w:rsidRPr="00A614A4">
                <w:rPr>
                  <w:rStyle w:val="Hyperlink"/>
                </w:rPr>
                <w:t>www.pharmatrack.com.vn</w:t>
              </w:r>
            </w:hyperlink>
            <w:r>
              <w:rPr>
                <w:rStyle w:val="Hyperlink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và có tài khoản với role ”host” hoặc “stafff”</w:t>
            </w:r>
          </w:p>
        </w:tc>
      </w:tr>
      <w:tr w:rsidR="00A46153" w14:paraId="1099DDCC" w14:textId="77777777" w:rsidTr="00C74FDA">
        <w:tc>
          <w:tcPr>
            <w:tcW w:w="2088" w:type="dxa"/>
          </w:tcPr>
          <w:p w14:paraId="570089A9" w14:textId="77777777" w:rsidR="00A46153" w:rsidRDefault="00A46153" w:rsidP="00A46153">
            <w:r>
              <w:t>Post-conditions</w:t>
            </w:r>
          </w:p>
        </w:tc>
        <w:tc>
          <w:tcPr>
            <w:tcW w:w="7488" w:type="dxa"/>
          </w:tcPr>
          <w:p w14:paraId="4AAE0245" w14:textId="67487981" w:rsidR="00A46153" w:rsidRDefault="00A46153" w:rsidP="00A46153">
            <w:r>
              <w:t>Người dùng có thể thêm, sửa, xóa hàng chờ bệnh nhân</w:t>
            </w:r>
          </w:p>
        </w:tc>
      </w:tr>
    </w:tbl>
    <w:p w14:paraId="22925548" w14:textId="77777777" w:rsidR="00043705" w:rsidRPr="00043705" w:rsidRDefault="00043705" w:rsidP="00043705"/>
    <w:p w14:paraId="4C307A59" w14:textId="683023EB" w:rsidR="00D22803" w:rsidRDefault="00D22803" w:rsidP="00D22803">
      <w:pPr>
        <w:pStyle w:val="Heading2"/>
      </w:pPr>
      <w:bookmarkStart w:id="18" w:name="_Toc120708889"/>
      <w:r>
        <w:t>Use-case: Sửa thông tin phòng khám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43705" w14:paraId="2F670F17" w14:textId="77777777" w:rsidTr="00C74FDA">
        <w:tc>
          <w:tcPr>
            <w:tcW w:w="2088" w:type="dxa"/>
          </w:tcPr>
          <w:p w14:paraId="17B5979D" w14:textId="77777777" w:rsidR="00043705" w:rsidRDefault="00043705" w:rsidP="00C74FDA">
            <w:r>
              <w:t>Use case Name</w:t>
            </w:r>
          </w:p>
        </w:tc>
        <w:tc>
          <w:tcPr>
            <w:tcW w:w="7488" w:type="dxa"/>
          </w:tcPr>
          <w:p w14:paraId="2C861882" w14:textId="1C6ED70B" w:rsidR="00043705" w:rsidRDefault="00043705" w:rsidP="00C74FDA">
            <w:r>
              <w:t>Sửa thông tin phòng khám</w:t>
            </w:r>
          </w:p>
        </w:tc>
      </w:tr>
      <w:tr w:rsidR="00043705" w14:paraId="2F753A68" w14:textId="77777777" w:rsidTr="00C74FDA">
        <w:tc>
          <w:tcPr>
            <w:tcW w:w="2088" w:type="dxa"/>
          </w:tcPr>
          <w:p w14:paraId="1FBAB35C" w14:textId="77777777" w:rsidR="00043705" w:rsidRDefault="00043705" w:rsidP="00C74FDA">
            <w:r>
              <w:t>Brief description</w:t>
            </w:r>
          </w:p>
        </w:tc>
        <w:tc>
          <w:tcPr>
            <w:tcW w:w="7488" w:type="dxa"/>
          </w:tcPr>
          <w:p w14:paraId="587F8745" w14:textId="61C296A5" w:rsidR="00043705" w:rsidRDefault="00043705" w:rsidP="00C74FDA">
            <w:r>
              <w:t xml:space="preserve">Use case này cho phép người dùng sửa thông tin phòng khám </w:t>
            </w:r>
          </w:p>
        </w:tc>
      </w:tr>
      <w:tr w:rsidR="00043705" w14:paraId="58866313" w14:textId="77777777" w:rsidTr="00C74FDA">
        <w:tc>
          <w:tcPr>
            <w:tcW w:w="2088" w:type="dxa"/>
          </w:tcPr>
          <w:p w14:paraId="3F4E878A" w14:textId="77777777" w:rsidR="00043705" w:rsidRDefault="00043705" w:rsidP="00C74FDA">
            <w:r>
              <w:t>Actors</w:t>
            </w:r>
          </w:p>
        </w:tc>
        <w:tc>
          <w:tcPr>
            <w:tcW w:w="7488" w:type="dxa"/>
          </w:tcPr>
          <w:p w14:paraId="42B29838" w14:textId="5B8B6CD7" w:rsidR="00043705" w:rsidRDefault="00935703" w:rsidP="00C74FDA">
            <w:r>
              <w:t>H</w:t>
            </w:r>
            <w:r w:rsidR="00043705">
              <w:t>ost</w:t>
            </w:r>
          </w:p>
        </w:tc>
      </w:tr>
      <w:tr w:rsidR="00043705" w:rsidRPr="00F51CFD" w14:paraId="2AD12CFA" w14:textId="77777777" w:rsidTr="00C74FDA">
        <w:tc>
          <w:tcPr>
            <w:tcW w:w="2088" w:type="dxa"/>
          </w:tcPr>
          <w:p w14:paraId="3693BBBA" w14:textId="77777777" w:rsidR="00043705" w:rsidRDefault="00043705" w:rsidP="00C74FDA">
            <w:r>
              <w:t>Basic Flow</w:t>
            </w:r>
          </w:p>
        </w:tc>
        <w:tc>
          <w:tcPr>
            <w:tcW w:w="7488" w:type="dxa"/>
          </w:tcPr>
          <w:p w14:paraId="1C189CA8" w14:textId="77777777" w:rsidR="00043705" w:rsidRDefault="00043705" w:rsidP="0004370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Nhấn “Tài khoản”</w:t>
            </w:r>
          </w:p>
          <w:p w14:paraId="63E6F98C" w14:textId="77777777" w:rsidR="00043705" w:rsidRDefault="00043705" w:rsidP="0004370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Chọn “Phòng khám của tôi”</w:t>
            </w:r>
          </w:p>
          <w:p w14:paraId="3A6207B8" w14:textId="77777777" w:rsidR="00043705" w:rsidRDefault="00043705" w:rsidP="0004370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Chọn “Sửa phòng khám”</w:t>
            </w:r>
          </w:p>
          <w:p w14:paraId="70DB5ECF" w14:textId="36063BBE" w:rsidR="00043705" w:rsidRPr="00043705" w:rsidRDefault="00043705" w:rsidP="0004370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Điền các thông tin cần sửa, sau đó bấm “Gửi yêu cầu xác minh”</w:t>
            </w:r>
          </w:p>
        </w:tc>
      </w:tr>
      <w:tr w:rsidR="00043705" w:rsidRPr="00D22803" w14:paraId="1120D98A" w14:textId="77777777" w:rsidTr="00C74FDA">
        <w:tc>
          <w:tcPr>
            <w:tcW w:w="2088" w:type="dxa"/>
          </w:tcPr>
          <w:p w14:paraId="35B73D60" w14:textId="77777777" w:rsidR="00043705" w:rsidRDefault="00043705" w:rsidP="00C74FDA">
            <w:r>
              <w:t>Alternative Flows</w:t>
            </w:r>
          </w:p>
        </w:tc>
        <w:tc>
          <w:tcPr>
            <w:tcW w:w="7488" w:type="dxa"/>
          </w:tcPr>
          <w:p w14:paraId="51BA5B73" w14:textId="2DEFA202" w:rsidR="00043705" w:rsidRDefault="00043705" w:rsidP="00C74FDA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Alternative flow 1: Database bị lỗi</w:t>
            </w:r>
          </w:p>
          <w:p w14:paraId="755320DE" w14:textId="77777777" w:rsidR="00043705" w:rsidRPr="00D22803" w:rsidRDefault="00043705" w:rsidP="00C74FDA">
            <w:pPr>
              <w:rPr>
                <w:bCs/>
              </w:rPr>
            </w:pPr>
            <w:r>
              <w:rPr>
                <w:bCs/>
              </w:rPr>
              <w:t>Báo lỗi cho người dùng, đồng thời hiện form phản hồi</w:t>
            </w:r>
          </w:p>
        </w:tc>
      </w:tr>
      <w:tr w:rsidR="00043705" w:rsidRPr="00043705" w14:paraId="4446B53E" w14:textId="77777777" w:rsidTr="00C74FDA">
        <w:tc>
          <w:tcPr>
            <w:tcW w:w="2088" w:type="dxa"/>
          </w:tcPr>
          <w:p w14:paraId="34464465" w14:textId="77777777" w:rsidR="00043705" w:rsidRDefault="00043705" w:rsidP="00C74FDA">
            <w:r>
              <w:t>Pre-conditions</w:t>
            </w:r>
          </w:p>
        </w:tc>
        <w:tc>
          <w:tcPr>
            <w:tcW w:w="7488" w:type="dxa"/>
          </w:tcPr>
          <w:p w14:paraId="06BAB88D" w14:textId="77777777" w:rsidR="00043705" w:rsidRPr="00043705" w:rsidRDefault="00043705" w:rsidP="00C74FDA">
            <w:r>
              <w:t>Tạo phòng khám mới</w:t>
            </w:r>
          </w:p>
        </w:tc>
      </w:tr>
      <w:tr w:rsidR="00043705" w14:paraId="15FF2A37" w14:textId="77777777" w:rsidTr="00C74FDA">
        <w:tc>
          <w:tcPr>
            <w:tcW w:w="2088" w:type="dxa"/>
          </w:tcPr>
          <w:p w14:paraId="67A3D1F4" w14:textId="77777777" w:rsidR="00043705" w:rsidRDefault="00043705" w:rsidP="00C74FDA">
            <w:r>
              <w:t>Post-conditions</w:t>
            </w:r>
          </w:p>
        </w:tc>
        <w:tc>
          <w:tcPr>
            <w:tcW w:w="7488" w:type="dxa"/>
          </w:tcPr>
          <w:p w14:paraId="12BA73F5" w14:textId="3C2322BF" w:rsidR="00043705" w:rsidRDefault="00043705" w:rsidP="00C74FDA">
            <w:r>
              <w:t>Người dùng có thể sửa thông tin phòng khám</w:t>
            </w:r>
          </w:p>
        </w:tc>
      </w:tr>
    </w:tbl>
    <w:p w14:paraId="19DEE9A1" w14:textId="77777777" w:rsidR="00043705" w:rsidRPr="00043705" w:rsidRDefault="00043705" w:rsidP="00043705"/>
    <w:sectPr w:rsidR="00043705" w:rsidRPr="00043705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D132" w14:textId="77777777" w:rsidR="00736243" w:rsidRDefault="00736243">
      <w:pPr>
        <w:spacing w:line="240" w:lineRule="auto"/>
      </w:pPr>
      <w:r>
        <w:separator/>
      </w:r>
    </w:p>
  </w:endnote>
  <w:endnote w:type="continuationSeparator" w:id="0">
    <w:p w14:paraId="536A970F" w14:textId="77777777" w:rsidR="00736243" w:rsidRDefault="0073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4BC848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662D2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69D833" w14:textId="25647229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541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7E210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DA04A4F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1F0C" w14:textId="77777777" w:rsidR="00736243" w:rsidRDefault="00736243">
      <w:pPr>
        <w:spacing w:line="240" w:lineRule="auto"/>
      </w:pPr>
      <w:r>
        <w:separator/>
      </w:r>
    </w:p>
  </w:footnote>
  <w:footnote w:type="continuationSeparator" w:id="0">
    <w:p w14:paraId="765576AD" w14:textId="77777777" w:rsidR="00736243" w:rsidRDefault="0073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48C1" w14:textId="77777777" w:rsidR="009C307A" w:rsidRDefault="009C307A">
    <w:pPr>
      <w:rPr>
        <w:sz w:val="24"/>
      </w:rPr>
    </w:pPr>
  </w:p>
  <w:p w14:paraId="2FC8FF30" w14:textId="77777777" w:rsidR="009C307A" w:rsidRDefault="009C307A">
    <w:pPr>
      <w:pBdr>
        <w:top w:val="single" w:sz="6" w:space="1" w:color="auto"/>
      </w:pBdr>
      <w:rPr>
        <w:sz w:val="24"/>
      </w:rPr>
    </w:pPr>
  </w:p>
  <w:p w14:paraId="4CF29D91" w14:textId="729DD414" w:rsidR="009C307A" w:rsidRDefault="006300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77C84">
      <w:rPr>
        <w:rFonts w:ascii="Arial" w:hAnsi="Arial"/>
        <w:b/>
        <w:sz w:val="36"/>
      </w:rPr>
      <w:t>&lt;24</w:t>
    </w:r>
    <w:r w:rsidR="00512FAF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293A84F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45AC9001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44EF5ABC" w14:textId="77777777">
      <w:tc>
        <w:tcPr>
          <w:tcW w:w="6379" w:type="dxa"/>
        </w:tcPr>
        <w:p w14:paraId="64D78C60" w14:textId="77777777" w:rsidR="009C307A" w:rsidRDefault="00000000">
          <w:fldSimple w:instr="subject  \* Mergeformat ">
            <w:r w:rsidR="00512FAF">
              <w:t>&lt;Project Name&gt;</w:t>
            </w:r>
          </w:fldSimple>
        </w:p>
      </w:tc>
      <w:tc>
        <w:tcPr>
          <w:tcW w:w="3179" w:type="dxa"/>
        </w:tcPr>
        <w:p w14:paraId="3C312899" w14:textId="77777777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 w14:paraId="1CED7754" w14:textId="77777777">
      <w:tc>
        <w:tcPr>
          <w:tcW w:w="6379" w:type="dxa"/>
        </w:tcPr>
        <w:p w14:paraId="2D78C061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0C791A2A" w14:textId="77777777" w:rsidR="009C307A" w:rsidRDefault="00630073">
          <w:r>
            <w:t xml:space="preserve">  Date:  &lt;dd/mmm/yy&gt;</w:t>
          </w:r>
        </w:p>
      </w:tc>
    </w:tr>
    <w:tr w:rsidR="009C307A" w14:paraId="08F542DE" w14:textId="77777777">
      <w:tc>
        <w:tcPr>
          <w:tcW w:w="9558" w:type="dxa"/>
          <w:gridSpan w:val="2"/>
        </w:tcPr>
        <w:p w14:paraId="5D07A296" w14:textId="77777777" w:rsidR="009C307A" w:rsidRDefault="00630073">
          <w:r>
            <w:t>&lt;document identifier&gt;</w:t>
          </w:r>
        </w:p>
      </w:tc>
    </w:tr>
  </w:tbl>
  <w:p w14:paraId="4412E11E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DD70C5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3773E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457BF"/>
    <w:multiLevelType w:val="hybridMultilevel"/>
    <w:tmpl w:val="2112194A"/>
    <w:lvl w:ilvl="0" w:tplc="D480C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67746A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140DD4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310FE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AA51164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9CC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E12F8"/>
    <w:multiLevelType w:val="hybridMultilevel"/>
    <w:tmpl w:val="1C4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C4F55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03298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1E5567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05F04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EA013B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E4026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C203342"/>
    <w:multiLevelType w:val="hybridMultilevel"/>
    <w:tmpl w:val="21121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2299">
    <w:abstractNumId w:val="0"/>
  </w:num>
  <w:num w:numId="2" w16cid:durableId="90591747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11465201">
    <w:abstractNumId w:val="15"/>
  </w:num>
  <w:num w:numId="4" w16cid:durableId="1964263287">
    <w:abstractNumId w:val="39"/>
  </w:num>
  <w:num w:numId="5" w16cid:durableId="602884488">
    <w:abstractNumId w:val="27"/>
  </w:num>
  <w:num w:numId="6" w16cid:durableId="1891842080">
    <w:abstractNumId w:val="26"/>
  </w:num>
  <w:num w:numId="7" w16cid:durableId="12281855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5443126">
    <w:abstractNumId w:val="2"/>
  </w:num>
  <w:num w:numId="9" w16cid:durableId="2079012397">
    <w:abstractNumId w:val="38"/>
  </w:num>
  <w:num w:numId="10" w16cid:durableId="491875657">
    <w:abstractNumId w:val="3"/>
  </w:num>
  <w:num w:numId="11" w16cid:durableId="1262880919">
    <w:abstractNumId w:val="19"/>
  </w:num>
  <w:num w:numId="12" w16cid:durableId="1764953887">
    <w:abstractNumId w:val="14"/>
  </w:num>
  <w:num w:numId="13" w16cid:durableId="940991035">
    <w:abstractNumId w:val="35"/>
  </w:num>
  <w:num w:numId="14" w16cid:durableId="831794047">
    <w:abstractNumId w:val="13"/>
  </w:num>
  <w:num w:numId="15" w16cid:durableId="1058364237">
    <w:abstractNumId w:val="5"/>
  </w:num>
  <w:num w:numId="16" w16cid:durableId="551115472">
    <w:abstractNumId w:val="34"/>
  </w:num>
  <w:num w:numId="17" w16cid:durableId="1853102529">
    <w:abstractNumId w:val="25"/>
  </w:num>
  <w:num w:numId="18" w16cid:durableId="276110605">
    <w:abstractNumId w:val="10"/>
  </w:num>
  <w:num w:numId="19" w16cid:durableId="1217618918">
    <w:abstractNumId w:val="24"/>
  </w:num>
  <w:num w:numId="20" w16cid:durableId="457378316">
    <w:abstractNumId w:val="11"/>
  </w:num>
  <w:num w:numId="21" w16cid:durableId="446773698">
    <w:abstractNumId w:val="31"/>
  </w:num>
  <w:num w:numId="22" w16cid:durableId="1990748198">
    <w:abstractNumId w:val="28"/>
  </w:num>
  <w:num w:numId="23" w16cid:durableId="307176641">
    <w:abstractNumId w:val="8"/>
  </w:num>
  <w:num w:numId="24" w16cid:durableId="1593971792">
    <w:abstractNumId w:val="6"/>
  </w:num>
  <w:num w:numId="25" w16cid:durableId="1222792005">
    <w:abstractNumId w:val="18"/>
  </w:num>
  <w:num w:numId="26" w16cid:durableId="526992005">
    <w:abstractNumId w:val="30"/>
  </w:num>
  <w:num w:numId="27" w16cid:durableId="1830320137">
    <w:abstractNumId w:val="22"/>
  </w:num>
  <w:num w:numId="28" w16cid:durableId="1910263152">
    <w:abstractNumId w:val="9"/>
  </w:num>
  <w:num w:numId="29" w16cid:durableId="1959527718">
    <w:abstractNumId w:val="36"/>
  </w:num>
  <w:num w:numId="30" w16cid:durableId="402486698">
    <w:abstractNumId w:val="17"/>
  </w:num>
  <w:num w:numId="31" w16cid:durableId="504824512">
    <w:abstractNumId w:val="40"/>
  </w:num>
  <w:num w:numId="32" w16cid:durableId="114107764">
    <w:abstractNumId w:val="32"/>
  </w:num>
  <w:num w:numId="33" w16cid:durableId="1614170042">
    <w:abstractNumId w:val="12"/>
  </w:num>
  <w:num w:numId="34" w16cid:durableId="646011358">
    <w:abstractNumId w:val="23"/>
  </w:num>
  <w:num w:numId="35" w16cid:durableId="1871533552">
    <w:abstractNumId w:val="20"/>
  </w:num>
  <w:num w:numId="36" w16cid:durableId="1788154475">
    <w:abstractNumId w:val="7"/>
  </w:num>
  <w:num w:numId="37" w16cid:durableId="1027364220">
    <w:abstractNumId w:val="29"/>
  </w:num>
  <w:num w:numId="38" w16cid:durableId="1747804547">
    <w:abstractNumId w:val="33"/>
  </w:num>
  <w:num w:numId="39" w16cid:durableId="65151753">
    <w:abstractNumId w:val="21"/>
  </w:num>
  <w:num w:numId="40" w16cid:durableId="908727779">
    <w:abstractNumId w:val="16"/>
  </w:num>
  <w:num w:numId="41" w16cid:durableId="212618215">
    <w:abstractNumId w:val="4"/>
  </w:num>
  <w:num w:numId="42" w16cid:durableId="8694913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43705"/>
    <w:rsid w:val="0005448B"/>
    <w:rsid w:val="0006274E"/>
    <w:rsid w:val="000A0E7B"/>
    <w:rsid w:val="000A4D5C"/>
    <w:rsid w:val="000C0AE6"/>
    <w:rsid w:val="000C5EAE"/>
    <w:rsid w:val="000C7E2A"/>
    <w:rsid w:val="000D02B5"/>
    <w:rsid w:val="000F6A6F"/>
    <w:rsid w:val="00114D31"/>
    <w:rsid w:val="00134F26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A16F7"/>
    <w:rsid w:val="002B37D6"/>
    <w:rsid w:val="002C788A"/>
    <w:rsid w:val="002C7CB2"/>
    <w:rsid w:val="00303B75"/>
    <w:rsid w:val="00366692"/>
    <w:rsid w:val="003912F0"/>
    <w:rsid w:val="003B55A1"/>
    <w:rsid w:val="003D081E"/>
    <w:rsid w:val="003D5F07"/>
    <w:rsid w:val="003F741E"/>
    <w:rsid w:val="004078A2"/>
    <w:rsid w:val="00461F95"/>
    <w:rsid w:val="0047626C"/>
    <w:rsid w:val="004A46CA"/>
    <w:rsid w:val="004D146C"/>
    <w:rsid w:val="004D14DB"/>
    <w:rsid w:val="004E3DCC"/>
    <w:rsid w:val="00512D5C"/>
    <w:rsid w:val="00512FAF"/>
    <w:rsid w:val="005458DE"/>
    <w:rsid w:val="005835BF"/>
    <w:rsid w:val="00591379"/>
    <w:rsid w:val="005B2D99"/>
    <w:rsid w:val="005B6CA7"/>
    <w:rsid w:val="005E19A0"/>
    <w:rsid w:val="00611928"/>
    <w:rsid w:val="00621BED"/>
    <w:rsid w:val="00630073"/>
    <w:rsid w:val="00661C90"/>
    <w:rsid w:val="006B20F2"/>
    <w:rsid w:val="006D0A9A"/>
    <w:rsid w:val="00705E25"/>
    <w:rsid w:val="007201F3"/>
    <w:rsid w:val="00722628"/>
    <w:rsid w:val="00727D12"/>
    <w:rsid w:val="00734676"/>
    <w:rsid w:val="00735E6A"/>
    <w:rsid w:val="00736243"/>
    <w:rsid w:val="00777C84"/>
    <w:rsid w:val="00785412"/>
    <w:rsid w:val="007C150D"/>
    <w:rsid w:val="00804E89"/>
    <w:rsid w:val="00810936"/>
    <w:rsid w:val="008134A6"/>
    <w:rsid w:val="0083319A"/>
    <w:rsid w:val="00876F9C"/>
    <w:rsid w:val="00887C54"/>
    <w:rsid w:val="00894BE2"/>
    <w:rsid w:val="008A0730"/>
    <w:rsid w:val="008A7F64"/>
    <w:rsid w:val="008C235D"/>
    <w:rsid w:val="0092485E"/>
    <w:rsid w:val="00930E23"/>
    <w:rsid w:val="0093570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46153"/>
    <w:rsid w:val="00A5675A"/>
    <w:rsid w:val="00A6373E"/>
    <w:rsid w:val="00A722D0"/>
    <w:rsid w:val="00A734D9"/>
    <w:rsid w:val="00A83A76"/>
    <w:rsid w:val="00A855BA"/>
    <w:rsid w:val="00A9740D"/>
    <w:rsid w:val="00AA2DFE"/>
    <w:rsid w:val="00AA7C3B"/>
    <w:rsid w:val="00AB5E3B"/>
    <w:rsid w:val="00AF7300"/>
    <w:rsid w:val="00B27476"/>
    <w:rsid w:val="00B305DC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22803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ED365C"/>
    <w:rsid w:val="00EF2D56"/>
    <w:rsid w:val="00F02F9F"/>
    <w:rsid w:val="00F051E4"/>
    <w:rsid w:val="00F25C41"/>
    <w:rsid w:val="00F51CFD"/>
    <w:rsid w:val="00F54DC2"/>
    <w:rsid w:val="00F70BCE"/>
    <w:rsid w:val="00F77891"/>
    <w:rsid w:val="00F92264"/>
    <w:rsid w:val="00F94CDD"/>
    <w:rsid w:val="00F94D74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50D92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14D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458D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harmatrack.com.vn" TargetMode="External"/><Relationship Id="rId18" Type="http://schemas.openxmlformats.org/officeDocument/2006/relationships/hyperlink" Target="http://www.pharmatrack.com.v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harmatrack.com.vn" TargetMode="External"/><Relationship Id="rId17" Type="http://schemas.openxmlformats.org/officeDocument/2006/relationships/hyperlink" Target="http://www.pharmatrack.com.v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harmatrack.com.v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armatrack.com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armatrack.com.vn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pharmatrack.com.v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B9897-BFD2-4FFB-AABE-78A39479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381</TotalTime>
  <Pages>9</Pages>
  <Words>1718</Words>
  <Characters>9795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BÙI TIẾN ĐẠT</cp:lastModifiedBy>
  <cp:revision>159</cp:revision>
  <cp:lastPrinted>1900-12-31T17:00:00Z</cp:lastPrinted>
  <dcterms:created xsi:type="dcterms:W3CDTF">2015-04-06T09:23:00Z</dcterms:created>
  <dcterms:modified xsi:type="dcterms:W3CDTF">2022-11-30T06:54:00Z</dcterms:modified>
</cp:coreProperties>
</file>