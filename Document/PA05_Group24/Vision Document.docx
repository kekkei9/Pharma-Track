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43949272" w:rsidR="00F81399" w:rsidRDefault="00000000">
      <w:pPr>
        <w:pStyle w:val="Title"/>
        <w:jc w:val="right"/>
      </w:pPr>
      <w:fldSimple w:instr=" SUBJECT  \* MERGEFORMAT ">
        <w:r w:rsidR="00A240EE">
          <w:t>&lt;</w:t>
        </w:r>
        <w:r w:rsidR="00F36DC0">
          <w:t>Pharma Track</w:t>
        </w:r>
        <w:r w:rsidR="00A240EE">
          <w:t>&gt;</w:t>
        </w:r>
      </w:fldSimple>
    </w:p>
    <w:p w14:paraId="0127ED91" w14:textId="77777777" w:rsidR="00F81399" w:rsidRDefault="00000000">
      <w:pPr>
        <w:pStyle w:val="Title"/>
        <w:jc w:val="right"/>
      </w:pPr>
      <w:fldSimple w:instr=" TITLE  \* MERGEFORMAT ">
        <w:r w:rsidR="00A240EE">
          <w:t>Vision</w:t>
        </w:r>
        <w:r w:rsidR="00E71F4D">
          <w:t xml:space="preserve"> Document</w:t>
        </w:r>
      </w:fldSimple>
    </w:p>
    <w:p w14:paraId="73D177CA" w14:textId="77777777" w:rsidR="00F81399" w:rsidRDefault="00F81399">
      <w:pPr>
        <w:pStyle w:val="Title"/>
        <w:jc w:val="right"/>
      </w:pPr>
    </w:p>
    <w:p w14:paraId="45ED6F5A" w14:textId="082F17D1" w:rsidR="00F81399" w:rsidRDefault="000439F1">
      <w:pPr>
        <w:pStyle w:val="Title"/>
        <w:jc w:val="right"/>
        <w:rPr>
          <w:sz w:val="28"/>
        </w:rPr>
      </w:pPr>
      <w:r>
        <w:rPr>
          <w:sz w:val="28"/>
        </w:rPr>
        <w:t>Version &lt;</w:t>
      </w:r>
      <w:r w:rsidR="001A0C0E">
        <w:rPr>
          <w:sz w:val="28"/>
        </w:rPr>
        <w:t>2</w:t>
      </w:r>
      <w:r>
        <w:rPr>
          <w:sz w:val="28"/>
        </w:rPr>
        <w:t>.0&gt;</w:t>
      </w:r>
    </w:p>
    <w:p w14:paraId="40D5B586" w14:textId="77777777" w:rsidR="00F81399" w:rsidRDefault="00F81399">
      <w:pPr>
        <w:pStyle w:val="Title"/>
        <w:rPr>
          <w:sz w:val="28"/>
        </w:rPr>
      </w:pPr>
    </w:p>
    <w:p w14:paraId="61A1A9BF" w14:textId="77777777" w:rsidR="00F81399" w:rsidRDefault="00F81399"/>
    <w:p w14:paraId="78207195" w14:textId="77777777" w:rsidR="00F81399" w:rsidRPr="005133EA" w:rsidRDefault="00F81399">
      <w:pPr>
        <w:sectPr w:rsidR="00F81399" w:rsidRPr="005133EA">
          <w:headerReference w:type="default" r:id="rId8"/>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F9E0BDF" w:rsidR="00F81399" w:rsidRDefault="007555E7">
            <w:pPr>
              <w:pStyle w:val="Tabletext"/>
            </w:pPr>
            <w:r>
              <w:t>29/10</w:t>
            </w:r>
            <w:r w:rsidR="000439F1">
              <w:t>/</w:t>
            </w:r>
            <w:r>
              <w:t>2022</w:t>
            </w:r>
          </w:p>
        </w:tc>
        <w:tc>
          <w:tcPr>
            <w:tcW w:w="1152" w:type="dxa"/>
          </w:tcPr>
          <w:p w14:paraId="10E68B75" w14:textId="28064F17" w:rsidR="000A0CDE" w:rsidRDefault="000A0CDE">
            <w:pPr>
              <w:pStyle w:val="Tabletext"/>
            </w:pPr>
            <w:r>
              <w:t>1.0</w:t>
            </w:r>
          </w:p>
        </w:tc>
        <w:tc>
          <w:tcPr>
            <w:tcW w:w="3744" w:type="dxa"/>
          </w:tcPr>
          <w:p w14:paraId="7780B5BB" w14:textId="12DF7D59" w:rsidR="00F81399" w:rsidRDefault="007555E7">
            <w:pPr>
              <w:pStyle w:val="Tabletext"/>
            </w:pPr>
            <w:r>
              <w:t>Phiên bản đầu tiên của tài liệu, cập nhật các thông tin cơ bản</w:t>
            </w:r>
          </w:p>
        </w:tc>
        <w:tc>
          <w:tcPr>
            <w:tcW w:w="2304" w:type="dxa"/>
          </w:tcPr>
          <w:p w14:paraId="1FC8C9E9" w14:textId="43699069" w:rsidR="00F81399" w:rsidRDefault="007555E7">
            <w:pPr>
              <w:pStyle w:val="Tabletext"/>
            </w:pPr>
            <w:r>
              <w:t>Bùi Tiến Đạt</w:t>
            </w:r>
          </w:p>
        </w:tc>
      </w:tr>
      <w:tr w:rsidR="00F81399" w14:paraId="120250C9" w14:textId="77777777">
        <w:tc>
          <w:tcPr>
            <w:tcW w:w="2304" w:type="dxa"/>
          </w:tcPr>
          <w:p w14:paraId="37C80C4F" w14:textId="1D491E3D" w:rsidR="00F81399" w:rsidRDefault="00F36DC0">
            <w:pPr>
              <w:pStyle w:val="Tabletext"/>
            </w:pPr>
            <w:r>
              <w:t>15/11/2022</w:t>
            </w:r>
          </w:p>
        </w:tc>
        <w:tc>
          <w:tcPr>
            <w:tcW w:w="1152" w:type="dxa"/>
          </w:tcPr>
          <w:p w14:paraId="108D0EF0" w14:textId="1CF203F0" w:rsidR="00F81399" w:rsidRDefault="00F36DC0">
            <w:pPr>
              <w:pStyle w:val="Tabletext"/>
            </w:pPr>
            <w:r>
              <w:t>2.0</w:t>
            </w:r>
          </w:p>
        </w:tc>
        <w:tc>
          <w:tcPr>
            <w:tcW w:w="3744" w:type="dxa"/>
          </w:tcPr>
          <w:p w14:paraId="0E82D7AB" w14:textId="02635203" w:rsidR="00F81399" w:rsidRDefault="00D12357">
            <w:pPr>
              <w:pStyle w:val="Tabletext"/>
            </w:pPr>
            <w:r>
              <w:t>Hủy bỏ 1 số chức năng và chỉnh sửa để nộp PA02</w:t>
            </w:r>
          </w:p>
        </w:tc>
        <w:tc>
          <w:tcPr>
            <w:tcW w:w="2304" w:type="dxa"/>
          </w:tcPr>
          <w:p w14:paraId="4C9883BA" w14:textId="5BAFA93C" w:rsidR="00F81399" w:rsidRDefault="00D12357">
            <w:pPr>
              <w:pStyle w:val="Tabletext"/>
            </w:pPr>
            <w:r>
              <w:t>Bùi Tiến Đạt</w:t>
            </w: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2BA2F763" w14:textId="77777777" w:rsidR="00C036F8" w:rsidRDefault="000439F1" w:rsidP="00C036F8">
      <w:pPr>
        <w:pStyle w:val="Title"/>
      </w:pPr>
      <w:r>
        <w:br w:type="page"/>
      </w:r>
    </w:p>
    <w:sdt>
      <w:sdtPr>
        <w:rPr>
          <w:rFonts w:ascii="Times New Roman" w:eastAsia="Times New Roman" w:hAnsi="Times New Roman" w:cs="Times New Roman"/>
          <w:color w:val="auto"/>
          <w:sz w:val="20"/>
          <w:szCs w:val="20"/>
        </w:rPr>
        <w:id w:val="-56708712"/>
        <w:docPartObj>
          <w:docPartGallery w:val="Table of Contents"/>
          <w:docPartUnique/>
        </w:docPartObj>
      </w:sdtPr>
      <w:sdtEndPr>
        <w:rPr>
          <w:b/>
          <w:bCs/>
          <w:noProof/>
        </w:rPr>
      </w:sdtEndPr>
      <w:sdtContent>
        <w:p w14:paraId="25F94D36" w14:textId="123B0546" w:rsidR="00C036F8" w:rsidRDefault="00647F19" w:rsidP="00647F19">
          <w:pPr>
            <w:pStyle w:val="TOCHeading"/>
            <w:jc w:val="center"/>
          </w:pPr>
          <w:r>
            <w:t xml:space="preserve">Table of </w:t>
          </w:r>
          <w:r w:rsidR="00C036F8">
            <w:t>Contents</w:t>
          </w:r>
        </w:p>
        <w:p w14:paraId="7630CC59" w14:textId="4485D7C3" w:rsidR="00C036F8" w:rsidRDefault="00C036F8">
          <w:pPr>
            <w:pStyle w:val="TOC1"/>
            <w:tabs>
              <w:tab w:val="left" w:pos="43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17944627" w:history="1">
            <w:r w:rsidRPr="00F51B9E">
              <w:rPr>
                <w:rStyle w:val="Hyperlink"/>
                <w:noProof/>
              </w:rPr>
              <w:t>1.</w:t>
            </w:r>
            <w:r>
              <w:rPr>
                <w:rFonts w:asciiTheme="minorHAnsi" w:eastAsiaTheme="minorEastAsia" w:hAnsiTheme="minorHAnsi" w:cstheme="minorBidi"/>
                <w:noProof/>
                <w:sz w:val="22"/>
                <w:szCs w:val="22"/>
                <w:lang w:eastAsia="ja-JP"/>
              </w:rPr>
              <w:tab/>
            </w:r>
            <w:r w:rsidRPr="00F51B9E">
              <w:rPr>
                <w:rStyle w:val="Hyperlink"/>
                <w:noProof/>
              </w:rPr>
              <w:t>Introduction</w:t>
            </w:r>
            <w:r>
              <w:rPr>
                <w:noProof/>
                <w:webHidden/>
              </w:rPr>
              <w:tab/>
            </w:r>
            <w:r>
              <w:rPr>
                <w:noProof/>
                <w:webHidden/>
              </w:rPr>
              <w:fldChar w:fldCharType="begin"/>
            </w:r>
            <w:r>
              <w:rPr>
                <w:noProof/>
                <w:webHidden/>
              </w:rPr>
              <w:instrText xml:space="preserve"> PAGEREF _Toc117944627 \h </w:instrText>
            </w:r>
            <w:r>
              <w:rPr>
                <w:noProof/>
                <w:webHidden/>
              </w:rPr>
            </w:r>
            <w:r>
              <w:rPr>
                <w:noProof/>
                <w:webHidden/>
              </w:rPr>
              <w:fldChar w:fldCharType="separate"/>
            </w:r>
            <w:r>
              <w:rPr>
                <w:noProof/>
                <w:webHidden/>
              </w:rPr>
              <w:t>4</w:t>
            </w:r>
            <w:r>
              <w:rPr>
                <w:noProof/>
                <w:webHidden/>
              </w:rPr>
              <w:fldChar w:fldCharType="end"/>
            </w:r>
          </w:hyperlink>
        </w:p>
        <w:p w14:paraId="491C63B3" w14:textId="5CF3B331"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28" w:history="1">
            <w:r w:rsidR="00C036F8" w:rsidRPr="00F51B9E">
              <w:rPr>
                <w:rStyle w:val="Hyperlink"/>
                <w:noProof/>
              </w:rPr>
              <w:t>1.1</w:t>
            </w:r>
            <w:r w:rsidR="00C036F8">
              <w:rPr>
                <w:rFonts w:asciiTheme="minorHAnsi" w:eastAsiaTheme="minorEastAsia" w:hAnsiTheme="minorHAnsi" w:cstheme="minorBidi"/>
                <w:noProof/>
                <w:sz w:val="22"/>
                <w:szCs w:val="22"/>
                <w:lang w:eastAsia="ja-JP"/>
              </w:rPr>
              <w:tab/>
            </w:r>
            <w:r w:rsidR="00C036F8" w:rsidRPr="00F51B9E">
              <w:rPr>
                <w:rStyle w:val="Hyperlink"/>
                <w:noProof/>
              </w:rPr>
              <w:t>Purpose</w:t>
            </w:r>
            <w:r w:rsidR="00C036F8">
              <w:rPr>
                <w:noProof/>
                <w:webHidden/>
              </w:rPr>
              <w:tab/>
            </w:r>
            <w:r w:rsidR="00C036F8">
              <w:rPr>
                <w:noProof/>
                <w:webHidden/>
              </w:rPr>
              <w:fldChar w:fldCharType="begin"/>
            </w:r>
            <w:r w:rsidR="00C036F8">
              <w:rPr>
                <w:noProof/>
                <w:webHidden/>
              </w:rPr>
              <w:instrText xml:space="preserve"> PAGEREF _Toc117944628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61299D1F" w14:textId="2AA5408A"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29" w:history="1">
            <w:r w:rsidR="00C036F8" w:rsidRPr="00F51B9E">
              <w:rPr>
                <w:rStyle w:val="Hyperlink"/>
                <w:noProof/>
              </w:rPr>
              <w:t>1.2</w:t>
            </w:r>
            <w:r w:rsidR="00C036F8">
              <w:rPr>
                <w:rFonts w:asciiTheme="minorHAnsi" w:eastAsiaTheme="minorEastAsia" w:hAnsiTheme="minorHAnsi" w:cstheme="minorBidi"/>
                <w:noProof/>
                <w:sz w:val="22"/>
                <w:szCs w:val="22"/>
                <w:lang w:eastAsia="ja-JP"/>
              </w:rPr>
              <w:tab/>
            </w:r>
            <w:r w:rsidR="00C036F8" w:rsidRPr="00F51B9E">
              <w:rPr>
                <w:rStyle w:val="Hyperlink"/>
                <w:noProof/>
              </w:rPr>
              <w:t>Scope</w:t>
            </w:r>
            <w:r w:rsidR="00C036F8">
              <w:rPr>
                <w:noProof/>
                <w:webHidden/>
              </w:rPr>
              <w:tab/>
            </w:r>
            <w:r w:rsidR="00C036F8">
              <w:rPr>
                <w:noProof/>
                <w:webHidden/>
              </w:rPr>
              <w:fldChar w:fldCharType="begin"/>
            </w:r>
            <w:r w:rsidR="00C036F8">
              <w:rPr>
                <w:noProof/>
                <w:webHidden/>
              </w:rPr>
              <w:instrText xml:space="preserve"> PAGEREF _Toc117944629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47D98F6" w14:textId="14E93566"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0" w:history="1">
            <w:r w:rsidR="00C036F8" w:rsidRPr="00F51B9E">
              <w:rPr>
                <w:rStyle w:val="Hyperlink"/>
                <w:noProof/>
              </w:rPr>
              <w:t>1.3</w:t>
            </w:r>
            <w:r w:rsidR="00C036F8">
              <w:rPr>
                <w:rFonts w:asciiTheme="minorHAnsi" w:eastAsiaTheme="minorEastAsia" w:hAnsiTheme="minorHAnsi" w:cstheme="minorBidi"/>
                <w:noProof/>
                <w:sz w:val="22"/>
                <w:szCs w:val="22"/>
                <w:lang w:eastAsia="ja-JP"/>
              </w:rPr>
              <w:tab/>
            </w:r>
            <w:r w:rsidR="00C036F8" w:rsidRPr="00F51B9E">
              <w:rPr>
                <w:rStyle w:val="Hyperlink"/>
                <w:noProof/>
              </w:rPr>
              <w:t>Definitions, Acronyms, and Abbreviations</w:t>
            </w:r>
            <w:r w:rsidR="00C036F8">
              <w:rPr>
                <w:noProof/>
                <w:webHidden/>
              </w:rPr>
              <w:tab/>
            </w:r>
            <w:r w:rsidR="00C036F8">
              <w:rPr>
                <w:noProof/>
                <w:webHidden/>
              </w:rPr>
              <w:fldChar w:fldCharType="begin"/>
            </w:r>
            <w:r w:rsidR="00C036F8">
              <w:rPr>
                <w:noProof/>
                <w:webHidden/>
              </w:rPr>
              <w:instrText xml:space="preserve"> PAGEREF _Toc117944630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3161E205" w14:textId="3B564D0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1" w:history="1">
            <w:r w:rsidR="00C036F8" w:rsidRPr="00F51B9E">
              <w:rPr>
                <w:rStyle w:val="Hyperlink"/>
                <w:noProof/>
              </w:rPr>
              <w:t>1.4</w:t>
            </w:r>
            <w:r w:rsidR="00C036F8">
              <w:rPr>
                <w:rFonts w:asciiTheme="minorHAnsi" w:eastAsiaTheme="minorEastAsia" w:hAnsiTheme="minorHAnsi" w:cstheme="minorBidi"/>
                <w:noProof/>
                <w:sz w:val="22"/>
                <w:szCs w:val="22"/>
                <w:lang w:eastAsia="ja-JP"/>
              </w:rPr>
              <w:tab/>
            </w:r>
            <w:r w:rsidR="00C036F8" w:rsidRPr="00F51B9E">
              <w:rPr>
                <w:rStyle w:val="Hyperlink"/>
                <w:noProof/>
              </w:rPr>
              <w:t>References</w:t>
            </w:r>
            <w:r w:rsidR="00C036F8">
              <w:rPr>
                <w:noProof/>
                <w:webHidden/>
              </w:rPr>
              <w:tab/>
            </w:r>
            <w:r w:rsidR="00C036F8">
              <w:rPr>
                <w:noProof/>
                <w:webHidden/>
              </w:rPr>
              <w:fldChar w:fldCharType="begin"/>
            </w:r>
            <w:r w:rsidR="00C036F8">
              <w:rPr>
                <w:noProof/>
                <w:webHidden/>
              </w:rPr>
              <w:instrText xml:space="preserve"> PAGEREF _Toc117944631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328ACB1" w14:textId="1792D98A"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32" w:history="1">
            <w:r w:rsidR="00C036F8" w:rsidRPr="00F51B9E">
              <w:rPr>
                <w:rStyle w:val="Hyperlink"/>
                <w:noProof/>
              </w:rPr>
              <w:t>2.</w:t>
            </w:r>
            <w:r w:rsidR="00C036F8">
              <w:rPr>
                <w:rFonts w:asciiTheme="minorHAnsi" w:eastAsiaTheme="minorEastAsia" w:hAnsiTheme="minorHAnsi" w:cstheme="minorBidi"/>
                <w:noProof/>
                <w:sz w:val="22"/>
                <w:szCs w:val="22"/>
                <w:lang w:eastAsia="ja-JP"/>
              </w:rPr>
              <w:tab/>
            </w:r>
            <w:r w:rsidR="00C036F8" w:rsidRPr="00F51B9E">
              <w:rPr>
                <w:rStyle w:val="Hyperlink"/>
                <w:noProof/>
              </w:rPr>
              <w:t>Positioning</w:t>
            </w:r>
            <w:r w:rsidR="00C036F8">
              <w:rPr>
                <w:noProof/>
                <w:webHidden/>
              </w:rPr>
              <w:tab/>
            </w:r>
            <w:r w:rsidR="00C036F8">
              <w:rPr>
                <w:noProof/>
                <w:webHidden/>
              </w:rPr>
              <w:fldChar w:fldCharType="begin"/>
            </w:r>
            <w:r w:rsidR="00C036F8">
              <w:rPr>
                <w:noProof/>
                <w:webHidden/>
              </w:rPr>
              <w:instrText xml:space="preserve"> PAGEREF _Toc117944632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A75B1BC" w14:textId="47ABD520"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3" w:history="1">
            <w:r w:rsidR="00C036F8" w:rsidRPr="00F51B9E">
              <w:rPr>
                <w:rStyle w:val="Hyperlink"/>
                <w:noProof/>
              </w:rPr>
              <w:t>2.1</w:t>
            </w:r>
            <w:r w:rsidR="00C036F8">
              <w:rPr>
                <w:rFonts w:asciiTheme="minorHAnsi" w:eastAsiaTheme="minorEastAsia" w:hAnsiTheme="minorHAnsi" w:cstheme="minorBidi"/>
                <w:noProof/>
                <w:sz w:val="22"/>
                <w:szCs w:val="22"/>
                <w:lang w:eastAsia="ja-JP"/>
              </w:rPr>
              <w:tab/>
            </w:r>
            <w:r w:rsidR="00C036F8" w:rsidRPr="00F51B9E">
              <w:rPr>
                <w:rStyle w:val="Hyperlink"/>
                <w:noProof/>
              </w:rPr>
              <w:t>Problem Statement</w:t>
            </w:r>
            <w:r w:rsidR="00C036F8" w:rsidRPr="00F51B9E">
              <w:rPr>
                <w:rStyle w:val="Hyperlink"/>
                <w:noProof/>
                <w:lang w:val="vi-VN"/>
              </w:rPr>
              <w:t xml:space="preserve"> (Phát biểu bài toán)</w:t>
            </w:r>
            <w:r w:rsidR="00C036F8">
              <w:rPr>
                <w:noProof/>
                <w:webHidden/>
              </w:rPr>
              <w:tab/>
            </w:r>
            <w:r w:rsidR="00C036F8">
              <w:rPr>
                <w:noProof/>
                <w:webHidden/>
              </w:rPr>
              <w:fldChar w:fldCharType="begin"/>
            </w:r>
            <w:r w:rsidR="00C036F8">
              <w:rPr>
                <w:noProof/>
                <w:webHidden/>
              </w:rPr>
              <w:instrText xml:space="preserve"> PAGEREF _Toc117944633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30302BF3" w14:textId="33AEA776"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4" w:history="1">
            <w:r w:rsidR="00C036F8" w:rsidRPr="00F51B9E">
              <w:rPr>
                <w:rStyle w:val="Hyperlink"/>
                <w:noProof/>
              </w:rPr>
              <w:t>2.2</w:t>
            </w:r>
            <w:r w:rsidR="00C036F8">
              <w:rPr>
                <w:rFonts w:asciiTheme="minorHAnsi" w:eastAsiaTheme="minorEastAsia" w:hAnsiTheme="minorHAnsi" w:cstheme="minorBidi"/>
                <w:noProof/>
                <w:sz w:val="22"/>
                <w:szCs w:val="22"/>
                <w:lang w:eastAsia="ja-JP"/>
              </w:rPr>
              <w:tab/>
            </w:r>
            <w:r w:rsidR="00C036F8" w:rsidRPr="00F51B9E">
              <w:rPr>
                <w:rStyle w:val="Hyperlink"/>
                <w:noProof/>
              </w:rPr>
              <w:t>Product Position Statement</w:t>
            </w:r>
            <w:r w:rsidR="00C036F8" w:rsidRPr="00F51B9E">
              <w:rPr>
                <w:rStyle w:val="Hyperlink"/>
                <w:noProof/>
                <w:lang w:val="vi-VN"/>
              </w:rPr>
              <w:t xml:space="preserve"> (Phát biểu giải pháp)</w:t>
            </w:r>
            <w:r w:rsidR="00C036F8">
              <w:rPr>
                <w:noProof/>
                <w:webHidden/>
              </w:rPr>
              <w:tab/>
            </w:r>
            <w:r w:rsidR="00C036F8">
              <w:rPr>
                <w:noProof/>
                <w:webHidden/>
              </w:rPr>
              <w:fldChar w:fldCharType="begin"/>
            </w:r>
            <w:r w:rsidR="00C036F8">
              <w:rPr>
                <w:noProof/>
                <w:webHidden/>
              </w:rPr>
              <w:instrText xml:space="preserve"> PAGEREF _Toc117944634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4312DB06" w14:textId="1684FE3E"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35" w:history="1">
            <w:r w:rsidR="00C036F8" w:rsidRPr="00F51B9E">
              <w:rPr>
                <w:rStyle w:val="Hyperlink"/>
                <w:noProof/>
              </w:rPr>
              <w:t>3.</w:t>
            </w:r>
            <w:r w:rsidR="00C036F8">
              <w:rPr>
                <w:rFonts w:asciiTheme="minorHAnsi" w:eastAsiaTheme="minorEastAsia" w:hAnsiTheme="minorHAnsi" w:cstheme="minorBidi"/>
                <w:noProof/>
                <w:sz w:val="22"/>
                <w:szCs w:val="22"/>
                <w:lang w:eastAsia="ja-JP"/>
              </w:rPr>
              <w:tab/>
            </w:r>
            <w:r w:rsidR="00C036F8" w:rsidRPr="00F51B9E">
              <w:rPr>
                <w:rStyle w:val="Hyperlink"/>
                <w:noProof/>
              </w:rPr>
              <w:t>User Descriptions</w:t>
            </w:r>
            <w:r w:rsidR="00C036F8">
              <w:rPr>
                <w:noProof/>
                <w:webHidden/>
              </w:rPr>
              <w:tab/>
            </w:r>
            <w:r w:rsidR="00C036F8">
              <w:rPr>
                <w:noProof/>
                <w:webHidden/>
              </w:rPr>
              <w:fldChar w:fldCharType="begin"/>
            </w:r>
            <w:r w:rsidR="00C036F8">
              <w:rPr>
                <w:noProof/>
                <w:webHidden/>
              </w:rPr>
              <w:instrText xml:space="preserve"> PAGEREF _Toc117944635 \h </w:instrText>
            </w:r>
            <w:r w:rsidR="00C036F8">
              <w:rPr>
                <w:noProof/>
                <w:webHidden/>
              </w:rPr>
            </w:r>
            <w:r w:rsidR="00C036F8">
              <w:rPr>
                <w:noProof/>
                <w:webHidden/>
              </w:rPr>
              <w:fldChar w:fldCharType="separate"/>
            </w:r>
            <w:r w:rsidR="00C036F8">
              <w:rPr>
                <w:noProof/>
                <w:webHidden/>
              </w:rPr>
              <w:t>5</w:t>
            </w:r>
            <w:r w:rsidR="00C036F8">
              <w:rPr>
                <w:noProof/>
                <w:webHidden/>
              </w:rPr>
              <w:fldChar w:fldCharType="end"/>
            </w:r>
          </w:hyperlink>
        </w:p>
        <w:p w14:paraId="4569558A" w14:textId="397C8EA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6" w:history="1">
            <w:r w:rsidR="00C036F8" w:rsidRPr="00F51B9E">
              <w:rPr>
                <w:rStyle w:val="Hyperlink"/>
                <w:noProof/>
              </w:rPr>
              <w:t>3.1</w:t>
            </w:r>
            <w:r w:rsidR="00C036F8">
              <w:rPr>
                <w:rFonts w:asciiTheme="minorHAnsi" w:eastAsiaTheme="minorEastAsia" w:hAnsiTheme="minorHAnsi" w:cstheme="minorBidi"/>
                <w:noProof/>
                <w:sz w:val="22"/>
                <w:szCs w:val="22"/>
                <w:lang w:eastAsia="ja-JP"/>
              </w:rPr>
              <w:tab/>
            </w:r>
            <w:r w:rsidR="00C036F8" w:rsidRPr="00F51B9E">
              <w:rPr>
                <w:rStyle w:val="Hyperlink"/>
                <w:noProof/>
              </w:rPr>
              <w:t>User Profiles</w:t>
            </w:r>
            <w:r w:rsidR="00C036F8">
              <w:rPr>
                <w:noProof/>
                <w:webHidden/>
              </w:rPr>
              <w:tab/>
            </w:r>
            <w:r w:rsidR="00C036F8">
              <w:rPr>
                <w:noProof/>
                <w:webHidden/>
              </w:rPr>
              <w:fldChar w:fldCharType="begin"/>
            </w:r>
            <w:r w:rsidR="00C036F8">
              <w:rPr>
                <w:noProof/>
                <w:webHidden/>
              </w:rPr>
              <w:instrText xml:space="preserve"> PAGEREF _Toc117944636 \h </w:instrText>
            </w:r>
            <w:r w:rsidR="00C036F8">
              <w:rPr>
                <w:noProof/>
                <w:webHidden/>
              </w:rPr>
            </w:r>
            <w:r w:rsidR="00C036F8">
              <w:rPr>
                <w:noProof/>
                <w:webHidden/>
              </w:rPr>
              <w:fldChar w:fldCharType="separate"/>
            </w:r>
            <w:r w:rsidR="00C036F8">
              <w:rPr>
                <w:noProof/>
                <w:webHidden/>
              </w:rPr>
              <w:t>5</w:t>
            </w:r>
            <w:r w:rsidR="00C036F8">
              <w:rPr>
                <w:noProof/>
                <w:webHidden/>
              </w:rPr>
              <w:fldChar w:fldCharType="end"/>
            </w:r>
          </w:hyperlink>
        </w:p>
        <w:p w14:paraId="7503593C" w14:textId="03D39E2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7" w:history="1">
            <w:r w:rsidR="00C036F8" w:rsidRPr="00F51B9E">
              <w:rPr>
                <w:rStyle w:val="Hyperlink"/>
                <w:noProof/>
              </w:rPr>
              <w:t>3.2</w:t>
            </w:r>
            <w:r w:rsidR="00C036F8">
              <w:rPr>
                <w:rFonts w:asciiTheme="minorHAnsi" w:eastAsiaTheme="minorEastAsia" w:hAnsiTheme="minorHAnsi" w:cstheme="minorBidi"/>
                <w:noProof/>
                <w:sz w:val="22"/>
                <w:szCs w:val="22"/>
                <w:lang w:eastAsia="ja-JP"/>
              </w:rPr>
              <w:tab/>
            </w:r>
            <w:r w:rsidR="00C036F8" w:rsidRPr="00F51B9E">
              <w:rPr>
                <w:rStyle w:val="Hyperlink"/>
                <w:noProof/>
              </w:rPr>
              <w:t>User Task and Environment</w:t>
            </w:r>
            <w:r w:rsidR="00C036F8">
              <w:rPr>
                <w:noProof/>
                <w:webHidden/>
              </w:rPr>
              <w:tab/>
            </w:r>
            <w:r w:rsidR="00C036F8">
              <w:rPr>
                <w:noProof/>
                <w:webHidden/>
              </w:rPr>
              <w:fldChar w:fldCharType="begin"/>
            </w:r>
            <w:r w:rsidR="00C036F8">
              <w:rPr>
                <w:noProof/>
                <w:webHidden/>
              </w:rPr>
              <w:instrText xml:space="preserve"> PAGEREF _Toc117944637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1C83454A" w14:textId="44E4FA4C" w:rsidR="00C036F8" w:rsidRDefault="00000000">
          <w:pPr>
            <w:pStyle w:val="TOC3"/>
            <w:rPr>
              <w:rFonts w:asciiTheme="minorHAnsi" w:eastAsiaTheme="minorEastAsia" w:hAnsiTheme="minorHAnsi" w:cstheme="minorBidi"/>
              <w:noProof/>
              <w:sz w:val="22"/>
              <w:szCs w:val="22"/>
              <w:lang w:eastAsia="ja-JP"/>
            </w:rPr>
          </w:pPr>
          <w:hyperlink w:anchor="_Toc117944638" w:history="1">
            <w:r w:rsidR="00C036F8" w:rsidRPr="00F51B9E">
              <w:rPr>
                <w:rStyle w:val="Hyperlink"/>
                <w:noProof/>
              </w:rPr>
              <w:t>3.2.1</w:t>
            </w:r>
            <w:r w:rsidR="00C036F8">
              <w:rPr>
                <w:rFonts w:asciiTheme="minorHAnsi" w:eastAsiaTheme="minorEastAsia" w:hAnsiTheme="minorHAnsi" w:cstheme="minorBidi"/>
                <w:noProof/>
                <w:sz w:val="22"/>
                <w:szCs w:val="22"/>
                <w:lang w:eastAsia="ja-JP"/>
              </w:rPr>
              <w:tab/>
            </w:r>
            <w:r w:rsidR="00C036F8" w:rsidRPr="00F51B9E">
              <w:rPr>
                <w:rStyle w:val="Hyperlink"/>
                <w:noProof/>
              </w:rPr>
              <w:t>“Quản lý phòng khám” sẽ được sử dụng bởi</w:t>
            </w:r>
            <w:r w:rsidR="00C036F8">
              <w:rPr>
                <w:noProof/>
                <w:webHidden/>
              </w:rPr>
              <w:tab/>
            </w:r>
            <w:r w:rsidR="00C036F8">
              <w:rPr>
                <w:noProof/>
                <w:webHidden/>
              </w:rPr>
              <w:fldChar w:fldCharType="begin"/>
            </w:r>
            <w:r w:rsidR="00C036F8">
              <w:rPr>
                <w:noProof/>
                <w:webHidden/>
              </w:rPr>
              <w:instrText xml:space="preserve"> PAGEREF _Toc117944638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7305F056" w14:textId="030B20A2" w:rsidR="00C036F8" w:rsidRDefault="00000000">
          <w:pPr>
            <w:pStyle w:val="TOC3"/>
            <w:rPr>
              <w:rFonts w:asciiTheme="minorHAnsi" w:eastAsiaTheme="minorEastAsia" w:hAnsiTheme="minorHAnsi" w:cstheme="minorBidi"/>
              <w:noProof/>
              <w:sz w:val="22"/>
              <w:szCs w:val="22"/>
              <w:lang w:eastAsia="ja-JP"/>
            </w:rPr>
          </w:pPr>
          <w:hyperlink w:anchor="_Toc117944639" w:history="1">
            <w:r w:rsidR="00C036F8" w:rsidRPr="00F51B9E">
              <w:rPr>
                <w:rStyle w:val="Hyperlink"/>
                <w:noProof/>
              </w:rPr>
              <w:t>3.2.2</w:t>
            </w:r>
            <w:r w:rsidR="00C036F8">
              <w:rPr>
                <w:rFonts w:asciiTheme="minorHAnsi" w:eastAsiaTheme="minorEastAsia" w:hAnsiTheme="minorHAnsi" w:cstheme="minorBidi"/>
                <w:noProof/>
                <w:sz w:val="22"/>
                <w:szCs w:val="22"/>
                <w:lang w:eastAsia="ja-JP"/>
              </w:rPr>
              <w:tab/>
            </w:r>
            <w:r w:rsidR="00C036F8" w:rsidRPr="00F51B9E">
              <w:rPr>
                <w:rStyle w:val="Hyperlink"/>
                <w:noProof/>
              </w:rPr>
              <w:t>“Quản lý phòng khám sẽ được sử dụng ở</w:t>
            </w:r>
            <w:r w:rsidR="00C036F8">
              <w:rPr>
                <w:noProof/>
                <w:webHidden/>
              </w:rPr>
              <w:tab/>
            </w:r>
            <w:r w:rsidR="00C036F8">
              <w:rPr>
                <w:noProof/>
                <w:webHidden/>
              </w:rPr>
              <w:fldChar w:fldCharType="begin"/>
            </w:r>
            <w:r w:rsidR="00C036F8">
              <w:rPr>
                <w:noProof/>
                <w:webHidden/>
              </w:rPr>
              <w:instrText xml:space="preserve"> PAGEREF _Toc117944639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45E205E2" w14:textId="182CAFC4" w:rsidR="00C036F8" w:rsidRDefault="00000000">
          <w:pPr>
            <w:pStyle w:val="TOC3"/>
            <w:rPr>
              <w:rFonts w:asciiTheme="minorHAnsi" w:eastAsiaTheme="minorEastAsia" w:hAnsiTheme="minorHAnsi" w:cstheme="minorBidi"/>
              <w:noProof/>
              <w:sz w:val="22"/>
              <w:szCs w:val="22"/>
              <w:lang w:eastAsia="ja-JP"/>
            </w:rPr>
          </w:pPr>
          <w:hyperlink w:anchor="_Toc117944640" w:history="1">
            <w:r w:rsidR="00C036F8" w:rsidRPr="00F51B9E">
              <w:rPr>
                <w:rStyle w:val="Hyperlink"/>
                <w:noProof/>
              </w:rPr>
              <w:t>3.2.3</w:t>
            </w:r>
            <w:r w:rsidR="00C036F8">
              <w:rPr>
                <w:rFonts w:asciiTheme="minorHAnsi" w:eastAsiaTheme="minorEastAsia" w:hAnsiTheme="minorHAnsi" w:cstheme="minorBidi"/>
                <w:noProof/>
                <w:sz w:val="22"/>
                <w:szCs w:val="22"/>
                <w:lang w:eastAsia="ja-JP"/>
              </w:rPr>
              <w:tab/>
            </w:r>
            <w:r w:rsidR="00C036F8" w:rsidRPr="00F51B9E">
              <w:rPr>
                <w:rStyle w:val="Hyperlink"/>
                <w:noProof/>
              </w:rPr>
              <w:t>Tần suất sử dụng</w:t>
            </w:r>
            <w:r w:rsidR="00C036F8">
              <w:rPr>
                <w:noProof/>
                <w:webHidden/>
              </w:rPr>
              <w:tab/>
            </w:r>
            <w:r w:rsidR="00C036F8">
              <w:rPr>
                <w:noProof/>
                <w:webHidden/>
              </w:rPr>
              <w:fldChar w:fldCharType="begin"/>
            </w:r>
            <w:r w:rsidR="00C036F8">
              <w:rPr>
                <w:noProof/>
                <w:webHidden/>
              </w:rPr>
              <w:instrText xml:space="preserve"> PAGEREF _Toc117944640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0B0885A6" w14:textId="0829735A" w:rsidR="00C036F8" w:rsidRDefault="00000000">
          <w:pPr>
            <w:pStyle w:val="TOC3"/>
            <w:rPr>
              <w:rFonts w:asciiTheme="minorHAnsi" w:eastAsiaTheme="minorEastAsia" w:hAnsiTheme="minorHAnsi" w:cstheme="minorBidi"/>
              <w:noProof/>
              <w:sz w:val="22"/>
              <w:szCs w:val="22"/>
              <w:lang w:eastAsia="ja-JP"/>
            </w:rPr>
          </w:pPr>
          <w:hyperlink w:anchor="_Toc117944641" w:history="1">
            <w:r w:rsidR="00C036F8" w:rsidRPr="00F51B9E">
              <w:rPr>
                <w:rStyle w:val="Hyperlink"/>
                <w:noProof/>
              </w:rPr>
              <w:t>3.2.4</w:t>
            </w:r>
            <w:r w:rsidR="00C036F8">
              <w:rPr>
                <w:rFonts w:asciiTheme="minorHAnsi" w:eastAsiaTheme="minorEastAsia" w:hAnsiTheme="minorHAnsi" w:cstheme="minorBidi"/>
                <w:noProof/>
                <w:sz w:val="22"/>
                <w:szCs w:val="22"/>
                <w:lang w:eastAsia="ja-JP"/>
              </w:rPr>
              <w:tab/>
            </w:r>
            <w:r w:rsidR="00C036F8" w:rsidRPr="00F51B9E">
              <w:rPr>
                <w:rStyle w:val="Hyperlink"/>
                <w:noProof/>
              </w:rPr>
              <w:t>Các môi trường đặc thù</w:t>
            </w:r>
            <w:r w:rsidR="00C036F8">
              <w:rPr>
                <w:noProof/>
                <w:webHidden/>
              </w:rPr>
              <w:tab/>
            </w:r>
            <w:r w:rsidR="00C036F8">
              <w:rPr>
                <w:noProof/>
                <w:webHidden/>
              </w:rPr>
              <w:fldChar w:fldCharType="begin"/>
            </w:r>
            <w:r w:rsidR="00C036F8">
              <w:rPr>
                <w:noProof/>
                <w:webHidden/>
              </w:rPr>
              <w:instrText xml:space="preserve"> PAGEREF _Toc117944641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60FBDCE9" w14:textId="5B7E4EFF"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2" w:history="1">
            <w:r w:rsidR="00C036F8" w:rsidRPr="00F51B9E">
              <w:rPr>
                <w:rStyle w:val="Hyperlink"/>
                <w:noProof/>
              </w:rPr>
              <w:t>3.3</w:t>
            </w:r>
            <w:r w:rsidR="00C036F8">
              <w:rPr>
                <w:rFonts w:asciiTheme="minorHAnsi" w:eastAsiaTheme="minorEastAsia" w:hAnsiTheme="minorHAnsi" w:cstheme="minorBidi"/>
                <w:noProof/>
                <w:sz w:val="22"/>
                <w:szCs w:val="22"/>
                <w:lang w:eastAsia="ja-JP"/>
              </w:rPr>
              <w:tab/>
            </w:r>
            <w:r w:rsidR="00C036F8" w:rsidRPr="00F51B9E">
              <w:rPr>
                <w:rStyle w:val="Hyperlink"/>
                <w:noProof/>
              </w:rPr>
              <w:t>Alternatives and Competition</w:t>
            </w:r>
            <w:r w:rsidR="00C036F8">
              <w:rPr>
                <w:noProof/>
                <w:webHidden/>
              </w:rPr>
              <w:tab/>
            </w:r>
            <w:r w:rsidR="00C036F8">
              <w:rPr>
                <w:noProof/>
                <w:webHidden/>
              </w:rPr>
              <w:fldChar w:fldCharType="begin"/>
            </w:r>
            <w:r w:rsidR="00C036F8">
              <w:rPr>
                <w:noProof/>
                <w:webHidden/>
              </w:rPr>
              <w:instrText xml:space="preserve"> PAGEREF _Toc117944642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956CBE8" w14:textId="0A2CC1C5" w:rsidR="00C036F8" w:rsidRDefault="00000000">
          <w:pPr>
            <w:pStyle w:val="TOC3"/>
            <w:rPr>
              <w:rFonts w:asciiTheme="minorHAnsi" w:eastAsiaTheme="minorEastAsia" w:hAnsiTheme="minorHAnsi" w:cstheme="minorBidi"/>
              <w:noProof/>
              <w:sz w:val="22"/>
              <w:szCs w:val="22"/>
              <w:lang w:eastAsia="ja-JP"/>
            </w:rPr>
          </w:pPr>
          <w:hyperlink w:anchor="_Toc117944643" w:history="1">
            <w:r w:rsidR="00C036F8" w:rsidRPr="00F51B9E">
              <w:rPr>
                <w:rStyle w:val="Hyperlink"/>
                <w:noProof/>
              </w:rPr>
              <w:t>3.3.1</w:t>
            </w:r>
            <w:r w:rsidR="00C036F8">
              <w:rPr>
                <w:rFonts w:asciiTheme="minorHAnsi" w:eastAsiaTheme="minorEastAsia" w:hAnsiTheme="minorHAnsi" w:cstheme="minorBidi"/>
                <w:noProof/>
                <w:sz w:val="22"/>
                <w:szCs w:val="22"/>
                <w:lang w:eastAsia="ja-JP"/>
              </w:rPr>
              <w:tab/>
            </w:r>
            <w:r w:rsidR="00C036F8" w:rsidRPr="00F51B9E">
              <w:rPr>
                <w:rStyle w:val="Hyperlink"/>
                <w:noProof/>
              </w:rPr>
              <w:t>Medpro</w:t>
            </w:r>
            <w:r w:rsidR="00C036F8">
              <w:rPr>
                <w:noProof/>
                <w:webHidden/>
              </w:rPr>
              <w:tab/>
            </w:r>
            <w:r w:rsidR="00C036F8">
              <w:rPr>
                <w:noProof/>
                <w:webHidden/>
              </w:rPr>
              <w:fldChar w:fldCharType="begin"/>
            </w:r>
            <w:r w:rsidR="00C036F8">
              <w:rPr>
                <w:noProof/>
                <w:webHidden/>
              </w:rPr>
              <w:instrText xml:space="preserve"> PAGEREF _Toc117944643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51D96762" w14:textId="435F99E8" w:rsidR="00C036F8" w:rsidRDefault="00000000">
          <w:pPr>
            <w:pStyle w:val="TOC3"/>
            <w:rPr>
              <w:rFonts w:asciiTheme="minorHAnsi" w:eastAsiaTheme="minorEastAsia" w:hAnsiTheme="minorHAnsi" w:cstheme="minorBidi"/>
              <w:noProof/>
              <w:sz w:val="22"/>
              <w:szCs w:val="22"/>
              <w:lang w:eastAsia="ja-JP"/>
            </w:rPr>
          </w:pPr>
          <w:hyperlink w:anchor="_Toc117944644" w:history="1">
            <w:r w:rsidR="00C036F8" w:rsidRPr="00F51B9E">
              <w:rPr>
                <w:rStyle w:val="Hyperlink"/>
                <w:noProof/>
              </w:rPr>
              <w:t>3.3.2</w:t>
            </w:r>
            <w:r w:rsidR="00C036F8">
              <w:rPr>
                <w:rFonts w:asciiTheme="minorHAnsi" w:eastAsiaTheme="minorEastAsia" w:hAnsiTheme="minorHAnsi" w:cstheme="minorBidi"/>
                <w:noProof/>
                <w:sz w:val="22"/>
                <w:szCs w:val="22"/>
                <w:lang w:eastAsia="ja-JP"/>
              </w:rPr>
              <w:tab/>
            </w:r>
            <w:r w:rsidR="00C036F8" w:rsidRPr="00F51B9E">
              <w:rPr>
                <w:rStyle w:val="Hyperlink"/>
                <w:noProof/>
              </w:rPr>
              <w:t>UMC</w:t>
            </w:r>
            <w:r w:rsidR="00C036F8">
              <w:rPr>
                <w:noProof/>
                <w:webHidden/>
              </w:rPr>
              <w:tab/>
            </w:r>
            <w:r w:rsidR="00C036F8">
              <w:rPr>
                <w:noProof/>
                <w:webHidden/>
              </w:rPr>
              <w:fldChar w:fldCharType="begin"/>
            </w:r>
            <w:r w:rsidR="00C036F8">
              <w:rPr>
                <w:noProof/>
                <w:webHidden/>
              </w:rPr>
              <w:instrText xml:space="preserve"> PAGEREF _Toc117944644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1C600E38" w14:textId="0AEF5D80"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45" w:history="1">
            <w:r w:rsidR="00C036F8" w:rsidRPr="00F51B9E">
              <w:rPr>
                <w:rStyle w:val="Hyperlink"/>
                <w:noProof/>
              </w:rPr>
              <w:t>4.</w:t>
            </w:r>
            <w:r w:rsidR="00C036F8">
              <w:rPr>
                <w:rFonts w:asciiTheme="minorHAnsi" w:eastAsiaTheme="minorEastAsia" w:hAnsiTheme="minorHAnsi" w:cstheme="minorBidi"/>
                <w:noProof/>
                <w:sz w:val="22"/>
                <w:szCs w:val="22"/>
                <w:lang w:eastAsia="ja-JP"/>
              </w:rPr>
              <w:tab/>
            </w:r>
            <w:r w:rsidR="00C036F8" w:rsidRPr="00F51B9E">
              <w:rPr>
                <w:rStyle w:val="Hyperlink"/>
                <w:noProof/>
              </w:rPr>
              <w:t xml:space="preserve">Product Features </w:t>
            </w:r>
            <w:r w:rsidR="00C036F8" w:rsidRPr="00F51B9E">
              <w:rPr>
                <w:rStyle w:val="Hyperlink"/>
                <w:noProof/>
              </w:rPr>
              <w:sym w:font="Wingdings" w:char="F0E0"/>
            </w:r>
            <w:r w:rsidR="00C036F8" w:rsidRPr="00F51B9E">
              <w:rPr>
                <w:rStyle w:val="Hyperlink"/>
                <w:noProof/>
              </w:rPr>
              <w:t xml:space="preserve"> functional user requirements</w:t>
            </w:r>
            <w:r w:rsidR="00C036F8">
              <w:rPr>
                <w:noProof/>
                <w:webHidden/>
              </w:rPr>
              <w:tab/>
            </w:r>
            <w:r w:rsidR="00C036F8">
              <w:rPr>
                <w:noProof/>
                <w:webHidden/>
              </w:rPr>
              <w:fldChar w:fldCharType="begin"/>
            </w:r>
            <w:r w:rsidR="00C036F8">
              <w:rPr>
                <w:noProof/>
                <w:webHidden/>
              </w:rPr>
              <w:instrText xml:space="preserve"> PAGEREF _Toc117944645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0E383C" w14:textId="0AE4B0A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6" w:history="1">
            <w:r w:rsidR="00C036F8" w:rsidRPr="00F51B9E">
              <w:rPr>
                <w:rStyle w:val="Hyperlink"/>
                <w:noProof/>
              </w:rPr>
              <w:t>4.1</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Bệnh Nhân</w:t>
            </w:r>
            <w:r w:rsidR="00C036F8">
              <w:rPr>
                <w:noProof/>
                <w:webHidden/>
              </w:rPr>
              <w:tab/>
            </w:r>
            <w:r w:rsidR="00C036F8">
              <w:rPr>
                <w:noProof/>
                <w:webHidden/>
              </w:rPr>
              <w:fldChar w:fldCharType="begin"/>
            </w:r>
            <w:r w:rsidR="00C036F8">
              <w:rPr>
                <w:noProof/>
                <w:webHidden/>
              </w:rPr>
              <w:instrText xml:space="preserve"> PAGEREF _Toc117944646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89030FC" w14:textId="22A8FF4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7" w:history="1">
            <w:r w:rsidR="00C036F8" w:rsidRPr="00F51B9E">
              <w:rPr>
                <w:rStyle w:val="Hyperlink"/>
                <w:noProof/>
              </w:rPr>
              <w:t>4.2</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Chủ Phòng Khám</w:t>
            </w:r>
            <w:r w:rsidR="00C036F8">
              <w:rPr>
                <w:noProof/>
                <w:webHidden/>
              </w:rPr>
              <w:tab/>
            </w:r>
            <w:r w:rsidR="00C036F8">
              <w:rPr>
                <w:noProof/>
                <w:webHidden/>
              </w:rPr>
              <w:fldChar w:fldCharType="begin"/>
            </w:r>
            <w:r w:rsidR="00C036F8">
              <w:rPr>
                <w:noProof/>
                <w:webHidden/>
              </w:rPr>
              <w:instrText xml:space="preserve"> PAGEREF _Toc117944647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0EB40F90" w14:textId="2A015472"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8" w:history="1">
            <w:r w:rsidR="00C036F8" w:rsidRPr="00F51B9E">
              <w:rPr>
                <w:rStyle w:val="Hyperlink"/>
                <w:noProof/>
              </w:rPr>
              <w:t>4.3</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Nhân Viên Phòng Khám</w:t>
            </w:r>
            <w:r w:rsidR="00C036F8">
              <w:rPr>
                <w:noProof/>
                <w:webHidden/>
              </w:rPr>
              <w:tab/>
            </w:r>
            <w:r w:rsidR="00C036F8">
              <w:rPr>
                <w:noProof/>
                <w:webHidden/>
              </w:rPr>
              <w:fldChar w:fldCharType="begin"/>
            </w:r>
            <w:r w:rsidR="00C036F8">
              <w:rPr>
                <w:noProof/>
                <w:webHidden/>
              </w:rPr>
              <w:instrText xml:space="preserve"> PAGEREF _Toc117944648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C5BCE3" w14:textId="3A28BD24"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49" w:history="1">
            <w:r w:rsidR="00C036F8" w:rsidRPr="00F51B9E">
              <w:rPr>
                <w:rStyle w:val="Hyperlink"/>
                <w:noProof/>
              </w:rPr>
              <w:t>5.</w:t>
            </w:r>
            <w:r w:rsidR="00C036F8">
              <w:rPr>
                <w:rFonts w:asciiTheme="minorHAnsi" w:eastAsiaTheme="minorEastAsia" w:hAnsiTheme="minorHAnsi" w:cstheme="minorBidi"/>
                <w:noProof/>
                <w:sz w:val="22"/>
                <w:szCs w:val="22"/>
                <w:lang w:eastAsia="ja-JP"/>
              </w:rPr>
              <w:tab/>
            </w:r>
            <w:r w:rsidR="00C036F8" w:rsidRPr="00F51B9E">
              <w:rPr>
                <w:rStyle w:val="Hyperlink"/>
                <w:noProof/>
              </w:rPr>
              <w:t xml:space="preserve">Non-Functional Requirements </w:t>
            </w:r>
            <w:r w:rsidR="00C036F8" w:rsidRPr="00F51B9E">
              <w:rPr>
                <w:rStyle w:val="Hyperlink"/>
                <w:noProof/>
              </w:rPr>
              <w:sym w:font="Wingdings" w:char="F0E0"/>
            </w:r>
            <w:r w:rsidR="00C036F8" w:rsidRPr="00F51B9E">
              <w:rPr>
                <w:rStyle w:val="Hyperlink"/>
                <w:noProof/>
              </w:rPr>
              <w:t xml:space="preserve"> non-functional user requiremens</w:t>
            </w:r>
            <w:r w:rsidR="00C036F8">
              <w:rPr>
                <w:noProof/>
                <w:webHidden/>
              </w:rPr>
              <w:tab/>
            </w:r>
            <w:r w:rsidR="00C036F8">
              <w:rPr>
                <w:noProof/>
                <w:webHidden/>
              </w:rPr>
              <w:fldChar w:fldCharType="begin"/>
            </w:r>
            <w:r w:rsidR="00C036F8">
              <w:rPr>
                <w:noProof/>
                <w:webHidden/>
              </w:rPr>
              <w:instrText xml:space="preserve"> PAGEREF _Toc117944649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8EC256F" w14:textId="2AAC731F"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0" w:history="1">
            <w:r w:rsidR="00C036F8" w:rsidRPr="00F51B9E">
              <w:rPr>
                <w:rStyle w:val="Hyperlink"/>
                <w:noProof/>
              </w:rPr>
              <w:t>5.1</w:t>
            </w:r>
            <w:r w:rsidR="00C036F8">
              <w:rPr>
                <w:rFonts w:asciiTheme="minorHAnsi" w:eastAsiaTheme="minorEastAsia" w:hAnsiTheme="minorHAnsi" w:cstheme="minorBidi"/>
                <w:noProof/>
                <w:sz w:val="22"/>
                <w:szCs w:val="22"/>
                <w:lang w:eastAsia="ja-JP"/>
              </w:rPr>
              <w:tab/>
            </w:r>
            <w:r w:rsidR="00C036F8" w:rsidRPr="00F51B9E">
              <w:rPr>
                <w:rStyle w:val="Hyperlink"/>
                <w:noProof/>
              </w:rPr>
              <w:t>Hiệu suất và khả năng mở rộng</w:t>
            </w:r>
            <w:r w:rsidR="00C036F8">
              <w:rPr>
                <w:noProof/>
                <w:webHidden/>
              </w:rPr>
              <w:tab/>
            </w:r>
            <w:r w:rsidR="00C036F8">
              <w:rPr>
                <w:noProof/>
                <w:webHidden/>
              </w:rPr>
              <w:fldChar w:fldCharType="begin"/>
            </w:r>
            <w:r w:rsidR="00C036F8">
              <w:rPr>
                <w:noProof/>
                <w:webHidden/>
              </w:rPr>
              <w:instrText xml:space="preserve"> PAGEREF _Toc117944650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5664EC6A" w14:textId="099F6E01" w:rsidR="00C036F8" w:rsidRDefault="00000000">
          <w:pPr>
            <w:pStyle w:val="TOC3"/>
            <w:rPr>
              <w:rFonts w:asciiTheme="minorHAnsi" w:eastAsiaTheme="minorEastAsia" w:hAnsiTheme="minorHAnsi" w:cstheme="minorBidi"/>
              <w:noProof/>
              <w:sz w:val="22"/>
              <w:szCs w:val="22"/>
              <w:lang w:eastAsia="ja-JP"/>
            </w:rPr>
          </w:pPr>
          <w:hyperlink w:anchor="_Toc117944651" w:history="1">
            <w:r w:rsidR="00C036F8" w:rsidRPr="00F51B9E">
              <w:rPr>
                <w:rStyle w:val="Hyperlink"/>
                <w:noProof/>
              </w:rPr>
              <w:t>5.1.1</w:t>
            </w:r>
            <w:r w:rsidR="00C036F8">
              <w:rPr>
                <w:rFonts w:asciiTheme="minorHAnsi" w:eastAsiaTheme="minorEastAsia" w:hAnsiTheme="minorHAnsi" w:cstheme="minorBidi"/>
                <w:noProof/>
                <w:sz w:val="22"/>
                <w:szCs w:val="22"/>
                <w:lang w:eastAsia="ja-JP"/>
              </w:rPr>
              <w:tab/>
            </w:r>
            <w:r w:rsidR="00C036F8" w:rsidRPr="00F51B9E">
              <w:rPr>
                <w:rStyle w:val="Hyperlink"/>
                <w:noProof/>
              </w:rPr>
              <w:t>Hiệu suất</w:t>
            </w:r>
            <w:r w:rsidR="00C036F8">
              <w:rPr>
                <w:noProof/>
                <w:webHidden/>
              </w:rPr>
              <w:tab/>
            </w:r>
            <w:r w:rsidR="00C036F8">
              <w:rPr>
                <w:noProof/>
                <w:webHidden/>
              </w:rPr>
              <w:fldChar w:fldCharType="begin"/>
            </w:r>
            <w:r w:rsidR="00C036F8">
              <w:rPr>
                <w:noProof/>
                <w:webHidden/>
              </w:rPr>
              <w:instrText xml:space="preserve"> PAGEREF _Toc117944651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78CE7738" w14:textId="06497186" w:rsidR="00C036F8" w:rsidRDefault="00000000">
          <w:pPr>
            <w:pStyle w:val="TOC3"/>
            <w:rPr>
              <w:rFonts w:asciiTheme="minorHAnsi" w:eastAsiaTheme="minorEastAsia" w:hAnsiTheme="minorHAnsi" w:cstheme="minorBidi"/>
              <w:noProof/>
              <w:sz w:val="22"/>
              <w:szCs w:val="22"/>
              <w:lang w:eastAsia="ja-JP"/>
            </w:rPr>
          </w:pPr>
          <w:hyperlink w:anchor="_Toc117944652" w:history="1">
            <w:r w:rsidR="00C036F8" w:rsidRPr="00F51B9E">
              <w:rPr>
                <w:rStyle w:val="Hyperlink"/>
                <w:noProof/>
              </w:rPr>
              <w:t>5.1.2</w:t>
            </w:r>
            <w:r w:rsidR="00C036F8">
              <w:rPr>
                <w:rFonts w:asciiTheme="minorHAnsi" w:eastAsiaTheme="minorEastAsia" w:hAnsiTheme="minorHAnsi" w:cstheme="minorBidi"/>
                <w:noProof/>
                <w:sz w:val="22"/>
                <w:szCs w:val="22"/>
                <w:lang w:eastAsia="ja-JP"/>
              </w:rPr>
              <w:tab/>
            </w:r>
            <w:r w:rsidR="00C036F8" w:rsidRPr="00F51B9E">
              <w:rPr>
                <w:rStyle w:val="Hyperlink"/>
                <w:noProof/>
              </w:rPr>
              <w:t>Khả năng mở rộng</w:t>
            </w:r>
            <w:r w:rsidR="00C036F8">
              <w:rPr>
                <w:noProof/>
                <w:webHidden/>
              </w:rPr>
              <w:tab/>
            </w:r>
            <w:r w:rsidR="00C036F8">
              <w:rPr>
                <w:noProof/>
                <w:webHidden/>
              </w:rPr>
              <w:fldChar w:fldCharType="begin"/>
            </w:r>
            <w:r w:rsidR="00C036F8">
              <w:rPr>
                <w:noProof/>
                <w:webHidden/>
              </w:rPr>
              <w:instrText xml:space="preserve"> PAGEREF _Toc117944652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3C0A1F2" w14:textId="3BB209FA"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3" w:history="1">
            <w:r w:rsidR="00C036F8" w:rsidRPr="00F51B9E">
              <w:rPr>
                <w:rStyle w:val="Hyperlink"/>
                <w:noProof/>
              </w:rPr>
              <w:t>5.2</w:t>
            </w:r>
            <w:r w:rsidR="00C036F8">
              <w:rPr>
                <w:rFonts w:asciiTheme="minorHAnsi" w:eastAsiaTheme="minorEastAsia" w:hAnsiTheme="minorHAnsi" w:cstheme="minorBidi"/>
                <w:noProof/>
                <w:sz w:val="22"/>
                <w:szCs w:val="22"/>
                <w:lang w:eastAsia="ja-JP"/>
              </w:rPr>
              <w:tab/>
            </w:r>
            <w:r w:rsidR="00C036F8" w:rsidRPr="00F51B9E">
              <w:rPr>
                <w:rStyle w:val="Hyperlink"/>
                <w:noProof/>
              </w:rPr>
              <w:t>Sự linh hoạt và khả năng tương thích</w:t>
            </w:r>
            <w:r w:rsidR="00C036F8">
              <w:rPr>
                <w:noProof/>
                <w:webHidden/>
              </w:rPr>
              <w:tab/>
            </w:r>
            <w:r w:rsidR="00C036F8">
              <w:rPr>
                <w:noProof/>
                <w:webHidden/>
              </w:rPr>
              <w:fldChar w:fldCharType="begin"/>
            </w:r>
            <w:r w:rsidR="00C036F8">
              <w:rPr>
                <w:noProof/>
                <w:webHidden/>
              </w:rPr>
              <w:instrText xml:space="preserve"> PAGEREF _Toc117944653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0118B78" w14:textId="7BFC1F70"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4" w:history="1">
            <w:r w:rsidR="00C036F8" w:rsidRPr="00F51B9E">
              <w:rPr>
                <w:rStyle w:val="Hyperlink"/>
                <w:noProof/>
              </w:rPr>
              <w:t>5.3</w:t>
            </w:r>
            <w:r w:rsidR="00C036F8">
              <w:rPr>
                <w:rFonts w:asciiTheme="minorHAnsi" w:eastAsiaTheme="minorEastAsia" w:hAnsiTheme="minorHAnsi" w:cstheme="minorBidi"/>
                <w:noProof/>
                <w:sz w:val="22"/>
                <w:szCs w:val="22"/>
                <w:lang w:eastAsia="ja-JP"/>
              </w:rPr>
              <w:tab/>
            </w:r>
            <w:r w:rsidR="00C036F8" w:rsidRPr="00F51B9E">
              <w:rPr>
                <w:rStyle w:val="Hyperlink"/>
                <w:noProof/>
              </w:rPr>
              <w:t>Độ tin cậy, tính bảo trì và tính khả dụng</w:t>
            </w:r>
            <w:r w:rsidR="00C036F8">
              <w:rPr>
                <w:noProof/>
                <w:webHidden/>
              </w:rPr>
              <w:tab/>
            </w:r>
            <w:r w:rsidR="00C036F8">
              <w:rPr>
                <w:noProof/>
                <w:webHidden/>
              </w:rPr>
              <w:fldChar w:fldCharType="begin"/>
            </w:r>
            <w:r w:rsidR="00C036F8">
              <w:rPr>
                <w:noProof/>
                <w:webHidden/>
              </w:rPr>
              <w:instrText xml:space="preserve"> PAGEREF _Toc117944654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204A2B" w14:textId="061C3074"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5" w:history="1">
            <w:r w:rsidR="00C036F8" w:rsidRPr="00F51B9E">
              <w:rPr>
                <w:rStyle w:val="Hyperlink"/>
                <w:noProof/>
              </w:rPr>
              <w:t>5.4</w:t>
            </w:r>
            <w:r w:rsidR="00C036F8">
              <w:rPr>
                <w:rFonts w:asciiTheme="minorHAnsi" w:eastAsiaTheme="minorEastAsia" w:hAnsiTheme="minorHAnsi" w:cstheme="minorBidi"/>
                <w:noProof/>
                <w:sz w:val="22"/>
                <w:szCs w:val="22"/>
                <w:lang w:eastAsia="ja-JP"/>
              </w:rPr>
              <w:tab/>
            </w:r>
            <w:r w:rsidR="00C036F8" w:rsidRPr="00F51B9E">
              <w:rPr>
                <w:rStyle w:val="Hyperlink"/>
                <w:noProof/>
              </w:rPr>
              <w:t>Bảo mật</w:t>
            </w:r>
            <w:r w:rsidR="00C036F8">
              <w:rPr>
                <w:noProof/>
                <w:webHidden/>
              </w:rPr>
              <w:tab/>
            </w:r>
            <w:r w:rsidR="00C036F8">
              <w:rPr>
                <w:noProof/>
                <w:webHidden/>
              </w:rPr>
              <w:fldChar w:fldCharType="begin"/>
            </w:r>
            <w:r w:rsidR="00C036F8">
              <w:rPr>
                <w:noProof/>
                <w:webHidden/>
              </w:rPr>
              <w:instrText xml:space="preserve"> PAGEREF _Toc117944655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6DCA29B6" w14:textId="370F1CB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6" w:history="1">
            <w:r w:rsidR="00C036F8" w:rsidRPr="00F51B9E">
              <w:rPr>
                <w:rStyle w:val="Hyperlink"/>
                <w:noProof/>
              </w:rPr>
              <w:t>5.5</w:t>
            </w:r>
            <w:r w:rsidR="00C036F8">
              <w:rPr>
                <w:rFonts w:asciiTheme="minorHAnsi" w:eastAsiaTheme="minorEastAsia" w:hAnsiTheme="minorHAnsi" w:cstheme="minorBidi"/>
                <w:noProof/>
                <w:sz w:val="22"/>
                <w:szCs w:val="22"/>
                <w:lang w:eastAsia="ja-JP"/>
              </w:rPr>
              <w:tab/>
            </w:r>
            <w:r w:rsidR="00C036F8" w:rsidRPr="00F51B9E">
              <w:rPr>
                <w:rStyle w:val="Hyperlink"/>
                <w:noProof/>
              </w:rPr>
              <w:t>Độ xác thực của định vị</w:t>
            </w:r>
            <w:r w:rsidR="00C036F8">
              <w:rPr>
                <w:noProof/>
                <w:webHidden/>
              </w:rPr>
              <w:tab/>
            </w:r>
            <w:r w:rsidR="00C036F8">
              <w:rPr>
                <w:noProof/>
                <w:webHidden/>
              </w:rPr>
              <w:fldChar w:fldCharType="begin"/>
            </w:r>
            <w:r w:rsidR="00C036F8">
              <w:rPr>
                <w:noProof/>
                <w:webHidden/>
              </w:rPr>
              <w:instrText xml:space="preserve"> PAGEREF _Toc117944656 \h </w:instrText>
            </w:r>
            <w:r w:rsidR="00C036F8">
              <w:rPr>
                <w:noProof/>
                <w:webHidden/>
              </w:rPr>
            </w:r>
            <w:r w:rsidR="00C036F8">
              <w:rPr>
                <w:noProof/>
                <w:webHidden/>
              </w:rPr>
              <w:fldChar w:fldCharType="separate"/>
            </w:r>
            <w:r w:rsidR="00C036F8">
              <w:rPr>
                <w:noProof/>
                <w:webHidden/>
              </w:rPr>
              <w:t>8</w:t>
            </w:r>
            <w:r w:rsidR="00C036F8">
              <w:rPr>
                <w:noProof/>
                <w:webHidden/>
              </w:rPr>
              <w:fldChar w:fldCharType="end"/>
            </w:r>
          </w:hyperlink>
        </w:p>
        <w:p w14:paraId="7FAF2000" w14:textId="734B236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7" w:history="1">
            <w:r w:rsidR="00C036F8" w:rsidRPr="00F51B9E">
              <w:rPr>
                <w:rStyle w:val="Hyperlink"/>
                <w:noProof/>
              </w:rPr>
              <w:t>5.6</w:t>
            </w:r>
            <w:r w:rsidR="00C036F8">
              <w:rPr>
                <w:rFonts w:asciiTheme="minorHAnsi" w:eastAsiaTheme="minorEastAsia" w:hAnsiTheme="minorHAnsi" w:cstheme="minorBidi"/>
                <w:noProof/>
                <w:sz w:val="22"/>
                <w:szCs w:val="22"/>
                <w:lang w:eastAsia="ja-JP"/>
              </w:rPr>
              <w:tab/>
            </w:r>
            <w:r w:rsidR="00C036F8" w:rsidRPr="00F51B9E">
              <w:rPr>
                <w:rStyle w:val="Hyperlink"/>
                <w:noProof/>
              </w:rPr>
              <w:t>Khả năng sử dụng</w:t>
            </w:r>
            <w:r w:rsidR="00C036F8">
              <w:rPr>
                <w:noProof/>
                <w:webHidden/>
              </w:rPr>
              <w:tab/>
            </w:r>
            <w:r w:rsidR="00C036F8">
              <w:rPr>
                <w:noProof/>
                <w:webHidden/>
              </w:rPr>
              <w:fldChar w:fldCharType="begin"/>
            </w:r>
            <w:r w:rsidR="00C036F8">
              <w:rPr>
                <w:noProof/>
                <w:webHidden/>
              </w:rPr>
              <w:instrText xml:space="preserve"> PAGEREF _Toc117944657 \h </w:instrText>
            </w:r>
            <w:r w:rsidR="00C036F8">
              <w:rPr>
                <w:noProof/>
                <w:webHidden/>
              </w:rPr>
            </w:r>
            <w:r w:rsidR="00C036F8">
              <w:rPr>
                <w:noProof/>
                <w:webHidden/>
              </w:rPr>
              <w:fldChar w:fldCharType="separate"/>
            </w:r>
            <w:r w:rsidR="00C036F8">
              <w:rPr>
                <w:noProof/>
                <w:webHidden/>
              </w:rPr>
              <w:t>8</w:t>
            </w:r>
            <w:r w:rsidR="00C036F8">
              <w:rPr>
                <w:noProof/>
                <w:webHidden/>
              </w:rPr>
              <w:fldChar w:fldCharType="end"/>
            </w:r>
          </w:hyperlink>
        </w:p>
        <w:p w14:paraId="6813C597" w14:textId="24998680" w:rsidR="00C036F8" w:rsidRDefault="00C036F8">
          <w:r>
            <w:rPr>
              <w:b/>
              <w:bCs/>
              <w:noProof/>
            </w:rPr>
            <w:fldChar w:fldCharType="end"/>
          </w:r>
        </w:p>
      </w:sdtContent>
    </w:sdt>
    <w:p w14:paraId="54007AC2" w14:textId="0A5CF801" w:rsidR="00C036F8" w:rsidRDefault="00C036F8" w:rsidP="00C036F8">
      <w:pPr>
        <w:pStyle w:val="Title"/>
      </w:pPr>
      <w:r>
        <w:t xml:space="preserve"> </w:t>
      </w:r>
    </w:p>
    <w:p w14:paraId="0F967EB7" w14:textId="66468FF6" w:rsidR="00F81399" w:rsidRDefault="000439F1">
      <w:pPr>
        <w:pStyle w:val="Title"/>
      </w:pPr>
      <w:r>
        <w:br w:type="page"/>
      </w:r>
      <w:fldSimple w:instr=" TITLE  \* MERGEFORMAT ">
        <w:r w:rsidR="00A240EE">
          <w:t>Vision (Small Project)</w:t>
        </w:r>
      </w:fldSimple>
    </w:p>
    <w:p w14:paraId="1B87EF66" w14:textId="76D9E980" w:rsidR="00F81399" w:rsidRDefault="000439F1">
      <w:pPr>
        <w:pStyle w:val="Heading1"/>
      </w:pPr>
      <w:bookmarkStart w:id="0" w:name="_Toc456598586"/>
      <w:bookmarkStart w:id="1" w:name="_Toc456600917"/>
      <w:bookmarkStart w:id="2" w:name="_Toc512930904"/>
      <w:bookmarkStart w:id="3" w:name="_Toc477214786"/>
      <w:bookmarkStart w:id="4" w:name="_Toc117944627"/>
      <w:bookmarkStart w:id="5" w:name="_Toc436203377"/>
      <w:bookmarkStart w:id="6" w:name="_Toc452813577"/>
      <w:r>
        <w:t>Introduction</w:t>
      </w:r>
      <w:bookmarkEnd w:id="0"/>
      <w:bookmarkEnd w:id="1"/>
      <w:bookmarkEnd w:id="2"/>
      <w:bookmarkEnd w:id="3"/>
      <w:bookmarkEnd w:id="4"/>
    </w:p>
    <w:p w14:paraId="570E636F" w14:textId="5D2F6CB7" w:rsidR="003073FB" w:rsidRDefault="003073FB" w:rsidP="003073FB">
      <w:pPr>
        <w:pStyle w:val="Heading2"/>
      </w:pPr>
      <w:bookmarkStart w:id="7" w:name="_Toc117944628"/>
      <w:r>
        <w:t>Purpose</w:t>
      </w:r>
      <w:bookmarkEnd w:id="7"/>
      <w:r>
        <w:t xml:space="preserve"> </w:t>
      </w:r>
    </w:p>
    <w:p w14:paraId="7AEF3E3A" w14:textId="4C652997" w:rsidR="003073FB" w:rsidRDefault="003073FB" w:rsidP="003073FB">
      <w:r>
        <w:t>Mục đích của tài liệu là thu thập, phân tích và xác định các tính năng của dự án “</w:t>
      </w:r>
      <w:r w:rsidR="007429BA">
        <w:t>Pharma Track</w:t>
      </w:r>
      <w:r>
        <w:t xml:space="preserve">”. Nó tập trung vào các khả năng </w:t>
      </w:r>
      <w:r w:rsidR="007B7BA8">
        <w:t>mà các bên liên quan và người dùng mục tiêu cần và tại sao những nhu cầu này tồn tại. Chi tiết về cách hệ thống “</w:t>
      </w:r>
      <w:r w:rsidR="007429BA">
        <w:t>Pharma Track</w:t>
      </w:r>
      <w:r w:rsidR="007B7BA8">
        <w:t>” đáp ứng những nhu cầu nà</w:t>
      </w:r>
      <w:r w:rsidR="0065072F">
        <w:t>o</w:t>
      </w:r>
      <w:r w:rsidR="007B7BA8">
        <w:t xml:space="preserve"> được nêu chi tiết trong Use-case và các thông số kĩ thuật bổ sung. </w:t>
      </w:r>
    </w:p>
    <w:p w14:paraId="7F6A90C7" w14:textId="77777777" w:rsidR="003073FB" w:rsidRPr="003073FB" w:rsidRDefault="003073FB" w:rsidP="003073FB"/>
    <w:p w14:paraId="33AD84B3" w14:textId="5386AC54" w:rsidR="007B7BA8" w:rsidRDefault="007B7BA8" w:rsidP="007B7BA8">
      <w:pPr>
        <w:pStyle w:val="Heading2"/>
      </w:pPr>
      <w:bookmarkStart w:id="8" w:name="_Toc117944629"/>
      <w:r>
        <w:t>Scope</w:t>
      </w:r>
      <w:bookmarkEnd w:id="8"/>
    </w:p>
    <w:p w14:paraId="18320F6E" w14:textId="7BDC0CB7" w:rsidR="007B7BA8" w:rsidRDefault="007B7BA8" w:rsidP="003073FB">
      <w:r>
        <w:t>Vision Document của dự án “</w:t>
      </w:r>
      <w:r w:rsidR="007429BA">
        <w:t>Pharma Track</w:t>
      </w:r>
      <w:r>
        <w:t xml:space="preserve">” được phát triển bởi Nhóm 24 trong bộ môn Nhập môn công nghệ phần mềm. Nhóm 24 sẽ phát triển dự án trên 2 nền tảng là web-application và moblie. </w:t>
      </w:r>
    </w:p>
    <w:p w14:paraId="36B513DE" w14:textId="1E499850" w:rsidR="007B7BA8" w:rsidRDefault="007B7BA8" w:rsidP="003073FB">
      <w:r>
        <w:t>“</w:t>
      </w:r>
      <w:r w:rsidR="007429BA">
        <w:t>Pharma Track</w:t>
      </w:r>
      <w:r>
        <w:t xml:space="preserve">” sẽ cung cấp dịch vụ tìm kiếm phòng khám cho các bệnh nhân và quản lý phòng khám cho các chủ phòng khám. Những điều trên sẽ được nêu chi tiết trong tài liệu </w:t>
      </w:r>
    </w:p>
    <w:p w14:paraId="4B9D1EF3" w14:textId="45B75D92" w:rsidR="007B7BA8" w:rsidRDefault="007B7BA8" w:rsidP="007B7BA8">
      <w:pPr>
        <w:pStyle w:val="Heading2"/>
      </w:pPr>
      <w:bookmarkStart w:id="9" w:name="_Toc117944630"/>
      <w:r>
        <w:t>Definitions, Acronyms, and Abbreviations</w:t>
      </w:r>
      <w:bookmarkEnd w:id="9"/>
      <w:r>
        <w:t xml:space="preserve"> </w:t>
      </w:r>
    </w:p>
    <w:p w14:paraId="29966A6C" w14:textId="53F6F6ED" w:rsidR="007B7BA8" w:rsidRDefault="007B7BA8" w:rsidP="003073FB"/>
    <w:p w14:paraId="446BB4E5" w14:textId="44FCCA13" w:rsidR="007B7BA8" w:rsidRDefault="007B7BA8" w:rsidP="007B7BA8">
      <w:pPr>
        <w:pStyle w:val="Heading2"/>
      </w:pPr>
      <w:bookmarkStart w:id="10" w:name="_Toc117944631"/>
      <w:r>
        <w:t>References</w:t>
      </w:r>
      <w:bookmarkEnd w:id="10"/>
      <w:r>
        <w:t xml:space="preserve"> </w:t>
      </w:r>
    </w:p>
    <w:p w14:paraId="620702D9" w14:textId="77777777" w:rsidR="007B7BA8" w:rsidRPr="003073FB" w:rsidRDefault="007B7BA8" w:rsidP="003073FB"/>
    <w:p w14:paraId="4AE6B308" w14:textId="35063E7A" w:rsidR="00F81399" w:rsidRDefault="000439F1">
      <w:pPr>
        <w:pStyle w:val="Heading1"/>
      </w:pPr>
      <w:bookmarkStart w:id="11" w:name="_Toc512930906"/>
      <w:bookmarkStart w:id="12" w:name="_Toc477214787"/>
      <w:bookmarkStart w:id="13" w:name="_Toc117944632"/>
      <w:r>
        <w:t>Positioning</w:t>
      </w:r>
      <w:bookmarkEnd w:id="5"/>
      <w:bookmarkEnd w:id="6"/>
      <w:bookmarkEnd w:id="11"/>
      <w:bookmarkEnd w:id="12"/>
      <w:bookmarkEnd w:id="13"/>
    </w:p>
    <w:p w14:paraId="3543C1D1" w14:textId="3A2CDDD2" w:rsidR="00F81399" w:rsidRDefault="000439F1" w:rsidP="00C036F8">
      <w:pPr>
        <w:pStyle w:val="Heading2"/>
      </w:pPr>
      <w:bookmarkStart w:id="14" w:name="_Toc436203379"/>
      <w:bookmarkStart w:id="15" w:name="_Toc452813579"/>
      <w:bookmarkStart w:id="16" w:name="_Toc512930907"/>
      <w:bookmarkStart w:id="17" w:name="_Toc477214788"/>
      <w:bookmarkStart w:id="18" w:name="_Toc117944633"/>
      <w:r>
        <w:t>Problem Statement</w:t>
      </w:r>
      <w:bookmarkEnd w:id="14"/>
      <w:bookmarkEnd w:id="15"/>
      <w:bookmarkEnd w:id="16"/>
      <w:bookmarkEnd w:id="17"/>
      <w:r w:rsidR="004A5397">
        <w:rPr>
          <w:lang w:val="vi-VN"/>
        </w:rPr>
        <w:t xml:space="preserve"> (Phát biểu bài toán)</w:t>
      </w:r>
      <w:bookmarkEnd w:id="18"/>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5C78B934" w14:textId="71677FCA" w:rsidR="00F81399" w:rsidRPr="000A0CDE" w:rsidRDefault="003073FB">
            <w:pPr>
              <w:pStyle w:val="InfoBlue"/>
              <w:rPr>
                <w:i w:val="0"/>
                <w:iCs/>
                <w:color w:val="auto"/>
              </w:rPr>
            </w:pPr>
            <w:r>
              <w:rPr>
                <w:i w:val="0"/>
                <w:iCs/>
                <w:color w:val="auto"/>
              </w:rPr>
              <w:t xml:space="preserve">Tìm kiếm các phòng khám lân cận và quản lý phòng khám </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10BCD294" w:rsidR="00F81399" w:rsidRPr="000A0CDE" w:rsidRDefault="003073FB">
            <w:pPr>
              <w:pStyle w:val="InfoBlue"/>
              <w:rPr>
                <w:i w:val="0"/>
                <w:iCs/>
                <w:color w:val="auto"/>
              </w:rPr>
            </w:pPr>
            <w:r>
              <w:rPr>
                <w:i w:val="0"/>
                <w:iCs/>
                <w:color w:val="auto"/>
              </w:rPr>
              <w:t xml:space="preserve">Chủ phòng khám và bệnh nhân </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26B32241" w14:textId="77777777" w:rsidR="007B7BA8" w:rsidRDefault="007B7BA8" w:rsidP="007B7BA8">
            <w:pPr>
              <w:pStyle w:val="InfoBlue"/>
              <w:rPr>
                <w:i w:val="0"/>
                <w:iCs/>
                <w:color w:val="auto"/>
              </w:rPr>
            </w:pPr>
            <w:r>
              <w:rPr>
                <w:i w:val="0"/>
                <w:iCs/>
                <w:color w:val="auto"/>
              </w:rPr>
              <w:t xml:space="preserve">Các bệnh nhân khi muốn đến những phòng khám tư thường có ít thông tin và khó có thể chọn các phòng khám uy tín gần nhà. </w:t>
            </w:r>
          </w:p>
          <w:p w14:paraId="7236C2B5" w14:textId="096F696C" w:rsidR="007B7BA8" w:rsidRPr="007B7BA8" w:rsidRDefault="007B7BA8" w:rsidP="007B7BA8">
            <w:pPr>
              <w:pStyle w:val="BodyText"/>
              <w:ind w:left="0"/>
            </w:pPr>
            <w:r>
              <w:t>Các chủ phòng khám cũng ít có công cụ để quản lý phòng khám tư của mình và quảng bá nó.</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60BD6638" w:rsidR="00F81399" w:rsidRPr="000A0CDE" w:rsidRDefault="007B7BA8">
            <w:pPr>
              <w:pStyle w:val="InfoBlue"/>
              <w:rPr>
                <w:i w:val="0"/>
                <w:iCs/>
                <w:color w:val="auto"/>
              </w:rPr>
            </w:pPr>
            <w:r>
              <w:rPr>
                <w:i w:val="0"/>
                <w:iCs/>
                <w:color w:val="auto"/>
              </w:rPr>
              <w:t xml:space="preserve">Chủ phòng khám sẽ quản lý phòng khám tốt hơn và các bệnh nhân cũng sẽ dễ dàng tìm được các phòng khám uy tín </w:t>
            </w:r>
          </w:p>
        </w:tc>
      </w:tr>
    </w:tbl>
    <w:p w14:paraId="20109C78" w14:textId="2ABFD689" w:rsidR="00F81399" w:rsidRDefault="000439F1">
      <w:pPr>
        <w:pStyle w:val="Heading2"/>
      </w:pPr>
      <w:bookmarkStart w:id="19" w:name="_Toc425054392"/>
      <w:bookmarkStart w:id="20" w:name="_Toc422186485"/>
      <w:bookmarkStart w:id="21" w:name="_Toc436203380"/>
      <w:bookmarkStart w:id="22" w:name="_Toc452813580"/>
      <w:bookmarkStart w:id="23" w:name="_Toc512930908"/>
      <w:bookmarkStart w:id="24" w:name="_Toc477214789"/>
      <w:bookmarkStart w:id="25" w:name="_Toc117944634"/>
      <w:r>
        <w:t>Product Position Statement</w:t>
      </w:r>
      <w:bookmarkEnd w:id="19"/>
      <w:bookmarkEnd w:id="20"/>
      <w:bookmarkEnd w:id="21"/>
      <w:bookmarkEnd w:id="22"/>
      <w:bookmarkEnd w:id="23"/>
      <w:bookmarkEnd w:id="24"/>
      <w:r w:rsidR="004A5397">
        <w:rPr>
          <w:lang w:val="vi-VN"/>
        </w:rPr>
        <w:t xml:space="preserve"> (Phát biểu giải pháp)</w:t>
      </w:r>
      <w:bookmarkEnd w:id="25"/>
    </w:p>
    <w:p w14:paraId="384F6CAE" w14:textId="00F3105E" w:rsidR="00F81399" w:rsidRDefault="00F81399">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lastRenderedPageBreak/>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02666C5C" w:rsidR="00F81399" w:rsidRPr="000A0CDE" w:rsidRDefault="007B7BA8">
            <w:pPr>
              <w:pStyle w:val="InfoBlue"/>
              <w:rPr>
                <w:i w:val="0"/>
                <w:iCs/>
                <w:color w:val="auto"/>
              </w:rPr>
            </w:pPr>
            <w:r>
              <w:rPr>
                <w:i w:val="0"/>
                <w:iCs/>
                <w:color w:val="auto"/>
              </w:rPr>
              <w:t xml:space="preserve">Bệnh nhân và chủ phòng khám </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1B79EC2D" w:rsidR="00F81399" w:rsidRPr="000A0CDE" w:rsidRDefault="007B7BA8">
            <w:pPr>
              <w:pStyle w:val="InfoBlue"/>
              <w:rPr>
                <w:i w:val="0"/>
                <w:iCs/>
                <w:color w:val="auto"/>
              </w:rPr>
            </w:pPr>
            <w:r>
              <w:rPr>
                <w:i w:val="0"/>
                <w:iCs/>
                <w:color w:val="auto"/>
              </w:rPr>
              <w:t xml:space="preserve">Khó khăn trong việc tìm kiếm phòng khám tư nhân / quản lý, quảng bá phòng khám tư nhân của mình </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261C816E" w:rsidR="00F81399" w:rsidRPr="000A0CDE" w:rsidRDefault="007429BA">
            <w:pPr>
              <w:pStyle w:val="InfoBlue"/>
              <w:rPr>
                <w:i w:val="0"/>
                <w:iCs/>
                <w:color w:val="auto"/>
              </w:rPr>
            </w:pPr>
            <w:r>
              <w:rPr>
                <w:i w:val="0"/>
                <w:iCs/>
                <w:color w:val="auto"/>
              </w:rPr>
              <w:t>Pharma Track</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1397B68C" w:rsidR="00F81399" w:rsidRPr="000A0CDE" w:rsidRDefault="007B7BA8">
            <w:pPr>
              <w:pStyle w:val="InfoBlue"/>
              <w:rPr>
                <w:i w:val="0"/>
                <w:iCs/>
                <w:color w:val="auto"/>
              </w:rPr>
            </w:pPr>
            <w:r>
              <w:rPr>
                <w:i w:val="0"/>
                <w:iCs/>
                <w:color w:val="auto"/>
              </w:rPr>
              <w:t xml:space="preserve">Giúp các bệnh nhân dễ dàng tìm phòng khám uy tín và các chủ phòng khám tư nhân có công cụ quản lý phòng khám của mình cũng như quảng bá được phòng khám </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4F9270E2" w:rsidR="00F81399" w:rsidRPr="000A0CDE" w:rsidRDefault="00D5216B">
            <w:pPr>
              <w:pStyle w:val="InfoBlue"/>
              <w:rPr>
                <w:i w:val="0"/>
                <w:iCs/>
                <w:color w:val="auto"/>
              </w:rPr>
            </w:pPr>
            <w:r>
              <w:rPr>
                <w:i w:val="0"/>
                <w:iCs/>
                <w:color w:val="auto"/>
              </w:rPr>
              <w:t>Medpro, UMC</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1013A68F" w:rsidR="00F81399" w:rsidRPr="000A0CDE" w:rsidRDefault="00D5216B">
            <w:pPr>
              <w:pStyle w:val="InfoBlue"/>
              <w:rPr>
                <w:i w:val="0"/>
                <w:iCs/>
                <w:color w:val="auto"/>
              </w:rPr>
            </w:pPr>
            <w:r>
              <w:rPr>
                <w:i w:val="0"/>
                <w:iCs/>
                <w:color w:val="auto"/>
              </w:rPr>
              <w:t xml:space="preserve">Cam đoan sẽ cho bạn một trải nghiệm tốt nhất </w:t>
            </w:r>
            <w:r w:rsidR="000368D3">
              <w:rPr>
                <w:i w:val="0"/>
                <w:iCs/>
                <w:color w:val="auto"/>
              </w:rPr>
              <w:t xml:space="preserve"> </w:t>
            </w:r>
          </w:p>
        </w:tc>
      </w:tr>
    </w:tbl>
    <w:p w14:paraId="23B85D39" w14:textId="77777777" w:rsidR="00F81399" w:rsidRDefault="000439F1">
      <w:pPr>
        <w:pStyle w:val="Heading1"/>
      </w:pPr>
      <w:bookmarkStart w:id="26" w:name="_Toc447960005"/>
      <w:bookmarkStart w:id="27" w:name="_Toc452813581"/>
      <w:bookmarkStart w:id="28" w:name="_Toc512930909"/>
      <w:bookmarkStart w:id="29" w:name="_Toc477214790"/>
      <w:bookmarkStart w:id="30" w:name="_Toc117944635"/>
      <w:bookmarkStart w:id="31" w:name="_Toc436203381"/>
      <w:r>
        <w:t>User Descriptions</w:t>
      </w:r>
      <w:bookmarkEnd w:id="26"/>
      <w:bookmarkEnd w:id="27"/>
      <w:bookmarkEnd w:id="28"/>
      <w:bookmarkEnd w:id="29"/>
      <w:bookmarkEnd w:id="30"/>
    </w:p>
    <w:p w14:paraId="72DD0861" w14:textId="2B2D71B3" w:rsidR="00F81399" w:rsidRDefault="000439F1">
      <w:pPr>
        <w:pStyle w:val="Heading2"/>
      </w:pPr>
      <w:bookmarkStart w:id="32" w:name="_Toc452813584"/>
      <w:bookmarkStart w:id="33" w:name="_Toc512930911"/>
      <w:bookmarkStart w:id="34" w:name="_Toc477214791"/>
      <w:bookmarkStart w:id="35" w:name="_Toc117944636"/>
      <w:r>
        <w:t xml:space="preserve">User </w:t>
      </w:r>
      <w:bookmarkEnd w:id="32"/>
      <w:bookmarkEnd w:id="33"/>
      <w:r w:rsidR="008F4175">
        <w:t>Profiles</w:t>
      </w:r>
      <w:bookmarkEnd w:id="34"/>
      <w:bookmarkEnd w:id="35"/>
    </w:p>
    <w:p w14:paraId="096FA1D1" w14:textId="1A9F94D6" w:rsidR="0065072F" w:rsidRDefault="0065072F" w:rsidP="0065072F"/>
    <w:p w14:paraId="771D9B46" w14:textId="77777777" w:rsidR="0065072F" w:rsidRPr="0065072F" w:rsidRDefault="0065072F" w:rsidP="0065072F"/>
    <w:tbl>
      <w:tblPr>
        <w:tblStyle w:val="TableGrid"/>
        <w:tblW w:w="0" w:type="auto"/>
        <w:tblLook w:val="04A0" w:firstRow="1" w:lastRow="0" w:firstColumn="1" w:lastColumn="0" w:noHBand="0" w:noVBand="1"/>
      </w:tblPr>
      <w:tblGrid>
        <w:gridCol w:w="3595"/>
        <w:gridCol w:w="5755"/>
      </w:tblGrid>
      <w:tr w:rsidR="007C5ED5" w14:paraId="3C01B246" w14:textId="77777777" w:rsidTr="0033649E">
        <w:tc>
          <w:tcPr>
            <w:tcW w:w="9350" w:type="dxa"/>
            <w:gridSpan w:val="2"/>
          </w:tcPr>
          <w:p w14:paraId="256C04D2" w14:textId="0D112D1A" w:rsidR="007C5ED5" w:rsidRPr="007C5ED5" w:rsidRDefault="007C5ED5" w:rsidP="007C5ED5">
            <w:pPr>
              <w:jc w:val="center"/>
              <w:rPr>
                <w:sz w:val="24"/>
                <w:szCs w:val="24"/>
              </w:rPr>
            </w:pPr>
            <w:r w:rsidRPr="007C5ED5">
              <w:rPr>
                <w:sz w:val="24"/>
                <w:szCs w:val="24"/>
              </w:rPr>
              <w:t>Bệnh nhân</w:t>
            </w:r>
          </w:p>
        </w:tc>
      </w:tr>
      <w:tr w:rsidR="006D34DC" w14:paraId="4D4D8002" w14:textId="77777777" w:rsidTr="007C5ED5">
        <w:tc>
          <w:tcPr>
            <w:tcW w:w="3595" w:type="dxa"/>
          </w:tcPr>
          <w:p w14:paraId="7AFA83E8" w14:textId="6E4749BF" w:rsidR="006D34DC" w:rsidRDefault="006D34DC" w:rsidP="006D34DC">
            <w:r>
              <w:t>Hình đại diện</w:t>
            </w:r>
          </w:p>
        </w:tc>
        <w:tc>
          <w:tcPr>
            <w:tcW w:w="5755" w:type="dxa"/>
          </w:tcPr>
          <w:p w14:paraId="77A342FB" w14:textId="778202C5" w:rsidR="006D34DC" w:rsidRDefault="006D34DC" w:rsidP="006D34DC">
            <w:r>
              <w:t>Có thể có hoặc không</w:t>
            </w:r>
          </w:p>
        </w:tc>
      </w:tr>
      <w:tr w:rsidR="006D34DC" w14:paraId="4AD43329" w14:textId="77777777" w:rsidTr="007C5ED5">
        <w:tc>
          <w:tcPr>
            <w:tcW w:w="3595" w:type="dxa"/>
          </w:tcPr>
          <w:p w14:paraId="3134AB10" w14:textId="4FB743BB" w:rsidR="006D34DC" w:rsidRDefault="006D34DC" w:rsidP="006D34DC">
            <w:r>
              <w:t>Tên / tuổi / giới tính / văn hóa / sở thích</w:t>
            </w:r>
          </w:p>
        </w:tc>
        <w:tc>
          <w:tcPr>
            <w:tcW w:w="5755" w:type="dxa"/>
          </w:tcPr>
          <w:p w14:paraId="4C935296" w14:textId="7B085E84" w:rsidR="006D34DC" w:rsidRDefault="006D34DC" w:rsidP="006D34DC">
            <w:r>
              <w:t>Cập nhật đầy đủ</w:t>
            </w:r>
          </w:p>
        </w:tc>
      </w:tr>
      <w:tr w:rsidR="006D34DC" w14:paraId="14F253A2" w14:textId="77777777" w:rsidTr="007C5ED5">
        <w:tc>
          <w:tcPr>
            <w:tcW w:w="3595" w:type="dxa"/>
          </w:tcPr>
          <w:p w14:paraId="49BB9099" w14:textId="3F7518E3" w:rsidR="006D34DC" w:rsidRDefault="006D34DC" w:rsidP="006D34DC">
            <w:r>
              <w:t>Loại người dùng</w:t>
            </w:r>
          </w:p>
        </w:tc>
        <w:tc>
          <w:tcPr>
            <w:tcW w:w="5755" w:type="dxa"/>
          </w:tcPr>
          <w:p w14:paraId="3BA71C38" w14:textId="7617DB4A" w:rsidR="006D34DC" w:rsidRDefault="006D34DC" w:rsidP="006D34DC">
            <w:r>
              <w:t>Người dùng chủ yếu của hệ thống , những người muốn tìm các phòng khám tin cậy gần nơi ở</w:t>
            </w:r>
          </w:p>
        </w:tc>
      </w:tr>
      <w:tr w:rsidR="006D34DC" w14:paraId="79E0B97B" w14:textId="77777777" w:rsidTr="007C5ED5">
        <w:tc>
          <w:tcPr>
            <w:tcW w:w="3595" w:type="dxa"/>
          </w:tcPr>
          <w:p w14:paraId="2F7F25AD" w14:textId="62E9C7EF" w:rsidR="006D34DC" w:rsidRDefault="006D34DC" w:rsidP="006D34DC">
            <w:r>
              <w:t>Vai trò</w:t>
            </w:r>
          </w:p>
        </w:tc>
        <w:tc>
          <w:tcPr>
            <w:tcW w:w="5755" w:type="dxa"/>
          </w:tcPr>
          <w:p w14:paraId="3BD51DB0" w14:textId="049FC4B4" w:rsidR="006D34DC" w:rsidRDefault="006D34DC" w:rsidP="006D34DC">
            <w:r>
              <w:t>Sử dụng “</w:t>
            </w:r>
            <w:r w:rsidR="007429BA">
              <w:t>Pharma Track</w:t>
            </w:r>
            <w:r>
              <w:t xml:space="preserve">” để tìm kiếm các phòng khám tin cậy với các thông tin đầy đủ về bác sĩ, tìm đường đi, đặt chỗ khám trước và thanh toán bằng mã QR. </w:t>
            </w:r>
          </w:p>
        </w:tc>
      </w:tr>
      <w:tr w:rsidR="006D34DC" w14:paraId="14D06817" w14:textId="77777777" w:rsidTr="007C5ED5">
        <w:tc>
          <w:tcPr>
            <w:tcW w:w="3595" w:type="dxa"/>
          </w:tcPr>
          <w:p w14:paraId="3D38AE00" w14:textId="72D5061F" w:rsidR="006D34DC" w:rsidRDefault="006D34DC" w:rsidP="006D34DC">
            <w:r>
              <w:t>Kỹ năng</w:t>
            </w:r>
          </w:p>
        </w:tc>
        <w:tc>
          <w:tcPr>
            <w:tcW w:w="5755" w:type="dxa"/>
          </w:tcPr>
          <w:p w14:paraId="42781BD4" w14:textId="1131B591" w:rsidR="006D34DC" w:rsidRDefault="006D34DC" w:rsidP="006D34DC">
            <w:r>
              <w:t>None</w:t>
            </w:r>
          </w:p>
        </w:tc>
      </w:tr>
      <w:tr w:rsidR="006D34DC" w14:paraId="659F5943" w14:textId="77777777" w:rsidTr="007C5ED5">
        <w:tc>
          <w:tcPr>
            <w:tcW w:w="3595" w:type="dxa"/>
          </w:tcPr>
          <w:p w14:paraId="1A35E631" w14:textId="5384BAD4" w:rsidR="006D34DC" w:rsidRDefault="006D34DC" w:rsidP="006D34DC">
            <w:r>
              <w:t>Kinh nghiệm sử dụng máy tính, điện thoại</w:t>
            </w:r>
          </w:p>
        </w:tc>
        <w:tc>
          <w:tcPr>
            <w:tcW w:w="5755" w:type="dxa"/>
          </w:tcPr>
          <w:p w14:paraId="20CCA33F" w14:textId="634FC095" w:rsidR="006D34DC" w:rsidRDefault="006D34DC" w:rsidP="006D34DC">
            <w:r>
              <w:t>Cần biết sử dụng google map để tìm các phòng khám. Nếu muốn thanh toán trước thì cần biết cách thanh toán online và quét mã QR</w:t>
            </w:r>
          </w:p>
        </w:tc>
      </w:tr>
      <w:tr w:rsidR="006D34DC" w14:paraId="1EF8E6BE" w14:textId="77777777" w:rsidTr="007C5ED5">
        <w:tc>
          <w:tcPr>
            <w:tcW w:w="3595" w:type="dxa"/>
          </w:tcPr>
          <w:p w14:paraId="2D305414" w14:textId="2DE38F2A" w:rsidR="006D34DC" w:rsidRDefault="006D34DC" w:rsidP="006D34DC">
            <w:r>
              <w:t>Tần suất sử dụng ứng dụng</w:t>
            </w:r>
          </w:p>
        </w:tc>
        <w:tc>
          <w:tcPr>
            <w:tcW w:w="5755" w:type="dxa"/>
          </w:tcPr>
          <w:p w14:paraId="32165CF5" w14:textId="021358CA" w:rsidR="006D34DC" w:rsidRDefault="006D34DC" w:rsidP="006D34DC">
            <w:r>
              <w:t>Bằng với tần suất khi bị bệnh</w:t>
            </w:r>
          </w:p>
        </w:tc>
      </w:tr>
      <w:tr w:rsidR="006D34DC" w14:paraId="2FAA8001" w14:textId="77777777" w:rsidTr="007C5ED5">
        <w:tc>
          <w:tcPr>
            <w:tcW w:w="3595" w:type="dxa"/>
          </w:tcPr>
          <w:p w14:paraId="4DB8C24B" w14:textId="4CC9718C" w:rsidR="006D34DC" w:rsidRDefault="006D34DC" w:rsidP="006D34DC">
            <w:r>
              <w:t>Giới hạn</w:t>
            </w:r>
          </w:p>
        </w:tc>
        <w:tc>
          <w:tcPr>
            <w:tcW w:w="5755" w:type="dxa"/>
          </w:tcPr>
          <w:p w14:paraId="440284B9" w14:textId="3B41E339" w:rsidR="006D34DC" w:rsidRDefault="006D34DC" w:rsidP="006D34DC">
            <w:r>
              <w:t xml:space="preserve">Hạn chế về thông tin các phòng khám uy tín </w:t>
            </w:r>
          </w:p>
        </w:tc>
      </w:tr>
      <w:tr w:rsidR="006D34DC" w14:paraId="26E1CBC7" w14:textId="77777777" w:rsidTr="007C5ED5">
        <w:tc>
          <w:tcPr>
            <w:tcW w:w="3595" w:type="dxa"/>
          </w:tcPr>
          <w:p w14:paraId="3AFD7530" w14:textId="2581E483" w:rsidR="006D34DC" w:rsidRDefault="006D34DC" w:rsidP="006D34DC">
            <w:r>
              <w:t>Mong đợi</w:t>
            </w:r>
          </w:p>
        </w:tc>
        <w:tc>
          <w:tcPr>
            <w:tcW w:w="5755" w:type="dxa"/>
          </w:tcPr>
          <w:p w14:paraId="28858F93" w14:textId="6C2F5559" w:rsidR="006D34DC" w:rsidRDefault="006D34DC" w:rsidP="006D34DC">
            <w:r>
              <w:t xml:space="preserve">Tìm được phòng khám tốt </w:t>
            </w:r>
          </w:p>
        </w:tc>
      </w:tr>
      <w:tr w:rsidR="006D34DC" w14:paraId="68D169E5" w14:textId="77777777" w:rsidTr="007C5ED5">
        <w:tc>
          <w:tcPr>
            <w:tcW w:w="3595" w:type="dxa"/>
          </w:tcPr>
          <w:p w14:paraId="3F534ECF" w14:textId="3C80EB6E" w:rsidR="006D34DC" w:rsidRDefault="006D34DC" w:rsidP="006D34DC">
            <w:r>
              <w:t>Các lần khám trước</w:t>
            </w:r>
          </w:p>
        </w:tc>
        <w:tc>
          <w:tcPr>
            <w:tcW w:w="5755" w:type="dxa"/>
          </w:tcPr>
          <w:p w14:paraId="7A0339E8" w14:textId="2A4495D0" w:rsidR="006D34DC" w:rsidRDefault="006D34DC" w:rsidP="006D34DC">
            <w:r>
              <w:t>Ghi lại thông tin các lần khám trước để tiện theo dõi</w:t>
            </w:r>
          </w:p>
        </w:tc>
      </w:tr>
      <w:tr w:rsidR="006D34DC" w14:paraId="3AA6BABD" w14:textId="77777777" w:rsidTr="007C5ED5">
        <w:tc>
          <w:tcPr>
            <w:tcW w:w="3595" w:type="dxa"/>
          </w:tcPr>
          <w:p w14:paraId="44D876B2" w14:textId="26CE14F3" w:rsidR="006D34DC" w:rsidRDefault="006D34DC" w:rsidP="006D34DC">
            <w:r>
              <w:t>Những lịch hẹn sắp tới</w:t>
            </w:r>
          </w:p>
        </w:tc>
        <w:tc>
          <w:tcPr>
            <w:tcW w:w="5755" w:type="dxa"/>
          </w:tcPr>
          <w:p w14:paraId="3F4E51D9" w14:textId="32EEAE5E" w:rsidR="006D34DC" w:rsidRDefault="006D34DC" w:rsidP="006D34DC">
            <w:r>
              <w:t>Các lịch hẹn khám bệnh sắp có và nhắc nhở người dùng</w:t>
            </w:r>
          </w:p>
        </w:tc>
      </w:tr>
    </w:tbl>
    <w:p w14:paraId="5020F766" w14:textId="3B722BBB" w:rsidR="00C036F8" w:rsidRDefault="00C036F8" w:rsidP="006D34DC"/>
    <w:p w14:paraId="26047110" w14:textId="13723B45" w:rsidR="00C036F8" w:rsidRDefault="00C036F8" w:rsidP="006D34DC"/>
    <w:p w14:paraId="20589258" w14:textId="724A8062" w:rsidR="00C036F8" w:rsidRDefault="00C036F8" w:rsidP="006D34DC"/>
    <w:p w14:paraId="2F2C2B4F" w14:textId="4C864B58" w:rsidR="0065072F" w:rsidRDefault="0065072F" w:rsidP="006D34DC"/>
    <w:p w14:paraId="57053A0C" w14:textId="7E90B858" w:rsidR="0065072F" w:rsidRDefault="0065072F" w:rsidP="006D34DC"/>
    <w:p w14:paraId="10FD0DF2" w14:textId="570CA7B2" w:rsidR="0065072F" w:rsidRDefault="0065072F" w:rsidP="006D34DC"/>
    <w:p w14:paraId="1B8A4D01" w14:textId="23B8E413" w:rsidR="0065072F" w:rsidRDefault="0065072F" w:rsidP="006D34DC"/>
    <w:p w14:paraId="07127609" w14:textId="6A46F588" w:rsidR="0065072F" w:rsidRDefault="0065072F" w:rsidP="006D34DC"/>
    <w:p w14:paraId="3F466070" w14:textId="09EE7019" w:rsidR="0065072F" w:rsidRDefault="0065072F" w:rsidP="006D34DC"/>
    <w:p w14:paraId="1B4F2688" w14:textId="4685F2C4" w:rsidR="0065072F" w:rsidRDefault="0065072F" w:rsidP="006D34DC"/>
    <w:p w14:paraId="3FEABBA5" w14:textId="77777777" w:rsidR="0065072F" w:rsidRDefault="0065072F" w:rsidP="006D34DC"/>
    <w:tbl>
      <w:tblPr>
        <w:tblStyle w:val="TableGrid"/>
        <w:tblW w:w="0" w:type="auto"/>
        <w:tblLook w:val="04A0" w:firstRow="1" w:lastRow="0" w:firstColumn="1" w:lastColumn="0" w:noHBand="0" w:noVBand="1"/>
      </w:tblPr>
      <w:tblGrid>
        <w:gridCol w:w="3595"/>
        <w:gridCol w:w="5755"/>
      </w:tblGrid>
      <w:tr w:rsidR="007C5ED5" w14:paraId="2EC4056E" w14:textId="77777777" w:rsidTr="003B0582">
        <w:tc>
          <w:tcPr>
            <w:tcW w:w="9350" w:type="dxa"/>
            <w:gridSpan w:val="2"/>
          </w:tcPr>
          <w:p w14:paraId="47E4C771" w14:textId="429AADF9" w:rsidR="007C5ED5" w:rsidRPr="007C5ED5" w:rsidRDefault="007C5ED5" w:rsidP="007C5ED5">
            <w:pPr>
              <w:jc w:val="center"/>
              <w:rPr>
                <w:sz w:val="24"/>
                <w:szCs w:val="24"/>
              </w:rPr>
            </w:pPr>
            <w:r w:rsidRPr="007C5ED5">
              <w:rPr>
                <w:sz w:val="24"/>
                <w:szCs w:val="24"/>
              </w:rPr>
              <w:lastRenderedPageBreak/>
              <w:t>Chủ phòng khám</w:t>
            </w:r>
          </w:p>
        </w:tc>
      </w:tr>
      <w:tr w:rsidR="006D34DC" w14:paraId="29E99383" w14:textId="77777777" w:rsidTr="007C5ED5">
        <w:tc>
          <w:tcPr>
            <w:tcW w:w="3595" w:type="dxa"/>
          </w:tcPr>
          <w:p w14:paraId="0CB9403C" w14:textId="4FA9734C" w:rsidR="006D34DC" w:rsidRDefault="006D34DC" w:rsidP="006D34DC">
            <w:r>
              <w:t>Hình đại diện</w:t>
            </w:r>
          </w:p>
        </w:tc>
        <w:tc>
          <w:tcPr>
            <w:tcW w:w="5755" w:type="dxa"/>
          </w:tcPr>
          <w:p w14:paraId="39E1E3B6" w14:textId="423F889A" w:rsidR="006D34DC" w:rsidRDefault="006D34DC" w:rsidP="006D34DC">
            <w:r>
              <w:t>Có thể có hoặc không</w:t>
            </w:r>
          </w:p>
        </w:tc>
      </w:tr>
      <w:tr w:rsidR="006D34DC" w14:paraId="75E52D0E" w14:textId="77777777" w:rsidTr="007C5ED5">
        <w:tc>
          <w:tcPr>
            <w:tcW w:w="3595" w:type="dxa"/>
          </w:tcPr>
          <w:p w14:paraId="00CCCCA1" w14:textId="3EF8C6BF" w:rsidR="006D34DC" w:rsidRDefault="006D34DC" w:rsidP="006D34DC">
            <w:r>
              <w:t xml:space="preserve">Tên/ tuổi / giới tính / văn hóa </w:t>
            </w:r>
          </w:p>
        </w:tc>
        <w:tc>
          <w:tcPr>
            <w:tcW w:w="5755" w:type="dxa"/>
          </w:tcPr>
          <w:p w14:paraId="4BD2ED44" w14:textId="7A6433B9" w:rsidR="006D34DC" w:rsidRDefault="006D34DC" w:rsidP="006D34DC">
            <w:r>
              <w:t>Cập nhật đầy đủ</w:t>
            </w:r>
          </w:p>
        </w:tc>
      </w:tr>
      <w:tr w:rsidR="006D34DC" w14:paraId="01F35828" w14:textId="77777777" w:rsidTr="007C5ED5">
        <w:tc>
          <w:tcPr>
            <w:tcW w:w="3595" w:type="dxa"/>
          </w:tcPr>
          <w:p w14:paraId="73FE7834" w14:textId="717B79C7" w:rsidR="006D34DC" w:rsidRDefault="006D34DC" w:rsidP="006D34DC">
            <w:r>
              <w:t>Loại người dùng</w:t>
            </w:r>
          </w:p>
        </w:tc>
        <w:tc>
          <w:tcPr>
            <w:tcW w:w="5755" w:type="dxa"/>
          </w:tcPr>
          <w:p w14:paraId="0456687E" w14:textId="23CC6B85" w:rsidR="006D34DC" w:rsidRDefault="006D34DC" w:rsidP="006D34DC">
            <w:r>
              <w:t>Người muốn có công cụ để quản lý phòng khám của mình cũng như quảng bá phòng khám</w:t>
            </w:r>
          </w:p>
        </w:tc>
      </w:tr>
      <w:tr w:rsidR="006D34DC" w14:paraId="7C42D710" w14:textId="77777777" w:rsidTr="007C5ED5">
        <w:tc>
          <w:tcPr>
            <w:tcW w:w="3595" w:type="dxa"/>
          </w:tcPr>
          <w:p w14:paraId="6F89BAB7" w14:textId="5093F416" w:rsidR="006D34DC" w:rsidRDefault="006D34DC" w:rsidP="006D34DC">
            <w:r>
              <w:t>Vai trò</w:t>
            </w:r>
          </w:p>
        </w:tc>
        <w:tc>
          <w:tcPr>
            <w:tcW w:w="5755" w:type="dxa"/>
          </w:tcPr>
          <w:p w14:paraId="11CCE390" w14:textId="2BC347A7" w:rsidR="006D34DC" w:rsidRDefault="006D34DC" w:rsidP="006D34DC">
            <w:r>
              <w:t>Sử dụng “</w:t>
            </w:r>
            <w:r w:rsidR="007429BA">
              <w:t>Pharma Track</w:t>
            </w:r>
            <w:r>
              <w:t>” để giúp đỡ trong việc quản lý của mình</w:t>
            </w:r>
          </w:p>
        </w:tc>
      </w:tr>
      <w:tr w:rsidR="006D34DC" w14:paraId="4DA206FC" w14:textId="77777777" w:rsidTr="007C5ED5">
        <w:tc>
          <w:tcPr>
            <w:tcW w:w="3595" w:type="dxa"/>
          </w:tcPr>
          <w:p w14:paraId="2B417328" w14:textId="367CC104" w:rsidR="006D34DC" w:rsidRDefault="006D34DC" w:rsidP="006D34DC">
            <w:r>
              <w:t>Kỹ năng</w:t>
            </w:r>
          </w:p>
        </w:tc>
        <w:tc>
          <w:tcPr>
            <w:tcW w:w="5755" w:type="dxa"/>
          </w:tcPr>
          <w:p w14:paraId="08EB8034" w14:textId="0803A255" w:rsidR="006D34DC" w:rsidRDefault="006D34DC" w:rsidP="006D34DC">
            <w:r>
              <w:t>None</w:t>
            </w:r>
          </w:p>
        </w:tc>
      </w:tr>
      <w:tr w:rsidR="006D34DC" w14:paraId="73D2AAC0" w14:textId="77777777" w:rsidTr="007C5ED5">
        <w:tc>
          <w:tcPr>
            <w:tcW w:w="3595" w:type="dxa"/>
          </w:tcPr>
          <w:p w14:paraId="5BF2BEF2" w14:textId="3E95A619" w:rsidR="006D34DC" w:rsidRDefault="006D34DC" w:rsidP="006D34DC">
            <w:r>
              <w:t>Kinh nghiệm sử dụng máy tính, điện thoại</w:t>
            </w:r>
          </w:p>
        </w:tc>
        <w:tc>
          <w:tcPr>
            <w:tcW w:w="5755" w:type="dxa"/>
          </w:tcPr>
          <w:p w14:paraId="0A943C1C" w14:textId="040F2BC4" w:rsidR="006D34DC" w:rsidRDefault="006D34DC" w:rsidP="006D34DC">
            <w:r>
              <w:t>Cần biết các tác vụ quản lý của phần mềm</w:t>
            </w:r>
          </w:p>
        </w:tc>
      </w:tr>
      <w:tr w:rsidR="006D34DC" w14:paraId="387F5101" w14:textId="77777777" w:rsidTr="007C5ED5">
        <w:tc>
          <w:tcPr>
            <w:tcW w:w="3595" w:type="dxa"/>
          </w:tcPr>
          <w:p w14:paraId="73ED8ADF" w14:textId="573A6925" w:rsidR="006D34DC" w:rsidRDefault="006D34DC" w:rsidP="006D34DC">
            <w:r>
              <w:t>Tần suất sử dụng</w:t>
            </w:r>
          </w:p>
        </w:tc>
        <w:tc>
          <w:tcPr>
            <w:tcW w:w="5755" w:type="dxa"/>
          </w:tcPr>
          <w:p w14:paraId="7AF5886A" w14:textId="1381A70F" w:rsidR="006D34DC" w:rsidRDefault="006D34DC" w:rsidP="006D34DC">
            <w:r>
              <w:t>Mỗi ngày</w:t>
            </w:r>
          </w:p>
        </w:tc>
      </w:tr>
      <w:tr w:rsidR="006D34DC" w14:paraId="025A9C15" w14:textId="77777777" w:rsidTr="007C5ED5">
        <w:tc>
          <w:tcPr>
            <w:tcW w:w="3595" w:type="dxa"/>
          </w:tcPr>
          <w:p w14:paraId="07536F01" w14:textId="7B954464" w:rsidR="006D34DC" w:rsidRDefault="006D34DC" w:rsidP="006D34DC">
            <w:r>
              <w:t>Giới hạn</w:t>
            </w:r>
          </w:p>
        </w:tc>
        <w:tc>
          <w:tcPr>
            <w:tcW w:w="5755" w:type="dxa"/>
          </w:tcPr>
          <w:p w14:paraId="26D63276" w14:textId="3B23F835" w:rsidR="006D34DC" w:rsidRDefault="006D34DC" w:rsidP="006D34DC">
            <w:r>
              <w:t>Hạn chế về các công cụ quản lý và quảng bá phòng khám</w:t>
            </w:r>
          </w:p>
        </w:tc>
      </w:tr>
      <w:tr w:rsidR="006D34DC" w14:paraId="20B89AE8" w14:textId="77777777" w:rsidTr="007C5ED5">
        <w:tc>
          <w:tcPr>
            <w:tcW w:w="3595" w:type="dxa"/>
          </w:tcPr>
          <w:p w14:paraId="6922827B" w14:textId="43ADDD5A" w:rsidR="006D34DC" w:rsidRDefault="006D34DC" w:rsidP="006D34DC">
            <w:r>
              <w:t>Mong đợi</w:t>
            </w:r>
          </w:p>
        </w:tc>
        <w:tc>
          <w:tcPr>
            <w:tcW w:w="5755" w:type="dxa"/>
          </w:tcPr>
          <w:p w14:paraId="6BF49302" w14:textId="3C8A6C64" w:rsidR="006D34DC" w:rsidRDefault="006D34DC" w:rsidP="006D34DC">
            <w:r>
              <w:t>Quản lý và quảng bá phòng khám tốt hơn</w:t>
            </w:r>
          </w:p>
        </w:tc>
      </w:tr>
      <w:tr w:rsidR="006D34DC" w14:paraId="02AEE308" w14:textId="77777777" w:rsidTr="007C5ED5">
        <w:tc>
          <w:tcPr>
            <w:tcW w:w="3595" w:type="dxa"/>
          </w:tcPr>
          <w:p w14:paraId="29B14130" w14:textId="0B49115C" w:rsidR="006D34DC" w:rsidRDefault="006D34DC" w:rsidP="006D34DC">
            <w:r>
              <w:t>Các thông tin về bằng cấp, kinh nghiệm và uy tín của bác sĩ</w:t>
            </w:r>
          </w:p>
        </w:tc>
        <w:tc>
          <w:tcPr>
            <w:tcW w:w="5755" w:type="dxa"/>
          </w:tcPr>
          <w:p w14:paraId="101EA50F" w14:textId="327BCBF0" w:rsidR="006D34DC" w:rsidRDefault="007C5ED5" w:rsidP="006D34DC">
            <w:r>
              <w:t>Để cho các bệnh nhân có thể xem và chọn phòng khám thích hợp cho mình</w:t>
            </w:r>
          </w:p>
        </w:tc>
      </w:tr>
    </w:tbl>
    <w:p w14:paraId="112D4F08" w14:textId="1BBFD9DA" w:rsidR="00565787" w:rsidRDefault="00565787" w:rsidP="006D34DC">
      <w:r>
        <w:t xml:space="preserve"> </w:t>
      </w:r>
    </w:p>
    <w:p w14:paraId="2A1532D9" w14:textId="0A4C8095" w:rsidR="00C036F8" w:rsidRDefault="00C036F8" w:rsidP="006D34DC"/>
    <w:p w14:paraId="33ED8E20" w14:textId="77777777" w:rsidR="00C036F8" w:rsidRDefault="00C036F8" w:rsidP="006D34DC"/>
    <w:tbl>
      <w:tblPr>
        <w:tblStyle w:val="TableGrid"/>
        <w:tblW w:w="0" w:type="auto"/>
        <w:tblLook w:val="04A0" w:firstRow="1" w:lastRow="0" w:firstColumn="1" w:lastColumn="0" w:noHBand="0" w:noVBand="1"/>
      </w:tblPr>
      <w:tblGrid>
        <w:gridCol w:w="3595"/>
        <w:gridCol w:w="5755"/>
      </w:tblGrid>
      <w:tr w:rsidR="007C5ED5" w14:paraId="2235368C" w14:textId="77777777" w:rsidTr="00243D74">
        <w:tc>
          <w:tcPr>
            <w:tcW w:w="9350" w:type="dxa"/>
            <w:gridSpan w:val="2"/>
          </w:tcPr>
          <w:p w14:paraId="54C84613" w14:textId="5057AA25" w:rsidR="007C5ED5" w:rsidRPr="007C5ED5" w:rsidRDefault="007C5ED5" w:rsidP="007C5ED5">
            <w:pPr>
              <w:jc w:val="center"/>
              <w:rPr>
                <w:sz w:val="24"/>
                <w:szCs w:val="24"/>
              </w:rPr>
            </w:pPr>
            <w:r w:rsidRPr="007C5ED5">
              <w:rPr>
                <w:sz w:val="24"/>
                <w:szCs w:val="24"/>
              </w:rPr>
              <w:t>Nhân viên phòng khám</w:t>
            </w:r>
          </w:p>
        </w:tc>
      </w:tr>
      <w:tr w:rsidR="007C5ED5" w14:paraId="10AEF61B" w14:textId="77777777" w:rsidTr="007C5ED5">
        <w:tc>
          <w:tcPr>
            <w:tcW w:w="3595" w:type="dxa"/>
          </w:tcPr>
          <w:p w14:paraId="61CA646B" w14:textId="77777777" w:rsidR="007C5ED5" w:rsidRDefault="007C5ED5" w:rsidP="00611CA0">
            <w:r>
              <w:t>Hình đại diện</w:t>
            </w:r>
          </w:p>
        </w:tc>
        <w:tc>
          <w:tcPr>
            <w:tcW w:w="5755" w:type="dxa"/>
          </w:tcPr>
          <w:p w14:paraId="2C7B4912" w14:textId="77777777" w:rsidR="007C5ED5" w:rsidRDefault="007C5ED5" w:rsidP="00611CA0">
            <w:r>
              <w:t>Có thể có hoặc không</w:t>
            </w:r>
          </w:p>
        </w:tc>
      </w:tr>
      <w:tr w:rsidR="007C5ED5" w14:paraId="1D9D50B1" w14:textId="77777777" w:rsidTr="007C5ED5">
        <w:tc>
          <w:tcPr>
            <w:tcW w:w="3595" w:type="dxa"/>
          </w:tcPr>
          <w:p w14:paraId="232436FD" w14:textId="77777777" w:rsidR="007C5ED5" w:rsidRDefault="007C5ED5" w:rsidP="00611CA0">
            <w:r>
              <w:t xml:space="preserve">Tên/ tuổi / giới tính / văn hóa </w:t>
            </w:r>
          </w:p>
        </w:tc>
        <w:tc>
          <w:tcPr>
            <w:tcW w:w="5755" w:type="dxa"/>
          </w:tcPr>
          <w:p w14:paraId="3F5E3ED5" w14:textId="77777777" w:rsidR="007C5ED5" w:rsidRDefault="007C5ED5" w:rsidP="00611CA0">
            <w:r>
              <w:t>Cập nhật đầy đủ</w:t>
            </w:r>
          </w:p>
        </w:tc>
      </w:tr>
      <w:tr w:rsidR="007C5ED5" w14:paraId="5CEE527F" w14:textId="77777777" w:rsidTr="007C5ED5">
        <w:tc>
          <w:tcPr>
            <w:tcW w:w="3595" w:type="dxa"/>
          </w:tcPr>
          <w:p w14:paraId="372D4B93" w14:textId="77777777" w:rsidR="007C5ED5" w:rsidRDefault="007C5ED5" w:rsidP="00611CA0">
            <w:r>
              <w:t>Loại người dùng</w:t>
            </w:r>
          </w:p>
        </w:tc>
        <w:tc>
          <w:tcPr>
            <w:tcW w:w="5755" w:type="dxa"/>
          </w:tcPr>
          <w:p w14:paraId="5FB925DC" w14:textId="30284117" w:rsidR="007C5ED5" w:rsidRDefault="007C5ED5" w:rsidP="00611CA0">
            <w:r>
              <w:t>Nhân viên sử dụng phần mềm để dễ dàng hơn trong công việc</w:t>
            </w:r>
          </w:p>
        </w:tc>
      </w:tr>
      <w:tr w:rsidR="007C5ED5" w14:paraId="2A4FABFE" w14:textId="77777777" w:rsidTr="007C5ED5">
        <w:tc>
          <w:tcPr>
            <w:tcW w:w="3595" w:type="dxa"/>
          </w:tcPr>
          <w:p w14:paraId="3DDFA95B" w14:textId="77777777" w:rsidR="007C5ED5" w:rsidRDefault="007C5ED5" w:rsidP="00611CA0">
            <w:r>
              <w:t>Vai trò</w:t>
            </w:r>
          </w:p>
        </w:tc>
        <w:tc>
          <w:tcPr>
            <w:tcW w:w="5755" w:type="dxa"/>
          </w:tcPr>
          <w:p w14:paraId="4870CC05" w14:textId="14542328" w:rsidR="007C5ED5" w:rsidRDefault="007C5ED5" w:rsidP="00611CA0">
            <w:r>
              <w:t>Sử dụng “</w:t>
            </w:r>
            <w:r w:rsidR="007429BA">
              <w:t>Pharma Track</w:t>
            </w:r>
            <w:r>
              <w:t>” để làm việc nhanh và hiệu quả hơn</w:t>
            </w:r>
          </w:p>
        </w:tc>
      </w:tr>
      <w:tr w:rsidR="007C5ED5" w14:paraId="5FAA9DB9" w14:textId="77777777" w:rsidTr="007C5ED5">
        <w:tc>
          <w:tcPr>
            <w:tcW w:w="3595" w:type="dxa"/>
          </w:tcPr>
          <w:p w14:paraId="4D85F063" w14:textId="77777777" w:rsidR="007C5ED5" w:rsidRDefault="007C5ED5" w:rsidP="00611CA0">
            <w:r>
              <w:t>Kỹ năng</w:t>
            </w:r>
          </w:p>
        </w:tc>
        <w:tc>
          <w:tcPr>
            <w:tcW w:w="5755" w:type="dxa"/>
          </w:tcPr>
          <w:p w14:paraId="2663D9E3" w14:textId="77777777" w:rsidR="007C5ED5" w:rsidRDefault="007C5ED5" w:rsidP="00611CA0">
            <w:r>
              <w:t>None</w:t>
            </w:r>
          </w:p>
        </w:tc>
      </w:tr>
      <w:tr w:rsidR="007C5ED5" w14:paraId="4C0771BA" w14:textId="77777777" w:rsidTr="007C5ED5">
        <w:tc>
          <w:tcPr>
            <w:tcW w:w="3595" w:type="dxa"/>
          </w:tcPr>
          <w:p w14:paraId="2F71AE41" w14:textId="77777777" w:rsidR="007C5ED5" w:rsidRDefault="007C5ED5" w:rsidP="00611CA0">
            <w:r>
              <w:t>Kinh nghiệm sử dụng máy tính, điện thoại</w:t>
            </w:r>
          </w:p>
        </w:tc>
        <w:tc>
          <w:tcPr>
            <w:tcW w:w="5755" w:type="dxa"/>
          </w:tcPr>
          <w:p w14:paraId="3736CA9B" w14:textId="20557B92" w:rsidR="007C5ED5" w:rsidRDefault="007C5ED5" w:rsidP="00611CA0">
            <w:r>
              <w:t>Cần biết sử dụng các tác vụ của phần mềm</w:t>
            </w:r>
          </w:p>
        </w:tc>
      </w:tr>
      <w:tr w:rsidR="007C5ED5" w14:paraId="0D5BBE62" w14:textId="77777777" w:rsidTr="007C5ED5">
        <w:tc>
          <w:tcPr>
            <w:tcW w:w="3595" w:type="dxa"/>
          </w:tcPr>
          <w:p w14:paraId="54A2C91B" w14:textId="77777777" w:rsidR="007C5ED5" w:rsidRDefault="007C5ED5" w:rsidP="00611CA0">
            <w:r>
              <w:t>Tần suất sử dụng</w:t>
            </w:r>
          </w:p>
        </w:tc>
        <w:tc>
          <w:tcPr>
            <w:tcW w:w="5755" w:type="dxa"/>
          </w:tcPr>
          <w:p w14:paraId="0409F72A" w14:textId="77777777" w:rsidR="007C5ED5" w:rsidRDefault="007C5ED5" w:rsidP="00611CA0">
            <w:r>
              <w:t>Mỗi ngày</w:t>
            </w:r>
          </w:p>
        </w:tc>
      </w:tr>
      <w:tr w:rsidR="007C5ED5" w14:paraId="748228D7" w14:textId="77777777" w:rsidTr="007C5ED5">
        <w:tc>
          <w:tcPr>
            <w:tcW w:w="3595" w:type="dxa"/>
          </w:tcPr>
          <w:p w14:paraId="13A36AF4" w14:textId="77777777" w:rsidR="007C5ED5" w:rsidRDefault="007C5ED5" w:rsidP="00611CA0">
            <w:r>
              <w:t>Giới hạn</w:t>
            </w:r>
          </w:p>
        </w:tc>
        <w:tc>
          <w:tcPr>
            <w:tcW w:w="5755" w:type="dxa"/>
          </w:tcPr>
          <w:p w14:paraId="7F4AD2B3" w14:textId="4DFDEB50" w:rsidR="007C5ED5" w:rsidRDefault="007C5ED5" w:rsidP="00611CA0">
            <w:r>
              <w:t>Hạn chế về các công cụ giúp đỡ trong công việc</w:t>
            </w:r>
          </w:p>
        </w:tc>
      </w:tr>
      <w:tr w:rsidR="007C5ED5" w14:paraId="7AF328D4" w14:textId="77777777" w:rsidTr="007C5ED5">
        <w:tc>
          <w:tcPr>
            <w:tcW w:w="3595" w:type="dxa"/>
          </w:tcPr>
          <w:p w14:paraId="4065BE36" w14:textId="77777777" w:rsidR="007C5ED5" w:rsidRDefault="007C5ED5" w:rsidP="00611CA0">
            <w:r>
              <w:t>Mong đợi</w:t>
            </w:r>
          </w:p>
        </w:tc>
        <w:tc>
          <w:tcPr>
            <w:tcW w:w="5755" w:type="dxa"/>
          </w:tcPr>
          <w:p w14:paraId="1A3EEC12" w14:textId="0064C19B" w:rsidR="007C5ED5" w:rsidRDefault="007C5ED5" w:rsidP="00611CA0">
            <w:r>
              <w:t>Làm việc dễ dàng và hiệu quả hơn</w:t>
            </w:r>
          </w:p>
        </w:tc>
      </w:tr>
      <w:tr w:rsidR="007C5ED5" w14:paraId="14EF6801" w14:textId="77777777" w:rsidTr="007C5ED5">
        <w:tc>
          <w:tcPr>
            <w:tcW w:w="3595" w:type="dxa"/>
          </w:tcPr>
          <w:p w14:paraId="5D72595B" w14:textId="5570055C" w:rsidR="007C5ED5" w:rsidRDefault="007C5ED5" w:rsidP="00611CA0">
            <w:r>
              <w:t>Các thông tin về bằng cấp, kinh nghiệm và uy tín của nhân viên</w:t>
            </w:r>
          </w:p>
        </w:tc>
        <w:tc>
          <w:tcPr>
            <w:tcW w:w="5755" w:type="dxa"/>
          </w:tcPr>
          <w:p w14:paraId="06DADA25" w14:textId="77777777" w:rsidR="007C5ED5" w:rsidRDefault="007C5ED5" w:rsidP="00611CA0">
            <w:r>
              <w:t>Để cho các bệnh nhân có thể xem và chọn phòng khám thích hợp cho mình</w:t>
            </w:r>
          </w:p>
        </w:tc>
      </w:tr>
    </w:tbl>
    <w:p w14:paraId="61E61A56" w14:textId="4D104AF4" w:rsidR="00565787" w:rsidRDefault="00565787" w:rsidP="00D5216B"/>
    <w:p w14:paraId="1D7E5A3B" w14:textId="5CCEAC79" w:rsidR="00F81399" w:rsidRDefault="00F81399" w:rsidP="005B72BB">
      <w:pPr>
        <w:pStyle w:val="InfoBlue"/>
      </w:pPr>
    </w:p>
    <w:p w14:paraId="135859AF" w14:textId="559C9A9A" w:rsidR="00F81399" w:rsidRDefault="008F4175">
      <w:pPr>
        <w:pStyle w:val="Heading2"/>
      </w:pPr>
      <w:bookmarkStart w:id="36" w:name="_Toc425054386"/>
      <w:bookmarkStart w:id="37" w:name="_Toc342757864"/>
      <w:bookmarkStart w:id="38" w:name="_Toc346297773"/>
      <w:bookmarkStart w:id="39" w:name="_Toc422186479"/>
      <w:bookmarkStart w:id="40" w:name="_Toc436203384"/>
      <w:bookmarkStart w:id="41" w:name="_Toc452813585"/>
      <w:bookmarkStart w:id="42" w:name="_Toc512930912"/>
      <w:bookmarkStart w:id="43" w:name="_Toc477214792"/>
      <w:bookmarkStart w:id="44" w:name="_Toc117944637"/>
      <w:r>
        <w:t xml:space="preserve">User Task and </w:t>
      </w:r>
      <w:r w:rsidR="000439F1">
        <w:t>Environment</w:t>
      </w:r>
      <w:bookmarkEnd w:id="36"/>
      <w:bookmarkEnd w:id="37"/>
      <w:bookmarkEnd w:id="38"/>
      <w:bookmarkEnd w:id="39"/>
      <w:bookmarkEnd w:id="40"/>
      <w:bookmarkEnd w:id="41"/>
      <w:bookmarkEnd w:id="42"/>
      <w:bookmarkEnd w:id="43"/>
      <w:bookmarkEnd w:id="44"/>
    </w:p>
    <w:p w14:paraId="6F7D93C6" w14:textId="67164FD0" w:rsidR="00DF14EF" w:rsidRDefault="00DF14EF" w:rsidP="00DF14EF">
      <w:pPr>
        <w:pStyle w:val="Heading3"/>
      </w:pPr>
      <w:bookmarkStart w:id="45" w:name="_Toc117944638"/>
      <w:r>
        <w:t>“</w:t>
      </w:r>
      <w:r w:rsidR="007429BA">
        <w:t>Pharma Track</w:t>
      </w:r>
      <w:r>
        <w:t>” sẽ được sử dụng bởi</w:t>
      </w:r>
      <w:bookmarkEnd w:id="45"/>
    </w:p>
    <w:p w14:paraId="620A98CC" w14:textId="0EC027C6" w:rsidR="00DF14EF" w:rsidRDefault="00DF14EF">
      <w:pPr>
        <w:pStyle w:val="ListParagraph"/>
        <w:numPr>
          <w:ilvl w:val="0"/>
          <w:numId w:val="10"/>
        </w:numPr>
      </w:pPr>
      <w:r>
        <w:t>Bệnh nhân: những người mong muốn tìm thấy các phòng khám uy tín</w:t>
      </w:r>
    </w:p>
    <w:p w14:paraId="71463362" w14:textId="50F57729" w:rsidR="00DF14EF" w:rsidRDefault="00DF14EF">
      <w:pPr>
        <w:pStyle w:val="ListParagraph"/>
        <w:numPr>
          <w:ilvl w:val="0"/>
          <w:numId w:val="10"/>
        </w:numPr>
      </w:pPr>
      <w:r>
        <w:t>Chủ phòn</w:t>
      </w:r>
      <w:r w:rsidR="00701393">
        <w:t>g</w:t>
      </w:r>
      <w:r>
        <w:t xml:space="preserve"> khám: những người mong muốn một phần mềm có thể quản lý và quảng bá phòng khám của mình</w:t>
      </w:r>
    </w:p>
    <w:p w14:paraId="7089907F" w14:textId="433119DF" w:rsidR="00DF14EF" w:rsidRDefault="00DF14EF">
      <w:pPr>
        <w:pStyle w:val="ListParagraph"/>
        <w:numPr>
          <w:ilvl w:val="0"/>
          <w:numId w:val="10"/>
        </w:numPr>
      </w:pPr>
      <w:r>
        <w:t>Nhân viên phòng khám: người sử dụng phần mềm để cải thiện hiệu quả công việc</w:t>
      </w:r>
    </w:p>
    <w:p w14:paraId="1E8E6710" w14:textId="38F476DC" w:rsidR="00DF14EF" w:rsidRDefault="00DF14EF" w:rsidP="00DF14EF">
      <w:pPr>
        <w:pStyle w:val="Heading3"/>
      </w:pPr>
      <w:bookmarkStart w:id="46" w:name="_Toc117944639"/>
      <w:r>
        <w:t>“</w:t>
      </w:r>
      <w:r w:rsidR="007429BA">
        <w:t xml:space="preserve">Pharma Track” </w:t>
      </w:r>
      <w:r>
        <w:t>sẽ được sử dụng ở</w:t>
      </w:r>
      <w:bookmarkEnd w:id="46"/>
      <w:r>
        <w:t xml:space="preserve"> </w:t>
      </w:r>
    </w:p>
    <w:p w14:paraId="1F8A1776" w14:textId="156C0E5A" w:rsidR="00DF14EF" w:rsidRDefault="00DF14EF">
      <w:pPr>
        <w:pStyle w:val="ListParagraph"/>
        <w:numPr>
          <w:ilvl w:val="0"/>
          <w:numId w:val="11"/>
        </w:numPr>
      </w:pPr>
      <w:r>
        <w:t>Bệnh nhân: sử dụng ở mọi nơi, có thể truy cập tức thì</w:t>
      </w:r>
    </w:p>
    <w:p w14:paraId="661CFEF2" w14:textId="4F1911BF" w:rsidR="00DF14EF" w:rsidRDefault="00DF14EF">
      <w:pPr>
        <w:pStyle w:val="ListParagraph"/>
        <w:numPr>
          <w:ilvl w:val="0"/>
          <w:numId w:val="11"/>
        </w:numPr>
      </w:pPr>
      <w:r>
        <w:t xml:space="preserve">Chủ phòng khám và nhân viên : sử dụng tại phòng khám </w:t>
      </w:r>
    </w:p>
    <w:p w14:paraId="0FCAA781" w14:textId="77777777" w:rsidR="00DF14EF" w:rsidRDefault="00DF14EF" w:rsidP="00DF14EF"/>
    <w:p w14:paraId="68CD5FC3" w14:textId="21DAF0A1" w:rsidR="00DA6D80" w:rsidRDefault="00701393" w:rsidP="00DA6D80">
      <w:pPr>
        <w:pStyle w:val="Heading3"/>
      </w:pPr>
      <w:bookmarkStart w:id="47" w:name="_Toc117944640"/>
      <w:r>
        <w:t>Tần suất sử dụng</w:t>
      </w:r>
      <w:bookmarkEnd w:id="47"/>
    </w:p>
    <w:p w14:paraId="09BA752A" w14:textId="19313DE5" w:rsidR="00DF14EF" w:rsidRDefault="00DF14EF">
      <w:pPr>
        <w:pStyle w:val="ListParagraph"/>
        <w:numPr>
          <w:ilvl w:val="0"/>
          <w:numId w:val="12"/>
        </w:numPr>
      </w:pPr>
      <w:r>
        <w:t xml:space="preserve">Đối với </w:t>
      </w:r>
      <w:r w:rsidR="00DA6D80">
        <w:t>Bệnh Nhân</w:t>
      </w:r>
      <w:r w:rsidR="00701393">
        <w:t xml:space="preserve"> : sử dụng khi muốn tìm phòng khám</w:t>
      </w:r>
    </w:p>
    <w:p w14:paraId="404E7917" w14:textId="3B6BCFB5" w:rsidR="00DA6D80" w:rsidRDefault="00DA6D80">
      <w:pPr>
        <w:pStyle w:val="ListParagraph"/>
        <w:numPr>
          <w:ilvl w:val="0"/>
          <w:numId w:val="12"/>
        </w:numPr>
      </w:pPr>
      <w:r>
        <w:t>Đối với Chủ Phòng Khám</w:t>
      </w:r>
      <w:r w:rsidR="00701393">
        <w:t xml:space="preserve"> : sử dụng hằng ngày để tính doanh thu và quản lý nhân viên</w:t>
      </w:r>
    </w:p>
    <w:p w14:paraId="406505B9" w14:textId="4DBA513C" w:rsidR="00701393" w:rsidRDefault="00DA6D80">
      <w:pPr>
        <w:pStyle w:val="ListParagraph"/>
        <w:numPr>
          <w:ilvl w:val="0"/>
          <w:numId w:val="12"/>
        </w:numPr>
      </w:pPr>
      <w:r>
        <w:t xml:space="preserve">Đối với Nhân Viên Phòng Khám </w:t>
      </w:r>
      <w:r w:rsidR="00701393">
        <w:t>: sử dụng hằng ngày để hỗ trợ công việc</w:t>
      </w:r>
    </w:p>
    <w:p w14:paraId="7FCB40BC" w14:textId="21DC2CBE" w:rsidR="009F35DA" w:rsidRDefault="009F35DA" w:rsidP="009F35DA">
      <w:pPr>
        <w:pStyle w:val="Heading3"/>
      </w:pPr>
      <w:bookmarkStart w:id="48" w:name="_Toc117944641"/>
      <w:r>
        <w:lastRenderedPageBreak/>
        <w:t>Các môi trường đặc thù</w:t>
      </w:r>
      <w:bookmarkEnd w:id="48"/>
      <w:r>
        <w:t xml:space="preserve"> </w:t>
      </w:r>
    </w:p>
    <w:p w14:paraId="16AD27D4" w14:textId="1F4A86B2" w:rsidR="009F35DA" w:rsidRDefault="009F35DA">
      <w:pPr>
        <w:pStyle w:val="ListParagraph"/>
        <w:numPr>
          <w:ilvl w:val="0"/>
          <w:numId w:val="5"/>
        </w:numPr>
      </w:pPr>
      <w:r>
        <w:t>Đối với web application: người dùng dễ dàng đăng ký, đăng nhập và điền các thông tin, form, đặt lịch khám do các tác vụ ấy dễ dàng sử dụng trên máy tính hơn</w:t>
      </w:r>
    </w:p>
    <w:p w14:paraId="53B34705" w14:textId="3474B4DC" w:rsidR="009F35DA" w:rsidRDefault="009F35DA">
      <w:pPr>
        <w:pStyle w:val="ListParagraph"/>
        <w:numPr>
          <w:ilvl w:val="0"/>
          <w:numId w:val="5"/>
        </w:numPr>
      </w:pPr>
      <w:r>
        <w:t>Đối với Mobile: sử dụng để dễ dàng theo dõi thông tin về lịch khám và nhắc nhở về lịch khám của bản thân</w:t>
      </w:r>
    </w:p>
    <w:p w14:paraId="5ADE2C1A" w14:textId="0B4720B9" w:rsidR="00FB530F" w:rsidRPr="00FB530F" w:rsidRDefault="009F35DA">
      <w:pPr>
        <w:pStyle w:val="ListParagraph"/>
        <w:numPr>
          <w:ilvl w:val="0"/>
          <w:numId w:val="5"/>
        </w:numPr>
      </w:pPr>
      <w:r>
        <w:t xml:space="preserve">Các môi trường khác nếu có sẽ được cập nhật sau </w:t>
      </w:r>
    </w:p>
    <w:p w14:paraId="1402F3EA" w14:textId="09BBEA0B" w:rsidR="00F81399" w:rsidRDefault="000439F1">
      <w:pPr>
        <w:pStyle w:val="Heading2"/>
      </w:pPr>
      <w:bookmarkStart w:id="49" w:name="_Toc452813589"/>
      <w:bookmarkStart w:id="50" w:name="_Toc512930914"/>
      <w:bookmarkStart w:id="51" w:name="_Toc477214793"/>
      <w:bookmarkStart w:id="52" w:name="_Toc117944642"/>
      <w:r>
        <w:t>Alternatives and Competition</w:t>
      </w:r>
      <w:bookmarkEnd w:id="49"/>
      <w:bookmarkEnd w:id="50"/>
      <w:bookmarkEnd w:id="51"/>
      <w:bookmarkEnd w:id="52"/>
    </w:p>
    <w:p w14:paraId="090E50FC" w14:textId="67FAD63C" w:rsidR="00DA6D80" w:rsidRDefault="00DA6D80" w:rsidP="00DA6D80">
      <w:pPr>
        <w:pStyle w:val="Heading3"/>
      </w:pPr>
      <w:bookmarkStart w:id="53" w:name="_Toc117944643"/>
      <w:r>
        <w:t>Medpro</w:t>
      </w:r>
      <w:bookmarkEnd w:id="53"/>
    </w:p>
    <w:p w14:paraId="1CF9B149" w14:textId="1E4D1A9B" w:rsidR="00DA6D80" w:rsidRPr="00DA6D80" w:rsidRDefault="00DA6D80" w:rsidP="00DA6D80">
      <w:pPr>
        <w:pStyle w:val="Heading3"/>
      </w:pPr>
      <w:bookmarkStart w:id="54" w:name="_Toc117944644"/>
      <w:r>
        <w:t>UMC</w:t>
      </w:r>
      <w:bookmarkEnd w:id="54"/>
    </w:p>
    <w:p w14:paraId="121230E2" w14:textId="67F8F014" w:rsidR="00F81399" w:rsidRDefault="000439F1">
      <w:pPr>
        <w:pStyle w:val="Heading1"/>
      </w:pPr>
      <w:bookmarkStart w:id="55" w:name="_Toc436203402"/>
      <w:bookmarkStart w:id="56" w:name="_Toc452813596"/>
      <w:bookmarkStart w:id="57" w:name="_Toc512930918"/>
      <w:bookmarkStart w:id="58" w:name="_Toc477214794"/>
      <w:bookmarkStart w:id="59" w:name="_Toc117944645"/>
      <w:bookmarkEnd w:id="31"/>
      <w:r>
        <w:t>Product Features</w:t>
      </w:r>
      <w:bookmarkEnd w:id="55"/>
      <w:bookmarkEnd w:id="56"/>
      <w:bookmarkEnd w:id="57"/>
      <w:bookmarkEnd w:id="58"/>
      <w:r w:rsidR="000368D3">
        <w:t xml:space="preserve"> </w:t>
      </w:r>
      <w:r w:rsidR="000368D3">
        <w:sym w:font="Wingdings" w:char="F0E0"/>
      </w:r>
      <w:r w:rsidR="000368D3">
        <w:t xml:space="preserve"> functional user requirements</w:t>
      </w:r>
      <w:bookmarkEnd w:id="59"/>
    </w:p>
    <w:p w14:paraId="493C597C" w14:textId="77777777" w:rsidR="00701393" w:rsidRDefault="00701393" w:rsidP="00701393">
      <w:pPr>
        <w:pStyle w:val="Heading2"/>
      </w:pPr>
      <w:bookmarkStart w:id="60" w:name="_Toc117944646"/>
      <w:r>
        <w:t>Đối với Bệnh Nhân</w:t>
      </w:r>
      <w:bookmarkEnd w:id="60"/>
    </w:p>
    <w:p w14:paraId="2B41C16A" w14:textId="77777777" w:rsidR="00701393" w:rsidRDefault="00701393">
      <w:pPr>
        <w:pStyle w:val="ListParagraph"/>
        <w:numPr>
          <w:ilvl w:val="0"/>
          <w:numId w:val="2"/>
        </w:numPr>
      </w:pPr>
      <w:r>
        <w:t xml:space="preserve">Bản đồ để tìm kiếm các phòng khám gần bản thân nhất </w:t>
      </w:r>
    </w:p>
    <w:p w14:paraId="14A5D168" w14:textId="77777777" w:rsidR="00701393" w:rsidRDefault="00701393">
      <w:pPr>
        <w:pStyle w:val="ListParagraph"/>
        <w:numPr>
          <w:ilvl w:val="0"/>
          <w:numId w:val="2"/>
        </w:numPr>
      </w:pPr>
      <w:r>
        <w:t>Chỉ đường đến phòng khám</w:t>
      </w:r>
    </w:p>
    <w:p w14:paraId="385F4AB7" w14:textId="0B810F23" w:rsidR="00701393" w:rsidRDefault="00701393">
      <w:pPr>
        <w:pStyle w:val="ListParagraph"/>
        <w:numPr>
          <w:ilvl w:val="0"/>
          <w:numId w:val="2"/>
        </w:numPr>
      </w:pPr>
      <w:r>
        <w:t xml:space="preserve">Thông tin về bằng cấp, kinh nghiệm và uy tín của </w:t>
      </w:r>
      <w:r w:rsidR="007429BA">
        <w:t>bác sĩ phòng khám</w:t>
      </w:r>
      <w:r>
        <w:t xml:space="preserve"> </w:t>
      </w:r>
    </w:p>
    <w:p w14:paraId="3AC21058" w14:textId="77777777" w:rsidR="00701393" w:rsidRDefault="00701393">
      <w:pPr>
        <w:pStyle w:val="ListParagraph"/>
        <w:numPr>
          <w:ilvl w:val="0"/>
          <w:numId w:val="2"/>
        </w:numPr>
      </w:pPr>
      <w:r>
        <w:t>Lưu lại các thông tin những lần khám trước của người dùng</w:t>
      </w:r>
    </w:p>
    <w:p w14:paraId="41F9CCD8" w14:textId="77777777" w:rsidR="00701393" w:rsidRDefault="00701393">
      <w:pPr>
        <w:pStyle w:val="ListParagraph"/>
        <w:numPr>
          <w:ilvl w:val="0"/>
          <w:numId w:val="2"/>
        </w:numPr>
      </w:pPr>
      <w:r>
        <w:t>Đặt chỗ online trước</w:t>
      </w:r>
    </w:p>
    <w:p w14:paraId="2734623F" w14:textId="77777777" w:rsidR="00701393" w:rsidRDefault="00701393">
      <w:pPr>
        <w:pStyle w:val="ListParagraph"/>
        <w:numPr>
          <w:ilvl w:val="0"/>
          <w:numId w:val="2"/>
        </w:numPr>
      </w:pPr>
      <w:r>
        <w:t>Có thể thanh toán trước và dùng mã QR để check khi vào khám</w:t>
      </w:r>
    </w:p>
    <w:p w14:paraId="1FA9D452" w14:textId="77777777" w:rsidR="00701393" w:rsidRDefault="00701393">
      <w:pPr>
        <w:pStyle w:val="ListParagraph"/>
        <w:numPr>
          <w:ilvl w:val="0"/>
          <w:numId w:val="2"/>
        </w:numPr>
      </w:pPr>
      <w:r>
        <w:t xml:space="preserve">Nhận được thông báo về lịch khám </w:t>
      </w:r>
    </w:p>
    <w:p w14:paraId="51430190" w14:textId="77777777" w:rsidR="00701393" w:rsidRDefault="00701393" w:rsidP="00701393">
      <w:pPr>
        <w:pStyle w:val="Heading2"/>
      </w:pPr>
      <w:bookmarkStart w:id="61" w:name="_Toc117944647"/>
      <w:r>
        <w:t>Đối với Chủ Phòng Khám</w:t>
      </w:r>
      <w:bookmarkEnd w:id="61"/>
    </w:p>
    <w:p w14:paraId="129FDEDC" w14:textId="07D6664C" w:rsidR="00701393" w:rsidRDefault="00701393">
      <w:pPr>
        <w:pStyle w:val="ListParagraph"/>
        <w:numPr>
          <w:ilvl w:val="0"/>
          <w:numId w:val="3"/>
        </w:numPr>
      </w:pPr>
      <w:r>
        <w:t>Có thể sửa đổi vị trí, bác sĩ, phòng khám…</w:t>
      </w:r>
    </w:p>
    <w:p w14:paraId="0DB6A2BE" w14:textId="77777777" w:rsidR="00701393" w:rsidRDefault="00701393">
      <w:pPr>
        <w:pStyle w:val="ListParagraph"/>
        <w:numPr>
          <w:ilvl w:val="0"/>
          <w:numId w:val="3"/>
        </w:numPr>
      </w:pPr>
      <w:r>
        <w:t>Các quyền của Bệnh Nhân và Nhân Viên</w:t>
      </w:r>
    </w:p>
    <w:p w14:paraId="328E10B1" w14:textId="77777777" w:rsidR="00701393" w:rsidRDefault="00701393" w:rsidP="00701393">
      <w:pPr>
        <w:pStyle w:val="Heading2"/>
      </w:pPr>
      <w:bookmarkStart w:id="62" w:name="_Toc117944648"/>
      <w:r>
        <w:t>Đối với Nhân Viên Phòng Khám</w:t>
      </w:r>
      <w:bookmarkEnd w:id="62"/>
      <w:r>
        <w:t xml:space="preserve"> </w:t>
      </w:r>
    </w:p>
    <w:p w14:paraId="0F231C96" w14:textId="77777777" w:rsidR="00701393" w:rsidRDefault="00701393">
      <w:pPr>
        <w:pStyle w:val="ListParagraph"/>
        <w:numPr>
          <w:ilvl w:val="0"/>
          <w:numId w:val="4"/>
        </w:numPr>
      </w:pPr>
      <w:r>
        <w:t>Có quyền chỉnh sửa hàng chờ bệnh nhân</w:t>
      </w:r>
    </w:p>
    <w:p w14:paraId="510C6881" w14:textId="77777777" w:rsidR="00701393" w:rsidRDefault="00701393">
      <w:pPr>
        <w:pStyle w:val="ListParagraph"/>
        <w:numPr>
          <w:ilvl w:val="0"/>
          <w:numId w:val="4"/>
        </w:numPr>
      </w:pPr>
      <w:r>
        <w:t>Quét mã QR để cho bệnh nhân vào khám</w:t>
      </w:r>
    </w:p>
    <w:p w14:paraId="6411F7AD" w14:textId="77777777" w:rsidR="00701393" w:rsidRDefault="00701393">
      <w:pPr>
        <w:pStyle w:val="ListParagraph"/>
        <w:numPr>
          <w:ilvl w:val="0"/>
          <w:numId w:val="4"/>
        </w:numPr>
      </w:pPr>
      <w:r>
        <w:t xml:space="preserve">Update đơn thuốc cho bệnh nhân </w:t>
      </w:r>
    </w:p>
    <w:p w14:paraId="20578762" w14:textId="77777777" w:rsidR="00701393" w:rsidRDefault="00701393">
      <w:pPr>
        <w:pStyle w:val="ListParagraph"/>
        <w:numPr>
          <w:ilvl w:val="0"/>
          <w:numId w:val="4"/>
        </w:numPr>
      </w:pPr>
      <w:r>
        <w:t xml:space="preserve">Tính tiền cho bệnh nhân </w:t>
      </w:r>
    </w:p>
    <w:p w14:paraId="541F20DB" w14:textId="77777777" w:rsidR="00701393" w:rsidRPr="00701393" w:rsidRDefault="00701393" w:rsidP="00701393"/>
    <w:p w14:paraId="54AAC74C" w14:textId="146B1024" w:rsidR="009F35DA" w:rsidRDefault="00396EAE" w:rsidP="009F35DA">
      <w:pPr>
        <w:pStyle w:val="Heading1"/>
      </w:pPr>
      <w:bookmarkStart w:id="63" w:name="_Toc436203408"/>
      <w:bookmarkStart w:id="64" w:name="_Toc452813602"/>
      <w:bookmarkStart w:id="65" w:name="_Toc512930919"/>
      <w:bookmarkStart w:id="66" w:name="_Toc477214795"/>
      <w:bookmarkStart w:id="67" w:name="_Toc117944649"/>
      <w:r>
        <w:t>Non-Functional</w:t>
      </w:r>
      <w:r w:rsidR="000439F1">
        <w:t xml:space="preserve"> Requirements</w:t>
      </w:r>
      <w:bookmarkEnd w:id="63"/>
      <w:bookmarkEnd w:id="64"/>
      <w:bookmarkEnd w:id="65"/>
      <w:bookmarkEnd w:id="66"/>
      <w:r w:rsidR="000368D3">
        <w:t xml:space="preserve"> </w:t>
      </w:r>
      <w:r w:rsidR="000368D3">
        <w:sym w:font="Wingdings" w:char="F0E0"/>
      </w:r>
      <w:r w:rsidR="000368D3">
        <w:t xml:space="preserve"> non-functional user requiremens</w:t>
      </w:r>
      <w:bookmarkEnd w:id="67"/>
    </w:p>
    <w:p w14:paraId="6A56E70E" w14:textId="0DC5A4CA" w:rsidR="009F35DA" w:rsidRDefault="009F35DA" w:rsidP="009F35DA">
      <w:pPr>
        <w:pStyle w:val="Heading2"/>
      </w:pPr>
      <w:bookmarkStart w:id="68" w:name="_Toc117944650"/>
      <w:r>
        <w:t>Hiệu suất và khả năng mở rộng</w:t>
      </w:r>
      <w:bookmarkEnd w:id="68"/>
    </w:p>
    <w:p w14:paraId="724F8BF5" w14:textId="6536FAFA" w:rsidR="009F35DA" w:rsidRDefault="009F35DA" w:rsidP="009F35DA">
      <w:pPr>
        <w:pStyle w:val="Heading3"/>
      </w:pPr>
      <w:bookmarkStart w:id="69" w:name="_Toc117944651"/>
      <w:r>
        <w:t>Hiệu suất</w:t>
      </w:r>
      <w:bookmarkEnd w:id="69"/>
    </w:p>
    <w:p w14:paraId="0947420F" w14:textId="68C59506" w:rsidR="009F35DA" w:rsidRPr="009F35DA" w:rsidRDefault="009F35DA" w:rsidP="009F35DA">
      <w:pPr>
        <w:ind w:left="720"/>
      </w:pPr>
      <w:r>
        <w:t xml:space="preserve">Phần mềm có hiệu suất tốt, chạy nhanh </w:t>
      </w:r>
    </w:p>
    <w:p w14:paraId="14662BCF" w14:textId="7EF2FC10" w:rsidR="009F35DA" w:rsidRDefault="009F35DA" w:rsidP="009F35DA">
      <w:pPr>
        <w:pStyle w:val="Heading3"/>
      </w:pPr>
      <w:bookmarkStart w:id="70" w:name="_Toc117944652"/>
      <w:r>
        <w:t>Khả năng mở rộng</w:t>
      </w:r>
      <w:bookmarkEnd w:id="70"/>
    </w:p>
    <w:p w14:paraId="4ABCFFCD" w14:textId="696DA53B" w:rsidR="009F35DA" w:rsidRDefault="009F35DA" w:rsidP="009F35DA">
      <w:pPr>
        <w:ind w:left="720"/>
      </w:pPr>
      <w:r>
        <w:t xml:space="preserve">Có khả năng mở rộng về sau này </w:t>
      </w:r>
    </w:p>
    <w:p w14:paraId="2E68A80B" w14:textId="6D47D6FD" w:rsidR="009F35DA" w:rsidRDefault="009F35DA" w:rsidP="00C036F8">
      <w:pPr>
        <w:pStyle w:val="Heading2"/>
      </w:pPr>
      <w:bookmarkStart w:id="71" w:name="_Toc117944653"/>
      <w:r>
        <w:t>Sự linh hoạt và khả năng tương thích</w:t>
      </w:r>
      <w:bookmarkEnd w:id="71"/>
    </w:p>
    <w:p w14:paraId="780F8C76" w14:textId="0DBEDA39" w:rsidR="009F35DA" w:rsidRDefault="009F35DA">
      <w:pPr>
        <w:pStyle w:val="ListParagraph"/>
        <w:numPr>
          <w:ilvl w:val="0"/>
          <w:numId w:val="6"/>
        </w:numPr>
      </w:pPr>
      <w:r>
        <w:t xml:space="preserve">Có thể chạy trên các hệ điều hành </w:t>
      </w:r>
      <w:r w:rsidR="00C036F8">
        <w:t xml:space="preserve">phổ biến hiện nay </w:t>
      </w:r>
    </w:p>
    <w:p w14:paraId="32A9AFC8" w14:textId="6DC67CC5" w:rsidR="00C036F8" w:rsidRDefault="00C036F8">
      <w:pPr>
        <w:pStyle w:val="ListParagraph"/>
        <w:numPr>
          <w:ilvl w:val="0"/>
          <w:numId w:val="6"/>
        </w:numPr>
      </w:pPr>
      <w:r>
        <w:t xml:space="preserve">Có thể chạy trên các trình duyệt phổ biến hiện nay </w:t>
      </w:r>
    </w:p>
    <w:p w14:paraId="18F17FEA" w14:textId="6C60309C" w:rsidR="00C036F8" w:rsidRDefault="00C036F8" w:rsidP="009F35DA">
      <w:pPr>
        <w:pStyle w:val="ListParagraph"/>
        <w:numPr>
          <w:ilvl w:val="0"/>
          <w:numId w:val="6"/>
        </w:numPr>
      </w:pPr>
      <w:r>
        <w:t>Không bị tương khắc với các ứng dụng và quy trình khác trong các môi trường này</w:t>
      </w:r>
    </w:p>
    <w:p w14:paraId="3B18D06A" w14:textId="555B9777" w:rsidR="00D27D1A" w:rsidRPr="00D27D1A" w:rsidRDefault="00C036F8" w:rsidP="00D27D1A">
      <w:pPr>
        <w:pStyle w:val="Heading2"/>
      </w:pPr>
      <w:bookmarkStart w:id="72" w:name="_Toc117944654"/>
      <w:r>
        <w:t>Độ tin cậy, tính bảo trì và tính khả dụng</w:t>
      </w:r>
      <w:bookmarkEnd w:id="72"/>
    </w:p>
    <w:p w14:paraId="0710DADD" w14:textId="14D8B260" w:rsidR="00C036F8" w:rsidRDefault="00C036F8">
      <w:pPr>
        <w:pStyle w:val="ListParagraph"/>
        <w:numPr>
          <w:ilvl w:val="0"/>
          <w:numId w:val="7"/>
        </w:numPr>
      </w:pPr>
      <w:r>
        <w:t xml:space="preserve">Phần mềm không bị lỗi thường xuyên </w:t>
      </w:r>
    </w:p>
    <w:p w14:paraId="583FD0AF" w14:textId="54007BF6" w:rsidR="00C036F8" w:rsidRDefault="00C036F8">
      <w:pPr>
        <w:pStyle w:val="ListParagraph"/>
        <w:numPr>
          <w:ilvl w:val="0"/>
          <w:numId w:val="7"/>
        </w:numPr>
      </w:pPr>
      <w:r>
        <w:t xml:space="preserve">Nếu có lỗi thì thời gian sửa phải phù hợp </w:t>
      </w:r>
    </w:p>
    <w:p w14:paraId="31A081B5" w14:textId="35CE9EC0" w:rsidR="00C036F8" w:rsidRDefault="00C036F8">
      <w:pPr>
        <w:pStyle w:val="ListParagraph"/>
        <w:numPr>
          <w:ilvl w:val="0"/>
          <w:numId w:val="7"/>
        </w:numPr>
      </w:pPr>
      <w:r>
        <w:t xml:space="preserve">Thời gian chết không quá đáng kể khi sử dụng phần mềm </w:t>
      </w:r>
    </w:p>
    <w:p w14:paraId="52AD0284" w14:textId="637A214C" w:rsidR="00D27D1A" w:rsidRDefault="00D27D1A">
      <w:pPr>
        <w:pStyle w:val="ListParagraph"/>
        <w:numPr>
          <w:ilvl w:val="0"/>
          <w:numId w:val="7"/>
        </w:numPr>
      </w:pPr>
      <w:r>
        <w:t xml:space="preserve">Các thông tin về bác sĩ, phòng khám phải chính xác </w:t>
      </w:r>
    </w:p>
    <w:p w14:paraId="2884F9C6" w14:textId="1A12FB78" w:rsidR="00C036F8" w:rsidRDefault="00C036F8" w:rsidP="00C036F8">
      <w:pPr>
        <w:pStyle w:val="Heading2"/>
      </w:pPr>
      <w:bookmarkStart w:id="73" w:name="_Toc117944655"/>
      <w:r>
        <w:lastRenderedPageBreak/>
        <w:t>Bảo mật</w:t>
      </w:r>
      <w:bookmarkEnd w:id="73"/>
    </w:p>
    <w:p w14:paraId="6545E88F" w14:textId="3583DDC9" w:rsidR="00C036F8" w:rsidRDefault="00C036F8">
      <w:pPr>
        <w:pStyle w:val="ListParagraph"/>
        <w:numPr>
          <w:ilvl w:val="0"/>
          <w:numId w:val="8"/>
        </w:numPr>
      </w:pPr>
      <w:r>
        <w:t xml:space="preserve">Không để người dùng bị lấy cắp thông tin </w:t>
      </w:r>
    </w:p>
    <w:p w14:paraId="1EE02D2E" w14:textId="4BE71E70" w:rsidR="00C036F8" w:rsidRDefault="00C036F8">
      <w:pPr>
        <w:pStyle w:val="ListParagraph"/>
        <w:numPr>
          <w:ilvl w:val="0"/>
          <w:numId w:val="8"/>
        </w:numPr>
      </w:pPr>
      <w:r>
        <w:t xml:space="preserve">Bảo vệ người dùng và data khỏi các cuộc tấn công </w:t>
      </w:r>
    </w:p>
    <w:p w14:paraId="7C878F1E" w14:textId="7882DFBE" w:rsidR="00C036F8" w:rsidRDefault="00C036F8" w:rsidP="00C036F8">
      <w:pPr>
        <w:pStyle w:val="Heading2"/>
      </w:pPr>
      <w:bookmarkStart w:id="74" w:name="_Toc117944656"/>
      <w:r>
        <w:t>Độ xác thực của định vị</w:t>
      </w:r>
      <w:bookmarkEnd w:id="74"/>
    </w:p>
    <w:p w14:paraId="2B740236" w14:textId="62A7063C" w:rsidR="00C036F8" w:rsidRDefault="00C036F8">
      <w:pPr>
        <w:pStyle w:val="ListParagraph"/>
        <w:numPr>
          <w:ilvl w:val="0"/>
          <w:numId w:val="9"/>
        </w:numPr>
      </w:pPr>
      <w:r>
        <w:t xml:space="preserve">Định vị chuẩn xác để người dùng dễ dàng tìm kiếm các phòng khám </w:t>
      </w:r>
    </w:p>
    <w:p w14:paraId="3CA70B7B" w14:textId="06E8BD8F" w:rsidR="00C036F8" w:rsidRDefault="00C036F8" w:rsidP="00C036F8">
      <w:pPr>
        <w:pStyle w:val="Heading2"/>
      </w:pPr>
      <w:bookmarkStart w:id="75" w:name="_Toc117944657"/>
      <w:r>
        <w:t>Khả năng sử dụng</w:t>
      </w:r>
      <w:bookmarkEnd w:id="75"/>
    </w:p>
    <w:p w14:paraId="29BCC794" w14:textId="5C27DE85" w:rsidR="00C036F8" w:rsidRPr="009F35DA" w:rsidRDefault="00C036F8">
      <w:pPr>
        <w:pStyle w:val="ListParagraph"/>
        <w:numPr>
          <w:ilvl w:val="0"/>
          <w:numId w:val="9"/>
        </w:numPr>
      </w:pPr>
      <w:r>
        <w:t>Dễ dàng sử dụng cho cả những người ít tiếp xúc với công nghệ do đối tượng hướng đến là tất cả mọi bệnh nhân.</w:t>
      </w:r>
    </w:p>
    <w:p w14:paraId="50F47920" w14:textId="7E76FCED" w:rsidR="00A240EE" w:rsidRDefault="00A240EE">
      <w:pPr>
        <w:pStyle w:val="InfoBlue"/>
      </w:pPr>
    </w:p>
    <w:sectPr w:rsidR="00A240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507D" w14:textId="77777777" w:rsidR="001D6E5A" w:rsidRDefault="001D6E5A">
      <w:pPr>
        <w:spacing w:line="240" w:lineRule="auto"/>
      </w:pPr>
      <w:r>
        <w:separator/>
      </w:r>
    </w:p>
  </w:endnote>
  <w:endnote w:type="continuationSeparator" w:id="0">
    <w:p w14:paraId="212B7E23" w14:textId="77777777" w:rsidR="001D6E5A" w:rsidRDefault="001D6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1F63C5C8"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D27D1A">
            <w:rPr>
              <w:noProof/>
            </w:rPr>
            <w:t>2023</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F2419" w14:textId="77777777" w:rsidR="001D6E5A" w:rsidRDefault="001D6E5A">
      <w:pPr>
        <w:spacing w:line="240" w:lineRule="auto"/>
      </w:pPr>
      <w:r>
        <w:separator/>
      </w:r>
    </w:p>
  </w:footnote>
  <w:footnote w:type="continuationSeparator" w:id="0">
    <w:p w14:paraId="0E6E1E7A" w14:textId="77777777" w:rsidR="001D6E5A" w:rsidRDefault="001D6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000000" w:rsidP="00B243D1">
          <w:fldSimple w:instr=" TITLE  \* MERGEFORMAT ">
            <w:r w:rsidR="00A240EE">
              <w:t xml:space="preserve">Vision </w:t>
            </w:r>
            <w:r w:rsidR="00B243D1">
              <w:t>Document</w:t>
            </w:r>
          </w:fldSimple>
        </w:p>
      </w:tc>
      <w:tc>
        <w:tcPr>
          <w:tcW w:w="3179" w:type="dxa"/>
        </w:tcPr>
        <w:p w14:paraId="0DCABC98" w14:textId="77777777" w:rsidR="00F81399" w:rsidRDefault="000439F1">
          <w:r>
            <w:t xml:space="preserve">  Date:  &lt;dd/mmm/yy&gt;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470B1B"/>
    <w:multiLevelType w:val="hybridMultilevel"/>
    <w:tmpl w:val="66D2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37AD"/>
    <w:multiLevelType w:val="hybridMultilevel"/>
    <w:tmpl w:val="73B0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44FEB"/>
    <w:multiLevelType w:val="hybridMultilevel"/>
    <w:tmpl w:val="3EA6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72619"/>
    <w:multiLevelType w:val="hybridMultilevel"/>
    <w:tmpl w:val="9EFA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A3B4C"/>
    <w:multiLevelType w:val="hybridMultilevel"/>
    <w:tmpl w:val="1CBA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F4687"/>
    <w:multiLevelType w:val="hybridMultilevel"/>
    <w:tmpl w:val="FB8A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A661B"/>
    <w:multiLevelType w:val="hybridMultilevel"/>
    <w:tmpl w:val="E98C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E7910"/>
    <w:multiLevelType w:val="hybridMultilevel"/>
    <w:tmpl w:val="6924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55358"/>
    <w:multiLevelType w:val="hybridMultilevel"/>
    <w:tmpl w:val="39FAA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FD6F88"/>
    <w:multiLevelType w:val="hybridMultilevel"/>
    <w:tmpl w:val="ECF6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22EDF"/>
    <w:multiLevelType w:val="hybridMultilevel"/>
    <w:tmpl w:val="B0D2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347849">
    <w:abstractNumId w:val="0"/>
  </w:num>
  <w:num w:numId="2" w16cid:durableId="731586920">
    <w:abstractNumId w:val="4"/>
  </w:num>
  <w:num w:numId="3" w16cid:durableId="908658553">
    <w:abstractNumId w:val="7"/>
  </w:num>
  <w:num w:numId="4" w16cid:durableId="549656213">
    <w:abstractNumId w:val="11"/>
  </w:num>
  <w:num w:numId="5" w16cid:durableId="953484383">
    <w:abstractNumId w:val="9"/>
  </w:num>
  <w:num w:numId="6" w16cid:durableId="2059628487">
    <w:abstractNumId w:val="6"/>
  </w:num>
  <w:num w:numId="7" w16cid:durableId="512494424">
    <w:abstractNumId w:val="5"/>
  </w:num>
  <w:num w:numId="8" w16cid:durableId="1949581475">
    <w:abstractNumId w:val="10"/>
  </w:num>
  <w:num w:numId="9" w16cid:durableId="1456289230">
    <w:abstractNumId w:val="3"/>
  </w:num>
  <w:num w:numId="10" w16cid:durableId="810367951">
    <w:abstractNumId w:val="1"/>
  </w:num>
  <w:num w:numId="11" w16cid:durableId="98524845">
    <w:abstractNumId w:val="2"/>
  </w:num>
  <w:num w:numId="12" w16cid:durableId="202847898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368D3"/>
    <w:rsid w:val="000439F1"/>
    <w:rsid w:val="0006309C"/>
    <w:rsid w:val="000A0CDE"/>
    <w:rsid w:val="000E5FD6"/>
    <w:rsid w:val="001A0C0E"/>
    <w:rsid w:val="001A6A84"/>
    <w:rsid w:val="001D6E5A"/>
    <w:rsid w:val="002069F8"/>
    <w:rsid w:val="002461A6"/>
    <w:rsid w:val="0026590F"/>
    <w:rsid w:val="003073FB"/>
    <w:rsid w:val="003722E8"/>
    <w:rsid w:val="00396EAE"/>
    <w:rsid w:val="003A79C5"/>
    <w:rsid w:val="003F7AB9"/>
    <w:rsid w:val="00405275"/>
    <w:rsid w:val="004A5397"/>
    <w:rsid w:val="005133EA"/>
    <w:rsid w:val="00536DFF"/>
    <w:rsid w:val="00563612"/>
    <w:rsid w:val="00564489"/>
    <w:rsid w:val="00565787"/>
    <w:rsid w:val="005B61B0"/>
    <w:rsid w:val="005B72BB"/>
    <w:rsid w:val="00647F19"/>
    <w:rsid w:val="0065072F"/>
    <w:rsid w:val="006D34DC"/>
    <w:rsid w:val="00701393"/>
    <w:rsid w:val="007429BA"/>
    <w:rsid w:val="007555E7"/>
    <w:rsid w:val="007902A6"/>
    <w:rsid w:val="007B7BA8"/>
    <w:rsid w:val="007C5ED5"/>
    <w:rsid w:val="008A33C1"/>
    <w:rsid w:val="008F4175"/>
    <w:rsid w:val="00916188"/>
    <w:rsid w:val="00967865"/>
    <w:rsid w:val="009F35DA"/>
    <w:rsid w:val="00A240EE"/>
    <w:rsid w:val="00B121D8"/>
    <w:rsid w:val="00B243D1"/>
    <w:rsid w:val="00B655BD"/>
    <w:rsid w:val="00B8371D"/>
    <w:rsid w:val="00BF7D8D"/>
    <w:rsid w:val="00C036F8"/>
    <w:rsid w:val="00CA0713"/>
    <w:rsid w:val="00CA39EC"/>
    <w:rsid w:val="00D04831"/>
    <w:rsid w:val="00D12357"/>
    <w:rsid w:val="00D27D1A"/>
    <w:rsid w:val="00D5216B"/>
    <w:rsid w:val="00D918D5"/>
    <w:rsid w:val="00DA6D80"/>
    <w:rsid w:val="00DF14EF"/>
    <w:rsid w:val="00E71F4D"/>
    <w:rsid w:val="00F36DC0"/>
    <w:rsid w:val="00F621CD"/>
    <w:rsid w:val="00F81399"/>
    <w:rsid w:val="00FB530F"/>
    <w:rsid w:val="00FC0CE9"/>
    <w:rsid w:val="00FD1EEC"/>
    <w:rsid w:val="00FD458A"/>
    <w:rsid w:val="00FE6A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7B7BA8"/>
    <w:pPr>
      <w:ind w:left="720"/>
      <w:contextualSpacing/>
    </w:pPr>
  </w:style>
  <w:style w:type="table" w:styleId="TableGrid">
    <w:name w:val="Table Grid"/>
    <w:basedOn w:val="TableNormal"/>
    <w:uiPriority w:val="59"/>
    <w:rsid w:val="006D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036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0617-3B39-48D2-B97B-7075A3CD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31</TotalTime>
  <Pages>8</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BÙI TIẾN ĐẠT</cp:lastModifiedBy>
  <cp:revision>7</cp:revision>
  <cp:lastPrinted>2001-03-15T07:26:00Z</cp:lastPrinted>
  <dcterms:created xsi:type="dcterms:W3CDTF">2022-11-02T09:10:00Z</dcterms:created>
  <dcterms:modified xsi:type="dcterms:W3CDTF">2023-01-01T15:13:00Z</dcterms:modified>
</cp:coreProperties>
</file>