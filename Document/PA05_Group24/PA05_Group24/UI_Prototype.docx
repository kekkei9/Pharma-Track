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1BACBD" w14:textId="6BEEC0DD" w:rsidR="00444035" w:rsidRDefault="00000000">
      <w:pPr>
        <w:pStyle w:val="Title"/>
        <w:jc w:val="right"/>
      </w:pPr>
      <w:fldSimple w:instr=" SUBJECT  \* MERGEFORMAT ">
        <w:r w:rsidR="004455A2">
          <w:t>&lt;</w:t>
        </w:r>
        <w:r w:rsidR="005528F1">
          <w:t>Pharma Trac</w:t>
        </w:r>
        <w:r w:rsidR="00C46418">
          <w:t>k</w:t>
        </w:r>
        <w:r w:rsidR="004455A2">
          <w:t>&gt;</w:t>
        </w:r>
      </w:fldSimple>
    </w:p>
    <w:p w14:paraId="7BBED1DB" w14:textId="6B156F95" w:rsidR="00444035" w:rsidRDefault="005528F1">
      <w:pPr>
        <w:pStyle w:val="Title"/>
        <w:jc w:val="right"/>
      </w:pPr>
      <w:r>
        <w:t>UI Prototype</w:t>
      </w:r>
    </w:p>
    <w:p w14:paraId="6285C0DB" w14:textId="77777777" w:rsidR="00444035" w:rsidRDefault="00444035">
      <w:pPr>
        <w:pStyle w:val="Title"/>
        <w:jc w:val="right"/>
      </w:pPr>
    </w:p>
    <w:p w14:paraId="40448CF7" w14:textId="7E909A93" w:rsidR="00444035" w:rsidRDefault="00F34309">
      <w:pPr>
        <w:pStyle w:val="Title"/>
        <w:jc w:val="right"/>
        <w:rPr>
          <w:sz w:val="28"/>
        </w:rPr>
      </w:pPr>
      <w:r>
        <w:rPr>
          <w:sz w:val="28"/>
        </w:rPr>
        <w:t>Version &lt;</w:t>
      </w:r>
      <w:r w:rsidR="00C46418">
        <w:rPr>
          <w:sz w:val="28"/>
        </w:rPr>
        <w:t>2</w:t>
      </w:r>
      <w:r>
        <w:rPr>
          <w:sz w:val="28"/>
        </w:rPr>
        <w:t>.0&gt;</w:t>
      </w:r>
    </w:p>
    <w:p w14:paraId="20E0BFCA" w14:textId="77777777" w:rsidR="00444035" w:rsidRDefault="00444035">
      <w:pPr>
        <w:pStyle w:val="InfoBlue"/>
      </w:pPr>
    </w:p>
    <w:p w14:paraId="33DB6085" w14:textId="77777777" w:rsidR="00444035" w:rsidRDefault="00444035">
      <w:pPr>
        <w:pStyle w:val="Title"/>
        <w:rPr>
          <w:sz w:val="28"/>
        </w:rPr>
      </w:pPr>
    </w:p>
    <w:p w14:paraId="0212AA68" w14:textId="77777777" w:rsidR="00444035" w:rsidRDefault="00444035">
      <w:pPr>
        <w:sectPr w:rsidR="00444035">
          <w:headerReference w:type="default" r:id="rId8"/>
          <w:footerReference w:type="even" r:id="rId9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21201453" w14:textId="77777777" w:rsidR="00444035" w:rsidRDefault="00F34309">
      <w:pPr>
        <w:pStyle w:val="Title"/>
      </w:pPr>
      <w:r>
        <w:lastRenderedPageBreak/>
        <w:t>Revision History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444035" w14:paraId="2600A71D" w14:textId="77777777">
        <w:tc>
          <w:tcPr>
            <w:tcW w:w="2304" w:type="dxa"/>
          </w:tcPr>
          <w:p w14:paraId="66B88500" w14:textId="77777777" w:rsidR="00444035" w:rsidRDefault="00F34309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152" w:type="dxa"/>
          </w:tcPr>
          <w:p w14:paraId="4FD34177" w14:textId="77777777" w:rsidR="00444035" w:rsidRDefault="00F34309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744" w:type="dxa"/>
          </w:tcPr>
          <w:p w14:paraId="768364B8" w14:textId="77777777" w:rsidR="00444035" w:rsidRDefault="00F34309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304" w:type="dxa"/>
          </w:tcPr>
          <w:p w14:paraId="29BBD5AA" w14:textId="77777777" w:rsidR="00444035" w:rsidRDefault="00F34309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</w:tr>
      <w:tr w:rsidR="00444035" w14:paraId="452CEFC9" w14:textId="77777777">
        <w:tc>
          <w:tcPr>
            <w:tcW w:w="2304" w:type="dxa"/>
          </w:tcPr>
          <w:p w14:paraId="0217BA89" w14:textId="412E2141" w:rsidR="00444035" w:rsidRDefault="00F34309">
            <w:pPr>
              <w:pStyle w:val="Tabletext"/>
            </w:pPr>
            <w:r>
              <w:t>&lt;</w:t>
            </w:r>
            <w:r w:rsidR="005528F1">
              <w:t>12/12</w:t>
            </w:r>
            <w:r>
              <w:t>/</w:t>
            </w:r>
            <w:r w:rsidR="005528F1">
              <w:t>2022</w:t>
            </w:r>
            <w:r>
              <w:t>&gt;</w:t>
            </w:r>
          </w:p>
        </w:tc>
        <w:tc>
          <w:tcPr>
            <w:tcW w:w="1152" w:type="dxa"/>
          </w:tcPr>
          <w:p w14:paraId="635BD9AE" w14:textId="0EA1A5B8" w:rsidR="00444035" w:rsidRDefault="00F34309">
            <w:pPr>
              <w:pStyle w:val="Tabletext"/>
            </w:pPr>
            <w:r>
              <w:t>&lt;</w:t>
            </w:r>
            <w:r w:rsidR="005528F1">
              <w:t>1</w:t>
            </w:r>
            <w:r>
              <w:t>.</w:t>
            </w:r>
            <w:r w:rsidR="005528F1">
              <w:t>0</w:t>
            </w:r>
            <w:r>
              <w:t>&gt;</w:t>
            </w:r>
          </w:p>
        </w:tc>
        <w:tc>
          <w:tcPr>
            <w:tcW w:w="3744" w:type="dxa"/>
          </w:tcPr>
          <w:p w14:paraId="55BAE618" w14:textId="400738CB" w:rsidR="00444035" w:rsidRDefault="00F34309">
            <w:pPr>
              <w:pStyle w:val="Tabletext"/>
            </w:pPr>
            <w:r>
              <w:t>&lt;</w:t>
            </w:r>
            <w:r w:rsidR="005528F1">
              <w:t>UI Prototype</w:t>
            </w:r>
            <w:r>
              <w:t>&gt;</w:t>
            </w:r>
          </w:p>
        </w:tc>
        <w:tc>
          <w:tcPr>
            <w:tcW w:w="2304" w:type="dxa"/>
          </w:tcPr>
          <w:p w14:paraId="7E19F730" w14:textId="29D74A71" w:rsidR="00444035" w:rsidRDefault="00F34309">
            <w:pPr>
              <w:pStyle w:val="Tabletext"/>
            </w:pPr>
            <w:r>
              <w:t>&lt;</w:t>
            </w:r>
            <w:r w:rsidR="005528F1">
              <w:t>Bùi Tiến Đạt</w:t>
            </w:r>
            <w:r>
              <w:t>&gt;</w:t>
            </w:r>
          </w:p>
        </w:tc>
      </w:tr>
      <w:tr w:rsidR="00444035" w14:paraId="489B4A6C" w14:textId="77777777">
        <w:tc>
          <w:tcPr>
            <w:tcW w:w="2304" w:type="dxa"/>
          </w:tcPr>
          <w:p w14:paraId="67F7DBE4" w14:textId="316D730D" w:rsidR="00444035" w:rsidRDefault="00C46418">
            <w:pPr>
              <w:pStyle w:val="Tabletext"/>
            </w:pPr>
            <w:r>
              <w:t>31/12/2022</w:t>
            </w:r>
          </w:p>
        </w:tc>
        <w:tc>
          <w:tcPr>
            <w:tcW w:w="1152" w:type="dxa"/>
          </w:tcPr>
          <w:p w14:paraId="2ABBACEB" w14:textId="47BDD7EA" w:rsidR="00444035" w:rsidRDefault="00C46418">
            <w:pPr>
              <w:pStyle w:val="Tabletext"/>
            </w:pPr>
            <w:r>
              <w:t>2.0</w:t>
            </w:r>
          </w:p>
        </w:tc>
        <w:tc>
          <w:tcPr>
            <w:tcW w:w="3744" w:type="dxa"/>
          </w:tcPr>
          <w:p w14:paraId="7CE58D35" w14:textId="18B7BAD9" w:rsidR="00444035" w:rsidRDefault="00C46418">
            <w:pPr>
              <w:pStyle w:val="Tabletext"/>
            </w:pPr>
            <w:r>
              <w:t xml:space="preserve">Sửa lại để phù hợp với UI mới nhất </w:t>
            </w:r>
          </w:p>
        </w:tc>
        <w:tc>
          <w:tcPr>
            <w:tcW w:w="2304" w:type="dxa"/>
          </w:tcPr>
          <w:p w14:paraId="0D67224B" w14:textId="7AE618E2" w:rsidR="00444035" w:rsidRDefault="00C46418">
            <w:pPr>
              <w:pStyle w:val="Tabletext"/>
            </w:pPr>
            <w:r>
              <w:t>Bùi Tiến Đạt</w:t>
            </w:r>
          </w:p>
        </w:tc>
      </w:tr>
      <w:tr w:rsidR="00444035" w14:paraId="4124F2A6" w14:textId="77777777">
        <w:tc>
          <w:tcPr>
            <w:tcW w:w="2304" w:type="dxa"/>
          </w:tcPr>
          <w:p w14:paraId="0882ED66" w14:textId="77777777" w:rsidR="00444035" w:rsidRDefault="00444035">
            <w:pPr>
              <w:pStyle w:val="Tabletext"/>
            </w:pPr>
          </w:p>
        </w:tc>
        <w:tc>
          <w:tcPr>
            <w:tcW w:w="1152" w:type="dxa"/>
          </w:tcPr>
          <w:p w14:paraId="21DA2591" w14:textId="77777777" w:rsidR="00444035" w:rsidRDefault="00444035">
            <w:pPr>
              <w:pStyle w:val="Tabletext"/>
            </w:pPr>
          </w:p>
        </w:tc>
        <w:tc>
          <w:tcPr>
            <w:tcW w:w="3744" w:type="dxa"/>
          </w:tcPr>
          <w:p w14:paraId="48DFF867" w14:textId="77777777" w:rsidR="00444035" w:rsidRDefault="00444035">
            <w:pPr>
              <w:pStyle w:val="Tabletext"/>
            </w:pPr>
          </w:p>
        </w:tc>
        <w:tc>
          <w:tcPr>
            <w:tcW w:w="2304" w:type="dxa"/>
          </w:tcPr>
          <w:p w14:paraId="53496142" w14:textId="77777777" w:rsidR="00444035" w:rsidRDefault="00444035">
            <w:pPr>
              <w:pStyle w:val="Tabletext"/>
            </w:pPr>
          </w:p>
        </w:tc>
      </w:tr>
      <w:tr w:rsidR="00444035" w14:paraId="0C4D27B2" w14:textId="77777777">
        <w:tc>
          <w:tcPr>
            <w:tcW w:w="2304" w:type="dxa"/>
          </w:tcPr>
          <w:p w14:paraId="417DA3B2" w14:textId="77777777" w:rsidR="00444035" w:rsidRDefault="00444035">
            <w:pPr>
              <w:pStyle w:val="Tabletext"/>
            </w:pPr>
          </w:p>
        </w:tc>
        <w:tc>
          <w:tcPr>
            <w:tcW w:w="1152" w:type="dxa"/>
          </w:tcPr>
          <w:p w14:paraId="0BFDB1E5" w14:textId="77777777" w:rsidR="00444035" w:rsidRDefault="00444035">
            <w:pPr>
              <w:pStyle w:val="Tabletext"/>
            </w:pPr>
          </w:p>
        </w:tc>
        <w:tc>
          <w:tcPr>
            <w:tcW w:w="3744" w:type="dxa"/>
          </w:tcPr>
          <w:p w14:paraId="1E9E4395" w14:textId="77777777" w:rsidR="00444035" w:rsidRDefault="00444035">
            <w:pPr>
              <w:pStyle w:val="Tabletext"/>
            </w:pPr>
          </w:p>
        </w:tc>
        <w:tc>
          <w:tcPr>
            <w:tcW w:w="2304" w:type="dxa"/>
          </w:tcPr>
          <w:p w14:paraId="3893771B" w14:textId="77777777" w:rsidR="00444035" w:rsidRDefault="00444035">
            <w:pPr>
              <w:pStyle w:val="Tabletext"/>
            </w:pPr>
          </w:p>
        </w:tc>
      </w:tr>
    </w:tbl>
    <w:p w14:paraId="06F885D3" w14:textId="77777777" w:rsidR="00444035" w:rsidRDefault="00444035"/>
    <w:p w14:paraId="193D3C0E" w14:textId="77777777" w:rsidR="00082B6E" w:rsidRDefault="00F34309" w:rsidP="00082B6E">
      <w:pPr>
        <w:pStyle w:val="Title"/>
      </w:pPr>
      <w: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-16694786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D35B1A9" w14:textId="6A6A9908" w:rsidR="00082B6E" w:rsidRPr="006E3C0A" w:rsidRDefault="006E3C0A" w:rsidP="006E3C0A">
          <w:pPr>
            <w:pStyle w:val="TOCHeading"/>
            <w:jc w:val="center"/>
            <w:rPr>
              <w:sz w:val="40"/>
              <w:szCs w:val="40"/>
            </w:rPr>
          </w:pPr>
          <w:r w:rsidRPr="006E3C0A">
            <w:rPr>
              <w:sz w:val="40"/>
              <w:szCs w:val="40"/>
            </w:rPr>
            <w:t>Mục lục</w:t>
          </w:r>
        </w:p>
        <w:p w14:paraId="204C5158" w14:textId="70F38EDD" w:rsidR="00AF46A7" w:rsidRDefault="00082B6E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382929" w:history="1">
            <w:r w:rsidR="00AF46A7" w:rsidRPr="004D3FF9">
              <w:rPr>
                <w:rStyle w:val="Hyperlink"/>
                <w:noProof/>
              </w:rPr>
              <w:t>1.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Front End Prototype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_Toc123382929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4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2AD97084" w14:textId="03823D63" w:rsidR="00AF46A7" w:rsidRDefault="00000000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30" w:history="1">
            <w:r w:rsidR="00AF46A7" w:rsidRPr="004D3FF9">
              <w:rPr>
                <w:rStyle w:val="Hyperlink"/>
                <w:noProof/>
              </w:rPr>
              <w:t>1.1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Homepage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_Toc123382930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4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72BE3FBB" w14:textId="5347DF11" w:rsidR="00AF46A7" w:rsidRDefault="00000000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31" w:history="1">
            <w:r w:rsidR="00AF46A7" w:rsidRPr="004D3FF9">
              <w:rPr>
                <w:rStyle w:val="Hyperlink"/>
                <w:noProof/>
              </w:rPr>
              <w:t>1.2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LoginPage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_Toc123382931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5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079FE997" w14:textId="08BD3634" w:rsidR="00AF46A7" w:rsidRDefault="00000000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32" w:history="1">
            <w:r w:rsidR="00AF46A7" w:rsidRPr="004D3FF9">
              <w:rPr>
                <w:rStyle w:val="Hyperlink"/>
                <w:noProof/>
              </w:rPr>
              <w:t>1.3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Forgot Password Page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_Toc123382932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5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1CD0F4B0" w14:textId="34E72991" w:rsidR="00AF46A7" w:rsidRDefault="00000000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33" w:history="1">
            <w:r w:rsidR="00AF46A7" w:rsidRPr="004D3FF9">
              <w:rPr>
                <w:rStyle w:val="Hyperlink"/>
                <w:noProof/>
              </w:rPr>
              <w:t>1.4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SignUp Page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_Toc123382933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6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1747CB92" w14:textId="1135C8ED" w:rsidR="00AF46A7" w:rsidRDefault="00000000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34" w:history="1">
            <w:r w:rsidR="00AF46A7" w:rsidRPr="004D3FF9">
              <w:rPr>
                <w:rStyle w:val="Hyperlink"/>
                <w:noProof/>
              </w:rPr>
              <w:t>1.5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PickRole Page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_Toc123382934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6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38596C64" w14:textId="00D25E48" w:rsidR="00AF46A7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35" w:history="1">
            <w:r w:rsidR="00AF46A7" w:rsidRPr="004D3FF9">
              <w:rPr>
                <w:rStyle w:val="Hyperlink"/>
                <w:noProof/>
              </w:rPr>
              <w:t>1.5.1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Role Chủ Phòng Khám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_Toc123382935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7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59A015B0" w14:textId="61724F73" w:rsidR="00AF46A7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36" w:history="1">
            <w:r w:rsidR="00AF46A7" w:rsidRPr="004D3FF9">
              <w:rPr>
                <w:rStyle w:val="Hyperlink"/>
                <w:noProof/>
              </w:rPr>
              <w:t>1.5.2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Role Nhân viên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_Toc123382936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7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6D6CE736" w14:textId="39956DF2" w:rsidR="00AF46A7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37" w:history="1">
            <w:r w:rsidR="00AF46A7" w:rsidRPr="004D3FF9">
              <w:rPr>
                <w:rStyle w:val="Hyperlink"/>
                <w:noProof/>
              </w:rPr>
              <w:t>1.5.3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Role Người Dùng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_Toc123382937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7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05EF0080" w14:textId="22D7E113" w:rsidR="00AF46A7" w:rsidRDefault="00000000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38" w:history="1">
            <w:r w:rsidR="00AF46A7" w:rsidRPr="004D3FF9">
              <w:rPr>
                <w:rStyle w:val="Hyperlink"/>
                <w:noProof/>
              </w:rPr>
              <w:t>1.6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PickDoctor Page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_Toc123382938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8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3CF2E7F8" w14:textId="71F3C259" w:rsidR="00AF46A7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39" w:history="1">
            <w:r w:rsidR="00AF46A7" w:rsidRPr="004D3FF9">
              <w:rPr>
                <w:rStyle w:val="Hyperlink"/>
                <w:noProof/>
              </w:rPr>
              <w:t>1.6.1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Chọn phòng khám theo bác sĩ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_Toc123382939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8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4DB9FB25" w14:textId="620170F3" w:rsidR="00AF46A7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40" w:history="1">
            <w:r w:rsidR="00AF46A7" w:rsidRPr="004D3FF9">
              <w:rPr>
                <w:rStyle w:val="Hyperlink"/>
                <w:noProof/>
              </w:rPr>
              <w:t>1.6.2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Chọn phòng khám theo vị trí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_Toc123382940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9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72E4A36A" w14:textId="4415E2FA" w:rsidR="00AF46A7" w:rsidRDefault="00000000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41" w:history="1">
            <w:r w:rsidR="00AF46A7" w:rsidRPr="004D3FF9">
              <w:rPr>
                <w:rStyle w:val="Hyperlink"/>
                <w:noProof/>
              </w:rPr>
              <w:t>1.7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Detail Doctor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_Toc123382941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10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485E05B4" w14:textId="4CE36A2C" w:rsidR="00AF46A7" w:rsidRDefault="00000000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42" w:history="1">
            <w:r w:rsidR="00AF46A7" w:rsidRPr="004D3FF9">
              <w:rPr>
                <w:rStyle w:val="Hyperlink"/>
                <w:noProof/>
              </w:rPr>
              <w:t>1.8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Fill Information Page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_Toc123382942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11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5A0DAF51" w14:textId="3C9F2F8D" w:rsidR="00AF46A7" w:rsidRDefault="00000000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43" w:history="1">
            <w:r w:rsidR="00AF46A7" w:rsidRPr="004D3FF9">
              <w:rPr>
                <w:rStyle w:val="Hyperlink"/>
                <w:noProof/>
              </w:rPr>
              <w:t>1.9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Payment Page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_Toc123382943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11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5A0BA9F7" w14:textId="4D64D161" w:rsidR="00AF46A7" w:rsidRDefault="00000000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44" w:history="1">
            <w:r w:rsidR="00AF46A7" w:rsidRPr="004D3FF9">
              <w:rPr>
                <w:rStyle w:val="Hyperlink"/>
                <w:noProof/>
              </w:rPr>
              <w:t>2.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Back-End Prototype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_Toc123382944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12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0C844605" w14:textId="62517D4E" w:rsidR="00AF46A7" w:rsidRDefault="00000000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45" w:history="1">
            <w:r w:rsidR="00AF46A7" w:rsidRPr="004D3FF9">
              <w:rPr>
                <w:rStyle w:val="Hyperlink"/>
                <w:noProof/>
              </w:rPr>
              <w:t>2.1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Host Dashboard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_Toc123382945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12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497EE6C3" w14:textId="6DF886D6" w:rsidR="00AF46A7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46" w:history="1">
            <w:r w:rsidR="00AF46A7" w:rsidRPr="004D3FF9">
              <w:rPr>
                <w:rStyle w:val="Hyperlink"/>
                <w:noProof/>
              </w:rPr>
              <w:t>2.1.1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Thông tin phòng khám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_Toc123382946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12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2467A27B" w14:textId="10380B76" w:rsidR="00AF46A7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47" w:history="1">
            <w:r w:rsidR="00AF46A7" w:rsidRPr="004D3FF9">
              <w:rPr>
                <w:rStyle w:val="Hyperlink"/>
                <w:noProof/>
              </w:rPr>
              <w:t>2.1.2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Quản lý nhân viên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_Toc123382947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12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36D101C8" w14:textId="7C737539" w:rsidR="00AF46A7" w:rsidRDefault="00000000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48" w:history="1">
            <w:r w:rsidR="00AF46A7" w:rsidRPr="004D3FF9">
              <w:rPr>
                <w:rStyle w:val="Hyperlink"/>
                <w:noProof/>
              </w:rPr>
              <w:t>2.2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Staff Dashboard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_Toc123382948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13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0B3E18DF" w14:textId="3A95CA1A" w:rsidR="00AF46A7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49" w:history="1">
            <w:r w:rsidR="00AF46A7" w:rsidRPr="004D3FF9">
              <w:rPr>
                <w:rStyle w:val="Hyperlink"/>
                <w:noProof/>
              </w:rPr>
              <w:t>2.2.1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Thông tin phòng khám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_Toc123382949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13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684CD3DD" w14:textId="489EB5FB" w:rsidR="00AF46A7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50" w:history="1">
            <w:r w:rsidR="00AF46A7" w:rsidRPr="004D3FF9">
              <w:rPr>
                <w:rStyle w:val="Hyperlink"/>
                <w:noProof/>
              </w:rPr>
              <w:t>2.2.2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Quản lý lịch hẹn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_Toc123382950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14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6668AF9B" w14:textId="73681385" w:rsidR="00AF46A7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51" w:history="1">
            <w:r w:rsidR="00AF46A7" w:rsidRPr="004D3FF9">
              <w:rPr>
                <w:rStyle w:val="Hyperlink"/>
                <w:noProof/>
              </w:rPr>
              <w:t>2.2.3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Quét QR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_Toc123382951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14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5925C3D8" w14:textId="6BBED200" w:rsidR="00AF46A7" w:rsidRDefault="00000000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52" w:history="1">
            <w:r w:rsidR="00AF46A7" w:rsidRPr="004D3FF9">
              <w:rPr>
                <w:rStyle w:val="Hyperlink"/>
                <w:noProof/>
              </w:rPr>
              <w:t>2.3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User Dashboard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_Toc123382952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15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18D71CF3" w14:textId="74C65970" w:rsidR="00AF46A7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53" w:history="1">
            <w:r w:rsidR="00AF46A7" w:rsidRPr="004D3FF9">
              <w:rPr>
                <w:rStyle w:val="Hyperlink"/>
                <w:noProof/>
              </w:rPr>
              <w:t>2.3.1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Xem lịch hẹn bản thân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_Toc123382953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15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0F7E43D6" w14:textId="7054E198" w:rsidR="00AF46A7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54" w:history="1">
            <w:r w:rsidR="00AF46A7" w:rsidRPr="004D3FF9">
              <w:rPr>
                <w:rStyle w:val="Hyperlink"/>
                <w:noProof/>
              </w:rPr>
              <w:t>2.3.2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Xem thông tin của bản thân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_Toc123382954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15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79FD2D00" w14:textId="6F04CAB5" w:rsidR="00AF46A7" w:rsidRDefault="00000000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23382955" w:history="1">
            <w:r w:rsidR="00AF46A7" w:rsidRPr="004D3FF9">
              <w:rPr>
                <w:rStyle w:val="Hyperlink"/>
                <w:noProof/>
              </w:rPr>
              <w:t>3.</w:t>
            </w:r>
            <w:r w:rsidR="00AF46A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F46A7" w:rsidRPr="004D3FF9">
              <w:rPr>
                <w:rStyle w:val="Hyperlink"/>
                <w:noProof/>
              </w:rPr>
              <w:t>Công cụ design UI</w:t>
            </w:r>
            <w:r w:rsidR="00AF46A7">
              <w:rPr>
                <w:noProof/>
                <w:webHidden/>
              </w:rPr>
              <w:tab/>
            </w:r>
            <w:r w:rsidR="00AF46A7">
              <w:rPr>
                <w:noProof/>
                <w:webHidden/>
              </w:rPr>
              <w:fldChar w:fldCharType="begin"/>
            </w:r>
            <w:r w:rsidR="00AF46A7">
              <w:rPr>
                <w:noProof/>
                <w:webHidden/>
              </w:rPr>
              <w:instrText xml:space="preserve"> PAGEREF _Toc123382955 \h </w:instrText>
            </w:r>
            <w:r w:rsidR="00AF46A7">
              <w:rPr>
                <w:noProof/>
                <w:webHidden/>
              </w:rPr>
            </w:r>
            <w:r w:rsidR="00AF46A7">
              <w:rPr>
                <w:noProof/>
                <w:webHidden/>
              </w:rPr>
              <w:fldChar w:fldCharType="separate"/>
            </w:r>
            <w:r w:rsidR="00AF46A7">
              <w:rPr>
                <w:noProof/>
                <w:webHidden/>
              </w:rPr>
              <w:t>15</w:t>
            </w:r>
            <w:r w:rsidR="00AF46A7">
              <w:rPr>
                <w:noProof/>
                <w:webHidden/>
              </w:rPr>
              <w:fldChar w:fldCharType="end"/>
            </w:r>
          </w:hyperlink>
        </w:p>
        <w:p w14:paraId="6FED92A8" w14:textId="00B4450D" w:rsidR="00082B6E" w:rsidRDefault="00082B6E">
          <w:r>
            <w:rPr>
              <w:b/>
              <w:bCs/>
              <w:noProof/>
            </w:rPr>
            <w:fldChar w:fldCharType="end"/>
          </w:r>
        </w:p>
      </w:sdtContent>
    </w:sdt>
    <w:p w14:paraId="07329EF0" w14:textId="594A7A28" w:rsidR="00082B6E" w:rsidRDefault="00082B6E" w:rsidP="00082B6E">
      <w:pPr>
        <w:pStyle w:val="Title"/>
      </w:pPr>
      <w:r>
        <w:t xml:space="preserve"> </w:t>
      </w:r>
    </w:p>
    <w:p w14:paraId="522E4293" w14:textId="720FFECB" w:rsidR="00444035" w:rsidRDefault="00F34309">
      <w:pPr>
        <w:pStyle w:val="Title"/>
      </w:pPr>
      <w:r>
        <w:br w:type="page"/>
      </w:r>
      <w:r w:rsidR="00C4641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C9E100" wp14:editId="7E285E15">
                <wp:simplePos x="0" y="0"/>
                <wp:positionH relativeFrom="column">
                  <wp:posOffset>4794250</wp:posOffset>
                </wp:positionH>
                <wp:positionV relativeFrom="paragraph">
                  <wp:posOffset>228600</wp:posOffset>
                </wp:positionV>
                <wp:extent cx="1405890" cy="266700"/>
                <wp:effectExtent l="0" t="0" r="22860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589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357119" w14:textId="05C727A4" w:rsidR="002F4B32" w:rsidRDefault="002F4B32">
                            <w:r>
                              <w:t>Nhấn đề vào login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C9E100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377.5pt;margin-top:18pt;width:110.7pt;height:2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" fillcolor="white [3201]" strokeweight=".5pt">
                <v:textbox>
                  <w:txbxContent>
                    <w:p w14:paraId="49357119" w14:textId="05C727A4" w:rsidR="002F4B32" w:rsidRDefault="002F4B32">
                      <w:r>
                        <w:t>Nhấn đề vào login page</w:t>
                      </w:r>
                    </w:p>
                  </w:txbxContent>
                </v:textbox>
              </v:shape>
            </w:pict>
          </mc:Fallback>
        </mc:AlternateContent>
      </w:r>
      <w:r w:rsidR="005528F1">
        <w:t xml:space="preserve"> UI Prototype</w:t>
      </w:r>
      <w:r>
        <w:t xml:space="preserve"> </w:t>
      </w:r>
    </w:p>
    <w:bookmarkStart w:id="0" w:name="_Toc123382929"/>
    <w:p w14:paraId="59957DB8" w14:textId="26B4683F" w:rsidR="005528F1" w:rsidRDefault="00C46418" w:rsidP="005528F1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902196" wp14:editId="6C27378F">
                <wp:simplePos x="0" y="0"/>
                <wp:positionH relativeFrom="column">
                  <wp:posOffset>5226685</wp:posOffset>
                </wp:positionH>
                <wp:positionV relativeFrom="paragraph">
                  <wp:posOffset>232409</wp:posOffset>
                </wp:positionV>
                <wp:extent cx="45719" cy="391795"/>
                <wp:effectExtent l="57150" t="38100" r="50165" b="2730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917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32489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411.55pt;margin-top:18.3pt;width:3.6pt;height:30.8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="005528F1">
        <w:t>Front End Prototype</w:t>
      </w:r>
      <w:bookmarkEnd w:id="0"/>
    </w:p>
    <w:p w14:paraId="74C80A36" w14:textId="6420964E" w:rsidR="00C46418" w:rsidRPr="00C46418" w:rsidRDefault="00C46418" w:rsidP="00C46418">
      <w:pPr>
        <w:pStyle w:val="Heading2"/>
      </w:pPr>
      <w:bookmarkStart w:id="1" w:name="_Toc123382930"/>
      <w:r>
        <w:t>Homepage</w:t>
      </w:r>
      <w:bookmarkEnd w:id="1"/>
    </w:p>
    <w:p w14:paraId="33F5DCCB" w14:textId="5602E287" w:rsidR="00C46418" w:rsidRPr="00C46418" w:rsidRDefault="00C46418" w:rsidP="00C46418"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F56E1F6" wp14:editId="6F9EB1DF">
                <wp:simplePos x="0" y="0"/>
                <wp:positionH relativeFrom="column">
                  <wp:posOffset>3444240</wp:posOffset>
                </wp:positionH>
                <wp:positionV relativeFrom="paragraph">
                  <wp:posOffset>6701790</wp:posOffset>
                </wp:positionV>
                <wp:extent cx="350520" cy="91440"/>
                <wp:effectExtent l="0" t="57150" r="0" b="2286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520" cy="91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50557" id="Straight Arrow Connector 97" o:spid="_x0000_s1026" type="#_x0000_t32" style="position:absolute;margin-left:271.2pt;margin-top:527.7pt;width:27.6pt;height:7.2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19E01FE" wp14:editId="6506F8E1">
                <wp:simplePos x="0" y="0"/>
                <wp:positionH relativeFrom="column">
                  <wp:posOffset>3794760</wp:posOffset>
                </wp:positionH>
                <wp:positionV relativeFrom="paragraph">
                  <wp:posOffset>6529705</wp:posOffset>
                </wp:positionV>
                <wp:extent cx="1722120" cy="266700"/>
                <wp:effectExtent l="0" t="0" r="11430" b="1905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21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BF454E" w14:textId="77777777" w:rsidR="00C46418" w:rsidRDefault="00C46418" w:rsidP="00C46418">
                            <w:r>
                              <w:t>Nhấn đề đến trang khám bệnh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E01FE" id="Text Box 98" o:spid="_x0000_s1027" type="#_x0000_t202" style="position:absolute;margin-left:298.8pt;margin-top:514.15pt;width:135.6pt;height:21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" fillcolor="white [3201]" strokeweight=".5pt">
                <v:textbox>
                  <w:txbxContent>
                    <w:p w14:paraId="52BF454E" w14:textId="77777777" w:rsidR="00C46418" w:rsidRDefault="00C46418" w:rsidP="00C46418">
                      <w:r>
                        <w:t>Nhấn đề đến trang khám bệnh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A8F96B" wp14:editId="2AFD78BE">
                <wp:simplePos x="0" y="0"/>
                <wp:positionH relativeFrom="column">
                  <wp:posOffset>853440</wp:posOffset>
                </wp:positionH>
                <wp:positionV relativeFrom="paragraph">
                  <wp:posOffset>194310</wp:posOffset>
                </wp:positionV>
                <wp:extent cx="3116580" cy="541020"/>
                <wp:effectExtent l="38100" t="0" r="26670" b="8763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16580" cy="541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D7196" id="Straight Arrow Connector 6" o:spid="_x0000_s1026" type="#_x0000_t32" style="position:absolute;margin-left:67.2pt;margin-top:15.3pt;width:245.4pt;height:42.6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ECDAA7" wp14:editId="08C5E416">
                <wp:simplePos x="0" y="0"/>
                <wp:positionH relativeFrom="column">
                  <wp:posOffset>4792980</wp:posOffset>
                </wp:positionH>
                <wp:positionV relativeFrom="paragraph">
                  <wp:posOffset>278130</wp:posOffset>
                </wp:positionV>
                <wp:extent cx="266700" cy="419100"/>
                <wp:effectExtent l="0" t="0" r="57150" b="571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4957D" id="Straight Arrow Connector 7" o:spid="_x0000_s1026" type="#_x0000_t32" style="position:absolute;margin-left:377.4pt;margin-top:21.9pt;width:21pt;height:3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B35BD6" wp14:editId="2ACBC861">
                <wp:simplePos x="0" y="0"/>
                <wp:positionH relativeFrom="column">
                  <wp:posOffset>4683760</wp:posOffset>
                </wp:positionH>
                <wp:positionV relativeFrom="paragraph">
                  <wp:posOffset>697230</wp:posOffset>
                </wp:positionV>
                <wp:extent cx="1722120" cy="266700"/>
                <wp:effectExtent l="0" t="0" r="1143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21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CEB8E5" w14:textId="3E3024E0" w:rsidR="002F4B32" w:rsidRDefault="002F4B32" w:rsidP="002F4B32">
                            <w:r>
                              <w:t>Nhấn đề đến trang khám bệnh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5BD6" id="Text Box 9" o:spid="_x0000_s1028" type="#_x0000_t202" style="position:absolute;margin-left:368.8pt;margin-top:54.9pt;width:135.6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" fillcolor="white [3201]" strokeweight=".5pt">
                <v:textbox>
                  <w:txbxContent>
                    <w:p w14:paraId="5CCEB8E5" w14:textId="3E3024E0" w:rsidR="002F4B32" w:rsidRDefault="002F4B32" w:rsidP="002F4B32">
                      <w:r>
                        <w:t>Nhấn đề đến trang khám bệnh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489A6B" wp14:editId="66D30767">
                <wp:simplePos x="0" y="0"/>
                <wp:positionH relativeFrom="column">
                  <wp:posOffset>-400050</wp:posOffset>
                </wp:positionH>
                <wp:positionV relativeFrom="paragraph">
                  <wp:posOffset>732790</wp:posOffset>
                </wp:positionV>
                <wp:extent cx="1371600" cy="266700"/>
                <wp:effectExtent l="0" t="0" r="19050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5864D7" w14:textId="77EB56E8" w:rsidR="002F4B32" w:rsidRDefault="002F4B32" w:rsidP="002F4B32">
                            <w:r>
                              <w:t>Nhấn đề về homepage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9A6B" id="Text Box 4" o:spid="_x0000_s1029" type="#_x0000_t202" style="position:absolute;margin-left:-31.5pt;margin-top:57.7pt;width:108pt;height:2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" fillcolor="white [3201]" strokeweight=".5pt">
                <v:textbox>
                  <w:txbxContent>
                    <w:p w14:paraId="4C5864D7" w14:textId="77EB56E8" w:rsidR="002F4B32" w:rsidRDefault="002F4B32" w:rsidP="002F4B32">
                      <w:r>
                        <w:t>Nhấn đề về homepage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4E84AE" wp14:editId="48CFF646">
                <wp:simplePos x="0" y="0"/>
                <wp:positionH relativeFrom="column">
                  <wp:posOffset>220980</wp:posOffset>
                </wp:positionH>
                <wp:positionV relativeFrom="paragraph">
                  <wp:posOffset>278130</wp:posOffset>
                </wp:positionV>
                <wp:extent cx="331470" cy="419100"/>
                <wp:effectExtent l="38100" t="0" r="30480" b="5715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47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C8693" id="Straight Arrow Connector 5" o:spid="_x0000_s1026" type="#_x0000_t32" style="position:absolute;margin-left:17.4pt;margin-top:21.9pt;width:26.1pt;height:33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3EF2BD" wp14:editId="6D27BEEF">
            <wp:extent cx="5943600" cy="7389495"/>
            <wp:effectExtent l="0" t="0" r="0" b="1905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7A5D" w14:textId="7303CEB1" w:rsidR="002F4B32" w:rsidRDefault="002F4B32" w:rsidP="002F4B32"/>
    <w:p w14:paraId="2B24F23E" w14:textId="189097B1" w:rsidR="002F4B32" w:rsidRPr="002F4B32" w:rsidRDefault="002F4B32" w:rsidP="002F4B32"/>
    <w:p w14:paraId="2BE79CB6" w14:textId="361ABB83" w:rsidR="002F4B32" w:rsidRDefault="002F4B32" w:rsidP="005528F1"/>
    <w:p w14:paraId="06F3F9C8" w14:textId="6B9A8E63" w:rsidR="00622151" w:rsidRDefault="00622151" w:rsidP="005528F1"/>
    <w:p w14:paraId="235555FE" w14:textId="49788624" w:rsidR="00622151" w:rsidRDefault="00622151" w:rsidP="00622151">
      <w:pPr>
        <w:pStyle w:val="Heading2"/>
      </w:pPr>
      <w:bookmarkStart w:id="2" w:name="_Toc123382931"/>
      <w:r>
        <w:lastRenderedPageBreak/>
        <w:t>LoginPage</w:t>
      </w:r>
      <w:bookmarkEnd w:id="2"/>
    </w:p>
    <w:p w14:paraId="261877C5" w14:textId="55864D57" w:rsidR="00C46418" w:rsidRDefault="00C46418" w:rsidP="005528F1"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BBA1A5C" wp14:editId="14CD3C17">
                <wp:simplePos x="0" y="0"/>
                <wp:positionH relativeFrom="margin">
                  <wp:posOffset>396240</wp:posOffset>
                </wp:positionH>
                <wp:positionV relativeFrom="paragraph">
                  <wp:posOffset>624840</wp:posOffset>
                </wp:positionV>
                <wp:extent cx="1226820" cy="290830"/>
                <wp:effectExtent l="0" t="0" r="11430" b="1397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6820" cy="290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D65F78" w14:textId="1ED20949" w:rsidR="00C46418" w:rsidRDefault="00C46418" w:rsidP="00C46418">
                            <w:r>
                              <w:t>Quay về homepage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A1A5C" id="Text Box 118" o:spid="_x0000_s1030" type="#_x0000_t202" style="position:absolute;margin-left:31.2pt;margin-top:49.2pt;width:96.6pt;height:22.9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" fillcolor="white [3201]" strokeweight=".5pt">
                <v:textbox>
                  <w:txbxContent>
                    <w:p w14:paraId="34D65F78" w14:textId="1ED20949" w:rsidR="00C46418" w:rsidRDefault="00C46418" w:rsidP="00C46418">
                      <w:r>
                        <w:t>Quay về homepage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9BD5EB7" wp14:editId="230570FA">
                <wp:simplePos x="0" y="0"/>
                <wp:positionH relativeFrom="column">
                  <wp:posOffset>1626869</wp:posOffset>
                </wp:positionH>
                <wp:positionV relativeFrom="paragraph">
                  <wp:posOffset>518160</wp:posOffset>
                </wp:positionV>
                <wp:extent cx="529590" cy="186690"/>
                <wp:effectExtent l="38100" t="0" r="22860" b="6096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9590" cy="186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15365" id="Straight Arrow Connector 117" o:spid="_x0000_s1026" type="#_x0000_t32" style="position:absolute;margin-left:128.1pt;margin-top:40.8pt;width:41.7pt;height:14.7pt;flip:x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71FC238" wp14:editId="3508FCC8">
                <wp:simplePos x="0" y="0"/>
                <wp:positionH relativeFrom="margin">
                  <wp:posOffset>688975</wp:posOffset>
                </wp:positionH>
                <wp:positionV relativeFrom="paragraph">
                  <wp:posOffset>1442720</wp:posOffset>
                </wp:positionV>
                <wp:extent cx="1025525" cy="290830"/>
                <wp:effectExtent l="0" t="0" r="22225" b="1397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5525" cy="290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E17E0F" w14:textId="4812D013" w:rsidR="00C46418" w:rsidRDefault="00C46418" w:rsidP="00C46418">
                            <w:r>
                              <w:t>Quên mật khẩu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FC238" id="Text Box 115" o:spid="_x0000_s1031" type="#_x0000_t202" style="position:absolute;margin-left:54.25pt;margin-top:113.6pt;width:80.75pt;height:22.9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" fillcolor="white [3201]" strokeweight=".5pt">
                <v:textbox>
                  <w:txbxContent>
                    <w:p w14:paraId="1DE17E0F" w14:textId="4812D013" w:rsidR="00C46418" w:rsidRDefault="00C46418" w:rsidP="00C46418">
                      <w:r>
                        <w:t>Quên mật khẩu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E285965" wp14:editId="3BE318BA">
                <wp:simplePos x="0" y="0"/>
                <wp:positionH relativeFrom="column">
                  <wp:posOffset>1717675</wp:posOffset>
                </wp:positionH>
                <wp:positionV relativeFrom="paragraph">
                  <wp:posOffset>1647825</wp:posOffset>
                </wp:positionV>
                <wp:extent cx="480060" cy="53340"/>
                <wp:effectExtent l="0" t="57150" r="15240" b="4191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0060" cy="53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3051F" id="Straight Arrow Connector 108" o:spid="_x0000_s1026" type="#_x0000_t32" style="position:absolute;margin-left:135.25pt;margin-top:129.75pt;width:37.8pt;height:4.2pt;flip:x 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6A7EFE6" wp14:editId="6A9FD2B9">
                <wp:simplePos x="0" y="0"/>
                <wp:positionH relativeFrom="margin">
                  <wp:posOffset>461645</wp:posOffset>
                </wp:positionH>
                <wp:positionV relativeFrom="paragraph">
                  <wp:posOffset>2302510</wp:posOffset>
                </wp:positionV>
                <wp:extent cx="1779905" cy="290830"/>
                <wp:effectExtent l="0" t="0" r="10795" b="1397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9905" cy="290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900E50" w14:textId="77777777" w:rsidR="00C46418" w:rsidRDefault="00C46418" w:rsidP="00C46418">
                            <w:r>
                              <w:t xml:space="preserve">Đăng nhập bằng cách khác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7EFE6" id="Text Box 28" o:spid="_x0000_s1032" type="#_x0000_t202" style="position:absolute;margin-left:36.35pt;margin-top:181.3pt;width:140.15pt;height:22.9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" fillcolor="white [3201]" strokeweight=".5pt">
                <v:textbox>
                  <w:txbxContent>
                    <w:p w14:paraId="3B900E50" w14:textId="77777777" w:rsidR="00C46418" w:rsidRDefault="00C46418" w:rsidP="00C46418">
                      <w:r>
                        <w:t xml:space="preserve">Đăng nhập bằng cách khác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79CE51" wp14:editId="4D8CB40A">
                <wp:simplePos x="0" y="0"/>
                <wp:positionH relativeFrom="column">
                  <wp:posOffset>2293621</wp:posOffset>
                </wp:positionH>
                <wp:positionV relativeFrom="paragraph">
                  <wp:posOffset>2514601</wp:posOffset>
                </wp:positionV>
                <wp:extent cx="480060" cy="53340"/>
                <wp:effectExtent l="0" t="57150" r="15240" b="4191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0060" cy="53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3E27B" id="Straight Arrow Connector 25" o:spid="_x0000_s1026" type="#_x0000_t32" style="position:absolute;margin-left:180.6pt;margin-top:198pt;width:37.8pt;height:4.2pt;flip:x y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2CC9CFD" wp14:editId="695DFE14">
                <wp:simplePos x="0" y="0"/>
                <wp:positionH relativeFrom="column">
                  <wp:posOffset>4291965</wp:posOffset>
                </wp:positionH>
                <wp:positionV relativeFrom="paragraph">
                  <wp:posOffset>2315210</wp:posOffset>
                </wp:positionV>
                <wp:extent cx="1308735" cy="248920"/>
                <wp:effectExtent l="0" t="0" r="24765" b="1778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73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4C71CF" w14:textId="77777777" w:rsidR="00C46418" w:rsidRDefault="00C46418" w:rsidP="00C46418">
                            <w:r>
                              <w:t>Đến trang đăng ký</w:t>
                            </w:r>
                            <w:r w:rsidRPr="002F4B32">
                              <w:rPr>
                                <w:noProof/>
                              </w:rPr>
                              <w:drawing>
                                <wp:inline distT="0" distB="0" distL="0" distR="0" wp14:anchorId="3EB6FB66" wp14:editId="0CD752CC">
                                  <wp:extent cx="1119505" cy="98425"/>
                                  <wp:effectExtent l="0" t="0" r="4445" b="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19505" cy="98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C9CFD" id="Text Box 24" o:spid="_x0000_s1033" type="#_x0000_t202" style="position:absolute;margin-left:337.95pt;margin-top:182.3pt;width:103.05pt;height:19.6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" fillcolor="white [3201]" strokeweight=".5pt">
                <v:textbox>
                  <w:txbxContent>
                    <w:p w14:paraId="7B4C71CF" w14:textId="77777777" w:rsidR="00C46418" w:rsidRDefault="00C46418" w:rsidP="00C46418">
                      <w:r>
                        <w:t>Đến trang đăng ký</w:t>
                      </w:r>
                      <w:r w:rsidRPr="002F4B32">
                        <w:rPr>
                          <w:noProof/>
                        </w:rPr>
                        <w:drawing>
                          <wp:inline distT="0" distB="0" distL="0" distR="0" wp14:anchorId="3EB6FB66" wp14:editId="0CD752CC">
                            <wp:extent cx="1119505" cy="98425"/>
                            <wp:effectExtent l="0" t="0" r="4445" b="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19505" cy="984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29E4D0" wp14:editId="2344B59F">
                <wp:simplePos x="0" y="0"/>
                <wp:positionH relativeFrom="column">
                  <wp:posOffset>3787141</wp:posOffset>
                </wp:positionH>
                <wp:positionV relativeFrom="paragraph">
                  <wp:posOffset>2274570</wp:posOffset>
                </wp:positionV>
                <wp:extent cx="502920" cy="148590"/>
                <wp:effectExtent l="0" t="0" r="68580" b="8001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920" cy="1485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7AD97" id="Straight Arrow Connector 23" o:spid="_x0000_s1026" type="#_x0000_t32" style="position:absolute;margin-left:298.2pt;margin-top:179.1pt;width:39.6pt;height:11.7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7C5DF45" wp14:editId="4C071658">
                <wp:simplePos x="0" y="0"/>
                <wp:positionH relativeFrom="column">
                  <wp:posOffset>4255135</wp:posOffset>
                </wp:positionH>
                <wp:positionV relativeFrom="paragraph">
                  <wp:posOffset>1937385</wp:posOffset>
                </wp:positionV>
                <wp:extent cx="1094105" cy="255905"/>
                <wp:effectExtent l="0" t="0" r="10795" b="1079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4105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22ABB3" w14:textId="77777777" w:rsidR="00C46418" w:rsidRDefault="00C46418" w:rsidP="00C46418">
                            <w:r>
                              <w:t>Đăng nhập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5DF45" id="Text Box 18" o:spid="_x0000_s1034" type="#_x0000_t202" style="position:absolute;margin-left:335.05pt;margin-top:152.55pt;width:86.15pt;height:20.1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" fillcolor="white [3201]" strokeweight=".5pt">
                <v:textbox>
                  <w:txbxContent>
                    <w:p w14:paraId="3922ABB3" w14:textId="77777777" w:rsidR="00C46418" w:rsidRDefault="00C46418" w:rsidP="00C46418">
                      <w:r>
                        <w:t>Đăng nhập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8729225" wp14:editId="7A2F1493">
                <wp:simplePos x="0" y="0"/>
                <wp:positionH relativeFrom="column">
                  <wp:posOffset>3787140</wp:posOffset>
                </wp:positionH>
                <wp:positionV relativeFrom="paragraph">
                  <wp:posOffset>1938654</wp:posOffset>
                </wp:positionV>
                <wp:extent cx="464820" cy="141605"/>
                <wp:effectExtent l="0" t="0" r="68580" b="6794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4820" cy="1416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61EE" id="Straight Arrow Connector 19" o:spid="_x0000_s1026" type="#_x0000_t32" style="position:absolute;margin-left:298.2pt;margin-top:152.65pt;width:36.6pt;height:11.1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3FE3240" wp14:editId="2BC90C04">
                <wp:simplePos x="0" y="0"/>
                <wp:positionH relativeFrom="column">
                  <wp:posOffset>4197350</wp:posOffset>
                </wp:positionH>
                <wp:positionV relativeFrom="paragraph">
                  <wp:posOffset>1379220</wp:posOffset>
                </wp:positionV>
                <wp:extent cx="1087120" cy="241935"/>
                <wp:effectExtent l="0" t="0" r="17780" b="2476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7120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21D337" w14:textId="77777777" w:rsidR="00C46418" w:rsidRDefault="00C46418" w:rsidP="00C46418">
                            <w:r>
                              <w:t>Nhập mật khẩu</w:t>
                            </w:r>
                            <w:r w:rsidRPr="002F4B32">
                              <w:rPr>
                                <w:noProof/>
                              </w:rPr>
                              <w:drawing>
                                <wp:inline distT="0" distB="0" distL="0" distR="0" wp14:anchorId="66B088A5" wp14:editId="1D770D78">
                                  <wp:extent cx="572135" cy="144145"/>
                                  <wp:effectExtent l="0" t="0" r="0" b="8255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2135" cy="144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FE3240" id="Text Box 21" o:spid="_x0000_s1035" type="#_x0000_t202" style="position:absolute;margin-left:330.5pt;margin-top:108.6pt;width:85.6pt;height:19.05pt;z-index:251856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" fillcolor="white [3201]" strokeweight=".5pt">
                <v:textbox>
                  <w:txbxContent>
                    <w:p w14:paraId="0221D337" w14:textId="77777777" w:rsidR="00C46418" w:rsidRDefault="00C46418" w:rsidP="00C46418">
                      <w:r>
                        <w:t>Nhập mật khẩu</w:t>
                      </w:r>
                      <w:r w:rsidRPr="002F4B32">
                        <w:rPr>
                          <w:noProof/>
                        </w:rPr>
                        <w:drawing>
                          <wp:inline distT="0" distB="0" distL="0" distR="0" wp14:anchorId="66B088A5" wp14:editId="1D770D78">
                            <wp:extent cx="572135" cy="144145"/>
                            <wp:effectExtent l="0" t="0" r="0" b="8255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2135" cy="1441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E1BAB44" wp14:editId="6DE55E1F">
                <wp:simplePos x="0" y="0"/>
                <wp:positionH relativeFrom="column">
                  <wp:posOffset>3756660</wp:posOffset>
                </wp:positionH>
                <wp:positionV relativeFrom="paragraph">
                  <wp:posOffset>1507490</wp:posOffset>
                </wp:positionV>
                <wp:extent cx="426720" cy="45719"/>
                <wp:effectExtent l="0" t="57150" r="11430" b="5016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67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2EFE0" id="Straight Arrow Connector 17" o:spid="_x0000_s1026" type="#_x0000_t32" style="position:absolute;margin-left:295.8pt;margin-top:118.7pt;width:33.6pt;height:3.6pt;flip: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1AF7F82" wp14:editId="568A8E59">
                <wp:simplePos x="0" y="0"/>
                <wp:positionH relativeFrom="column">
                  <wp:posOffset>3756660</wp:posOffset>
                </wp:positionH>
                <wp:positionV relativeFrom="paragraph">
                  <wp:posOffset>1127760</wp:posOffset>
                </wp:positionV>
                <wp:extent cx="320040" cy="179070"/>
                <wp:effectExtent l="0" t="38100" r="60960" b="3048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040" cy="1790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6D30" id="Straight Arrow Connector 15" o:spid="_x0000_s1026" type="#_x0000_t32" style="position:absolute;margin-left:295.8pt;margin-top:88.8pt;width:25.2pt;height:14.1pt;flip:y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44814E4" wp14:editId="67DAF41B">
                <wp:simplePos x="0" y="0"/>
                <wp:positionH relativeFrom="column">
                  <wp:posOffset>4076700</wp:posOffset>
                </wp:positionH>
                <wp:positionV relativeFrom="paragraph">
                  <wp:posOffset>1007745</wp:posOffset>
                </wp:positionV>
                <wp:extent cx="1398905" cy="241935"/>
                <wp:effectExtent l="0" t="0" r="10795" b="2476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8905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5294C8" w14:textId="3217507B" w:rsidR="00C46418" w:rsidRDefault="00C46418" w:rsidP="00C46418">
                            <w:r>
                              <w:t>Nhập email đăng nhập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814E4" id="Text Box 16" o:spid="_x0000_s1036" type="#_x0000_t202" style="position:absolute;margin-left:321pt;margin-top:79.35pt;width:110.15pt;height:19.0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" fillcolor="white [3201]" strokeweight=".5pt">
                <v:textbox>
                  <w:txbxContent>
                    <w:p w14:paraId="565294C8" w14:textId="3217507B" w:rsidR="00C46418" w:rsidRDefault="00C46418" w:rsidP="00C46418">
                      <w:r>
                        <w:t>Nhập email đăng nhập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B56BFE" wp14:editId="25112573">
            <wp:extent cx="5943600" cy="3148330"/>
            <wp:effectExtent l="0" t="0" r="0" b="0"/>
            <wp:docPr id="100" name="Picture 10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chat or text mess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9369" w14:textId="6E31D5CB" w:rsidR="00622151" w:rsidRDefault="00622151" w:rsidP="005528F1"/>
    <w:p w14:paraId="08E3C4DC" w14:textId="155B1E60" w:rsidR="00622151" w:rsidRDefault="00622151" w:rsidP="00622151">
      <w:pPr>
        <w:pStyle w:val="Heading2"/>
      </w:pPr>
      <w:bookmarkStart w:id="3" w:name="_Toc123382932"/>
      <w:r>
        <w:t>Forgot Password Page</w:t>
      </w:r>
      <w:bookmarkEnd w:id="3"/>
      <w:r>
        <w:t xml:space="preserve"> </w:t>
      </w:r>
    </w:p>
    <w:p w14:paraId="69EB1530" w14:textId="63A90198" w:rsidR="00622151" w:rsidRDefault="00622151" w:rsidP="005528F1"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03E94F7" wp14:editId="502B55FE">
                <wp:simplePos x="0" y="0"/>
                <wp:positionH relativeFrom="column">
                  <wp:posOffset>4290060</wp:posOffset>
                </wp:positionH>
                <wp:positionV relativeFrom="paragraph">
                  <wp:posOffset>1263650</wp:posOffset>
                </wp:positionV>
                <wp:extent cx="1398905" cy="403860"/>
                <wp:effectExtent l="0" t="0" r="10795" b="1524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8905" cy="403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AFA46B" w14:textId="43EF44A6" w:rsidR="00622151" w:rsidRDefault="00622151" w:rsidP="00622151">
                            <w:r>
                              <w:t>Nhấn gửi Email xác nhận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E94F7" id="Text Box 122" o:spid="_x0000_s1037" type="#_x0000_t202" style="position:absolute;margin-left:337.8pt;margin-top:99.5pt;width:110.15pt;height:31.8pt;z-index:251870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" fillcolor="white [3201]" strokeweight=".5pt">
                <v:textbox>
                  <w:txbxContent>
                    <w:p w14:paraId="05AFA46B" w14:textId="43EF44A6" w:rsidR="00622151" w:rsidRDefault="00622151" w:rsidP="00622151">
                      <w:r>
                        <w:t>Nhấn gửi Email xác nhận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03DDC77" wp14:editId="14CD87A4">
                <wp:simplePos x="0" y="0"/>
                <wp:positionH relativeFrom="column">
                  <wp:posOffset>3787140</wp:posOffset>
                </wp:positionH>
                <wp:positionV relativeFrom="paragraph">
                  <wp:posOffset>1416050</wp:posOffset>
                </wp:positionV>
                <wp:extent cx="464820" cy="179070"/>
                <wp:effectExtent l="0" t="38100" r="49530" b="3048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4820" cy="1790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C6259" id="Straight Arrow Connector 121" o:spid="_x0000_s1026" type="#_x0000_t32" style="position:absolute;margin-left:298.2pt;margin-top:111.5pt;width:36.6pt;height:14.1pt;flip: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 w:rsidRPr="00622151">
        <w:rPr>
          <w:noProof/>
        </w:rPr>
        <w:drawing>
          <wp:inline distT="0" distB="0" distL="0" distR="0" wp14:anchorId="0C57A3BE" wp14:editId="2E567128">
            <wp:extent cx="5943600" cy="2750185"/>
            <wp:effectExtent l="0" t="0" r="0" b="0"/>
            <wp:docPr id="120" name="Picture 1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, chat or text mess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1150" w14:textId="083815E3" w:rsidR="00622151" w:rsidRDefault="00622151" w:rsidP="005528F1"/>
    <w:p w14:paraId="6AAC678D" w14:textId="730D6E00" w:rsidR="00622151" w:rsidRDefault="00622151" w:rsidP="005528F1"/>
    <w:p w14:paraId="6541F7C6" w14:textId="2ECB57D9" w:rsidR="00622151" w:rsidRDefault="00622151" w:rsidP="005528F1"/>
    <w:p w14:paraId="49F5EF68" w14:textId="7AEE3EDF" w:rsidR="00622151" w:rsidRDefault="00622151" w:rsidP="005528F1"/>
    <w:p w14:paraId="20EEE5E7" w14:textId="07F6902F" w:rsidR="00622151" w:rsidRDefault="00622151" w:rsidP="005528F1"/>
    <w:p w14:paraId="19061692" w14:textId="199C9B0F" w:rsidR="00622151" w:rsidRDefault="00622151" w:rsidP="005528F1"/>
    <w:p w14:paraId="27F554E2" w14:textId="09C6320E" w:rsidR="00622151" w:rsidRDefault="00622151" w:rsidP="005528F1"/>
    <w:p w14:paraId="137AEF4C" w14:textId="6E3AF087" w:rsidR="00622151" w:rsidRDefault="00622151" w:rsidP="005528F1"/>
    <w:p w14:paraId="662A548A" w14:textId="00FA28C0" w:rsidR="00622151" w:rsidRDefault="00622151" w:rsidP="005528F1"/>
    <w:p w14:paraId="17F9EF78" w14:textId="6A649E64" w:rsidR="00622151" w:rsidRDefault="00622151" w:rsidP="005528F1"/>
    <w:p w14:paraId="311D58D4" w14:textId="4DE58DCA" w:rsidR="00622151" w:rsidRDefault="00622151" w:rsidP="005528F1"/>
    <w:p w14:paraId="7A7D50E0" w14:textId="3494A10E" w:rsidR="00622151" w:rsidRDefault="00622151" w:rsidP="005528F1"/>
    <w:p w14:paraId="44F35D58" w14:textId="4750C8D8" w:rsidR="00622151" w:rsidRDefault="00622151" w:rsidP="005528F1"/>
    <w:p w14:paraId="0135D213" w14:textId="08C8E0F2" w:rsidR="00622151" w:rsidRDefault="00622151" w:rsidP="005528F1"/>
    <w:p w14:paraId="463C8E8C" w14:textId="1C35647B" w:rsidR="00622151" w:rsidRDefault="00622151" w:rsidP="005528F1"/>
    <w:p w14:paraId="475C916F" w14:textId="20551263" w:rsidR="00622151" w:rsidRDefault="00622151" w:rsidP="00622151">
      <w:pPr>
        <w:pStyle w:val="Heading2"/>
      </w:pPr>
      <w:bookmarkStart w:id="4" w:name="_Toc123382933"/>
      <w:r>
        <w:lastRenderedPageBreak/>
        <w:t>SignUp Page</w:t>
      </w:r>
      <w:bookmarkEnd w:id="4"/>
    </w:p>
    <w:p w14:paraId="007E3514" w14:textId="6DAFE190" w:rsidR="00C46418" w:rsidRDefault="00622151" w:rsidP="005528F1"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95A0C21" wp14:editId="6E32B577">
                <wp:simplePos x="0" y="0"/>
                <wp:positionH relativeFrom="margin">
                  <wp:posOffset>4640580</wp:posOffset>
                </wp:positionH>
                <wp:positionV relativeFrom="paragraph">
                  <wp:posOffset>2552700</wp:posOffset>
                </wp:positionV>
                <wp:extent cx="1264920" cy="255905"/>
                <wp:effectExtent l="0" t="0" r="11430" b="10795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4920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D3E4BC" w14:textId="3E41ACC6" w:rsidR="00622151" w:rsidRDefault="00622151" w:rsidP="00622151">
                            <w:r>
                              <w:t>Đến trang chọn role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A0C21" id="Text Box 124" o:spid="_x0000_s1038" type="#_x0000_t202" style="position:absolute;margin-left:365.4pt;margin-top:201pt;width:99.6pt;height:20.15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" fillcolor="white [3201]" strokeweight=".5pt">
                <v:textbox>
                  <w:txbxContent>
                    <w:p w14:paraId="37D3E4BC" w14:textId="3E41ACC6" w:rsidR="00622151" w:rsidRDefault="00622151" w:rsidP="00622151">
                      <w:r>
                        <w:t>Đến trang chọn role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64973E2" wp14:editId="2A687A7C">
                <wp:simplePos x="0" y="0"/>
                <wp:positionH relativeFrom="column">
                  <wp:posOffset>3741421</wp:posOffset>
                </wp:positionH>
                <wp:positionV relativeFrom="paragraph">
                  <wp:posOffset>2601594</wp:posOffset>
                </wp:positionV>
                <wp:extent cx="899160" cy="103505"/>
                <wp:effectExtent l="0" t="0" r="72390" b="86995"/>
                <wp:wrapNone/>
                <wp:docPr id="123" name="Straight Arrow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160" cy="1035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B2AD8" id="Straight Arrow Connector 123" o:spid="_x0000_s1026" type="#_x0000_t32" style="position:absolute;margin-left:294.6pt;margin-top:204.85pt;width:70.8pt;height:8.1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DE55DD4" wp14:editId="052FC263">
                <wp:simplePos x="0" y="0"/>
                <wp:positionH relativeFrom="margin">
                  <wp:posOffset>4725035</wp:posOffset>
                </wp:positionH>
                <wp:positionV relativeFrom="paragraph">
                  <wp:posOffset>1813560</wp:posOffset>
                </wp:positionV>
                <wp:extent cx="1653540" cy="419100"/>
                <wp:effectExtent l="0" t="0" r="22860" b="1905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354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52F791" w14:textId="77777777" w:rsidR="00622151" w:rsidRDefault="00622151" w:rsidP="00622151">
                            <w:r>
                              <w:t>Nhập tỉnh/thành phố đang sống để thuận tiện tìm bác sĩ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55DD4" id="Text Box 34" o:spid="_x0000_s1039" type="#_x0000_t202" style="position:absolute;margin-left:372.05pt;margin-top:142.8pt;width:130.2pt;height:33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" fillcolor="white [3201]" strokeweight=".5pt">
                <v:textbox>
                  <w:txbxContent>
                    <w:p w14:paraId="0952F791" w14:textId="77777777" w:rsidR="00622151" w:rsidRDefault="00622151" w:rsidP="00622151">
                      <w:r>
                        <w:t>Nhập tỉnh/thành phố đang sống để thuận tiện tìm bác sĩ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FF9FCBB" wp14:editId="1441138E">
                <wp:simplePos x="0" y="0"/>
                <wp:positionH relativeFrom="column">
                  <wp:posOffset>3779520</wp:posOffset>
                </wp:positionH>
                <wp:positionV relativeFrom="paragraph">
                  <wp:posOffset>2045970</wp:posOffset>
                </wp:positionV>
                <wp:extent cx="945515" cy="308610"/>
                <wp:effectExtent l="0" t="38100" r="64135" b="3429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5515" cy="3086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87FD9" id="Straight Arrow Connector 33" o:spid="_x0000_s1026" type="#_x0000_t32" style="position:absolute;margin-left:297.6pt;margin-top:161.1pt;width:74.45pt;height:24.3pt;flip:y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EFDAC6" wp14:editId="1F97DBEB">
            <wp:extent cx="5943600" cy="3430270"/>
            <wp:effectExtent l="0" t="0" r="0" b="0"/>
            <wp:docPr id="119" name="Picture 1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297" w14:textId="5496D928" w:rsidR="00622151" w:rsidRDefault="00622151" w:rsidP="00622151">
      <w:pPr>
        <w:pStyle w:val="Heading2"/>
      </w:pPr>
      <w:bookmarkStart w:id="5" w:name="_Toc123382934"/>
      <w:r>
        <w:t>PickRole Page</w:t>
      </w:r>
      <w:bookmarkEnd w:id="5"/>
    </w:p>
    <w:p w14:paraId="17CB0B3D" w14:textId="78AA9021" w:rsidR="00622151" w:rsidRPr="00622151" w:rsidRDefault="00622151" w:rsidP="00622151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A144A2F" wp14:editId="0F39EE07">
                <wp:simplePos x="0" y="0"/>
                <wp:positionH relativeFrom="margin">
                  <wp:posOffset>4792980</wp:posOffset>
                </wp:positionH>
                <wp:positionV relativeFrom="paragraph">
                  <wp:posOffset>2117090</wp:posOffset>
                </wp:positionV>
                <wp:extent cx="1287780" cy="419100"/>
                <wp:effectExtent l="0" t="0" r="26670" b="1905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78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E90A9D" w14:textId="04FD0417" w:rsidR="00622151" w:rsidRDefault="00622151" w:rsidP="00622151">
                            <w:r>
                              <w:t>Chọn 1 role và nhấn tiếp tục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44A2F" id="Text Box 132" o:spid="_x0000_s1040" type="#_x0000_t202" style="position:absolute;margin-left:377.4pt;margin-top:166.7pt;width:101.4pt;height:33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" fillcolor="white [3201]" strokeweight=".5pt">
                <v:textbox>
                  <w:txbxContent>
                    <w:p w14:paraId="4EE90A9D" w14:textId="04FD0417" w:rsidR="00622151" w:rsidRDefault="00622151" w:rsidP="00622151">
                      <w:r>
                        <w:t>Chọn 1 role và nhấn tiếp tục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11C6691" wp14:editId="042872B5">
                <wp:simplePos x="0" y="0"/>
                <wp:positionH relativeFrom="column">
                  <wp:posOffset>3893820</wp:posOffset>
                </wp:positionH>
                <wp:positionV relativeFrom="paragraph">
                  <wp:posOffset>2165350</wp:posOffset>
                </wp:positionV>
                <wp:extent cx="899160" cy="103505"/>
                <wp:effectExtent l="0" t="0" r="72390" b="86995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160" cy="1035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9E8D4" id="Straight Arrow Connector 125" o:spid="_x0000_s1026" type="#_x0000_t32" style="position:absolute;margin-left:306.6pt;margin-top:170.5pt;width:70.8pt;height:8.1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Pr="00622151">
        <w:rPr>
          <w:noProof/>
        </w:rPr>
        <w:drawing>
          <wp:inline distT="0" distB="0" distL="0" distR="0" wp14:anchorId="7DECD632" wp14:editId="4AC76C2F">
            <wp:extent cx="5943600" cy="2754630"/>
            <wp:effectExtent l="0" t="0" r="0" b="7620"/>
            <wp:docPr id="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1C1A" w14:textId="2825C213" w:rsidR="002F4B32" w:rsidRDefault="002F4B32" w:rsidP="005528F1"/>
    <w:p w14:paraId="2E07684C" w14:textId="34856DF3" w:rsidR="002F4B32" w:rsidRDefault="00622151" w:rsidP="00622151">
      <w:pPr>
        <w:pStyle w:val="Heading3"/>
      </w:pPr>
      <w:bookmarkStart w:id="6" w:name="_Toc123382935"/>
      <w:r>
        <w:lastRenderedPageBreak/>
        <w:t>Role Chủ Phòng Khám</w:t>
      </w:r>
      <w:bookmarkEnd w:id="6"/>
    </w:p>
    <w:p w14:paraId="7DD7DED6" w14:textId="7A3CFD0B" w:rsidR="00622151" w:rsidRPr="00622151" w:rsidRDefault="009231B4" w:rsidP="00622151"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98608C1" wp14:editId="4516C8CD">
                <wp:simplePos x="0" y="0"/>
                <wp:positionH relativeFrom="column">
                  <wp:posOffset>3299460</wp:posOffset>
                </wp:positionH>
                <wp:positionV relativeFrom="paragraph">
                  <wp:posOffset>2712720</wp:posOffset>
                </wp:positionV>
                <wp:extent cx="944880" cy="121920"/>
                <wp:effectExtent l="0" t="57150" r="7620" b="3048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4880" cy="121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D907F" id="Straight Arrow Connector 137" o:spid="_x0000_s1026" type="#_x0000_t32" style="position:absolute;margin-left:259.8pt;margin-top:213.6pt;width:74.4pt;height:9.6pt;flip:y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="00622151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67A9074" wp14:editId="16224D32">
                <wp:simplePos x="0" y="0"/>
                <wp:positionH relativeFrom="margin">
                  <wp:posOffset>4244340</wp:posOffset>
                </wp:positionH>
                <wp:positionV relativeFrom="paragraph">
                  <wp:posOffset>2376170</wp:posOffset>
                </wp:positionV>
                <wp:extent cx="1287780" cy="571500"/>
                <wp:effectExtent l="0" t="0" r="26670" b="1905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78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EBAE56" w14:textId="3BC39711" w:rsidR="00622151" w:rsidRDefault="009231B4" w:rsidP="00622151">
                            <w:r>
                              <w:t>Nhấn tạo phòng khám để hoàn thành đăng ký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A9074" id="Text Box 138" o:spid="_x0000_s1041" type="#_x0000_t202" style="position:absolute;margin-left:334.2pt;margin-top:187.1pt;width:101.4pt;height:45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" fillcolor="white [3201]" strokeweight=".5pt">
                <v:textbox>
                  <w:txbxContent>
                    <w:p w14:paraId="35EBAE56" w14:textId="3BC39711" w:rsidR="00622151" w:rsidRDefault="009231B4" w:rsidP="00622151">
                      <w:r>
                        <w:t>Nhấn tạo phòng khám để hoàn thành đăng ký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2151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5B2B1CD" wp14:editId="3CF84025">
                <wp:simplePos x="0" y="0"/>
                <wp:positionH relativeFrom="margin">
                  <wp:posOffset>4373880</wp:posOffset>
                </wp:positionH>
                <wp:positionV relativeFrom="paragraph">
                  <wp:posOffset>975360</wp:posOffset>
                </wp:positionV>
                <wp:extent cx="1287780" cy="556260"/>
                <wp:effectExtent l="0" t="0" r="26670" b="1524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780" cy="556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6E2DBC" w14:textId="061990E7" w:rsidR="00622151" w:rsidRDefault="00622151" w:rsidP="00622151">
                            <w:r>
                              <w:t>Nhập đầy đủ các thông tin của chủ phòng khám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2B1CD" id="Text Box 136" o:spid="_x0000_s1042" type="#_x0000_t202" style="position:absolute;margin-left:344.4pt;margin-top:76.8pt;width:101.4pt;height:43.8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" fillcolor="white [3201]" strokeweight=".5pt">
                <v:textbox>
                  <w:txbxContent>
                    <w:p w14:paraId="2B6E2DBC" w14:textId="061990E7" w:rsidR="00622151" w:rsidRDefault="00622151" w:rsidP="00622151">
                      <w:r>
                        <w:t>Nhập đầy đủ các thông tin của chủ phòng khám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2151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FE46ECA" wp14:editId="1AC1A223">
                <wp:simplePos x="0" y="0"/>
                <wp:positionH relativeFrom="column">
                  <wp:posOffset>3474720</wp:posOffset>
                </wp:positionH>
                <wp:positionV relativeFrom="paragraph">
                  <wp:posOffset>1023620</wp:posOffset>
                </wp:positionV>
                <wp:extent cx="899160" cy="103505"/>
                <wp:effectExtent l="0" t="0" r="72390" b="86995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160" cy="1035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6BE15" id="Straight Arrow Connector 135" o:spid="_x0000_s1026" type="#_x0000_t32" style="position:absolute;margin-left:273.6pt;margin-top:80.6pt;width:70.8pt;height:8.1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 w:rsidR="00622151" w:rsidRPr="00622151">
        <w:rPr>
          <w:noProof/>
        </w:rPr>
        <w:drawing>
          <wp:inline distT="0" distB="0" distL="0" distR="0" wp14:anchorId="623989CB" wp14:editId="1175D243">
            <wp:extent cx="5943600" cy="3074670"/>
            <wp:effectExtent l="0" t="0" r="0" b="0"/>
            <wp:docPr id="133" name="Picture 1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90AF" w14:textId="3CE4B5FF" w:rsidR="002F4B32" w:rsidRDefault="002F4B32" w:rsidP="005528F1"/>
    <w:p w14:paraId="34A2D173" w14:textId="1CD0E0DD" w:rsidR="002F4B32" w:rsidRDefault="009231B4" w:rsidP="009231B4">
      <w:pPr>
        <w:pStyle w:val="Heading3"/>
      </w:pPr>
      <w:bookmarkStart w:id="7" w:name="_Toc123382936"/>
      <w:r>
        <w:t>Role Nhân viên</w:t>
      </w:r>
      <w:bookmarkEnd w:id="7"/>
    </w:p>
    <w:p w14:paraId="2AA240C1" w14:textId="14083386" w:rsidR="009231B4" w:rsidRPr="009231B4" w:rsidRDefault="009231B4" w:rsidP="009231B4"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4B1F85E" wp14:editId="6C652D48">
                <wp:simplePos x="0" y="0"/>
                <wp:positionH relativeFrom="margin">
                  <wp:posOffset>4457700</wp:posOffset>
                </wp:positionH>
                <wp:positionV relativeFrom="paragraph">
                  <wp:posOffset>937260</wp:posOffset>
                </wp:positionV>
                <wp:extent cx="1287780" cy="556260"/>
                <wp:effectExtent l="0" t="0" r="26670" b="1524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780" cy="556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30DAED" w14:textId="2CE844F7" w:rsidR="009231B4" w:rsidRDefault="009231B4" w:rsidP="009231B4">
                            <w:r>
                              <w:t>Nhập đầy đủ các thông tin của nhân viên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1F85E" id="Text Box 147" o:spid="_x0000_s1043" type="#_x0000_t202" style="position:absolute;margin-left:351pt;margin-top:73.8pt;width:101.4pt;height:43.8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" fillcolor="white [3201]" strokeweight=".5pt">
                <v:textbox>
                  <w:txbxContent>
                    <w:p w14:paraId="7930DAED" w14:textId="2CE844F7" w:rsidR="009231B4" w:rsidRDefault="009231B4" w:rsidP="009231B4">
                      <w:r>
                        <w:t>Nhập đầy đủ các thông tin của nhân viên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244ABBA" wp14:editId="52A5740C">
                <wp:simplePos x="0" y="0"/>
                <wp:positionH relativeFrom="column">
                  <wp:posOffset>3688080</wp:posOffset>
                </wp:positionH>
                <wp:positionV relativeFrom="paragraph">
                  <wp:posOffset>1192531</wp:posOffset>
                </wp:positionV>
                <wp:extent cx="769620" cy="152400"/>
                <wp:effectExtent l="0" t="57150" r="11430" b="1905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962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7197D" id="Straight Arrow Connector 142" o:spid="_x0000_s1026" type="#_x0000_t32" style="position:absolute;margin-left:290.4pt;margin-top:93.9pt;width:60.6pt;height:12pt;flip:y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F7B6CAD" wp14:editId="1513DBBB">
                <wp:simplePos x="0" y="0"/>
                <wp:positionH relativeFrom="column">
                  <wp:posOffset>3390900</wp:posOffset>
                </wp:positionH>
                <wp:positionV relativeFrom="paragraph">
                  <wp:posOffset>2294890</wp:posOffset>
                </wp:positionV>
                <wp:extent cx="944880" cy="121920"/>
                <wp:effectExtent l="0" t="57150" r="7620" b="3048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4880" cy="121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03956" id="Straight Arrow Connector 140" o:spid="_x0000_s1026" type="#_x0000_t32" style="position:absolute;margin-left:267pt;margin-top:180.7pt;width:74.4pt;height:9.6pt;flip:y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4368C42" wp14:editId="0A19A677">
                <wp:simplePos x="0" y="0"/>
                <wp:positionH relativeFrom="margin">
                  <wp:posOffset>4335780</wp:posOffset>
                </wp:positionH>
                <wp:positionV relativeFrom="paragraph">
                  <wp:posOffset>1901190</wp:posOffset>
                </wp:positionV>
                <wp:extent cx="1287780" cy="571500"/>
                <wp:effectExtent l="0" t="0" r="26670" b="1905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78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3C5A0E" w14:textId="4A35A603" w:rsidR="009231B4" w:rsidRDefault="009231B4" w:rsidP="009231B4">
                            <w:r>
                              <w:t>Nhấn tạo tài khoản để hoàn thành đăng ký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68C42" id="Text Box 141" o:spid="_x0000_s1044" type="#_x0000_t202" style="position:absolute;margin-left:341.4pt;margin-top:149.7pt;width:101.4pt;height:4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" fillcolor="white [3201]" strokeweight=".5pt">
                <v:textbox>
                  <w:txbxContent>
                    <w:p w14:paraId="303C5A0E" w14:textId="4A35A603" w:rsidR="009231B4" w:rsidRDefault="009231B4" w:rsidP="009231B4">
                      <w:r>
                        <w:t>Nhấn tạo tài khoản để hoàn thành đăng ký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231B4">
        <w:rPr>
          <w:noProof/>
        </w:rPr>
        <w:drawing>
          <wp:inline distT="0" distB="0" distL="0" distR="0" wp14:anchorId="66FC487E" wp14:editId="2934E51E">
            <wp:extent cx="5943600" cy="2772410"/>
            <wp:effectExtent l="0" t="0" r="0" b="8890"/>
            <wp:docPr id="139" name="Picture 1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9750" w14:textId="4FC6E93B" w:rsidR="002F4B32" w:rsidRDefault="002F4B32" w:rsidP="005528F1"/>
    <w:p w14:paraId="4DA90DA8" w14:textId="69E1F080" w:rsidR="002F4B32" w:rsidRDefault="009231B4" w:rsidP="009231B4">
      <w:pPr>
        <w:pStyle w:val="Heading3"/>
      </w:pPr>
      <w:bookmarkStart w:id="8" w:name="_Toc123382937"/>
      <w:r>
        <w:t>Role Người Dùng</w:t>
      </w:r>
      <w:bookmarkEnd w:id="8"/>
      <w:r>
        <w:t xml:space="preserve"> </w:t>
      </w:r>
    </w:p>
    <w:p w14:paraId="1BD4453B" w14:textId="7D4B662D" w:rsidR="009231B4" w:rsidRDefault="009231B4" w:rsidP="009231B4">
      <w:r>
        <w:t xml:space="preserve">Hiện Đăng Ký Thành Công và trở về HomePage </w:t>
      </w:r>
    </w:p>
    <w:p w14:paraId="509BC01C" w14:textId="0225E471" w:rsidR="009231B4" w:rsidRDefault="009231B4" w:rsidP="009231B4"/>
    <w:p w14:paraId="02B9769B" w14:textId="38A958DB" w:rsidR="009231B4" w:rsidRDefault="009231B4" w:rsidP="009231B4">
      <w:pPr>
        <w:pStyle w:val="Heading2"/>
      </w:pPr>
      <w:bookmarkStart w:id="9" w:name="_Toc123382938"/>
      <w:r>
        <w:lastRenderedPageBreak/>
        <w:t>PickDoctor Page</w:t>
      </w:r>
      <w:bookmarkEnd w:id="9"/>
    </w:p>
    <w:p w14:paraId="53C28F3E" w14:textId="401F68AB" w:rsidR="009231B4" w:rsidRPr="009231B4" w:rsidRDefault="009231B4" w:rsidP="009231B4">
      <w:pPr>
        <w:pStyle w:val="Heading3"/>
      </w:pPr>
      <w:bookmarkStart w:id="10" w:name="_Toc123382939"/>
      <w:r>
        <w:t>Chọn phòng khám theo bác sĩ</w:t>
      </w:r>
      <w:bookmarkEnd w:id="10"/>
    </w:p>
    <w:p w14:paraId="47C2D214" w14:textId="5C5DDFAB" w:rsidR="009231B4" w:rsidRPr="009231B4" w:rsidRDefault="009231B4" w:rsidP="009231B4"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A2C39D7" wp14:editId="2C2BC187">
                <wp:simplePos x="0" y="0"/>
                <wp:positionH relativeFrom="margin">
                  <wp:posOffset>53340</wp:posOffset>
                </wp:positionH>
                <wp:positionV relativeFrom="paragraph">
                  <wp:posOffset>1927860</wp:posOffset>
                </wp:positionV>
                <wp:extent cx="1150620" cy="403860"/>
                <wp:effectExtent l="0" t="0" r="11430" b="1524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620" cy="403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B48787" w14:textId="7264D5A1" w:rsidR="009231B4" w:rsidRDefault="009231B4" w:rsidP="009231B4">
                            <w:r>
                              <w:t>Double Click để chọn bác sĩ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C39D7" id="Text Box 151" o:spid="_x0000_s1045" type="#_x0000_t202" style="position:absolute;margin-left:4.2pt;margin-top:151.8pt;width:90.6pt;height:31.8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" fillcolor="white [3201]" strokeweight=".5pt">
                <v:textbox>
                  <w:txbxContent>
                    <w:p w14:paraId="2BB48787" w14:textId="7264D5A1" w:rsidR="009231B4" w:rsidRDefault="009231B4" w:rsidP="009231B4">
                      <w:r>
                        <w:t>Double Click để chọn bác sĩ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937E115" wp14:editId="57329D3B">
                <wp:simplePos x="0" y="0"/>
                <wp:positionH relativeFrom="margin">
                  <wp:posOffset>53340</wp:posOffset>
                </wp:positionH>
                <wp:positionV relativeFrom="paragraph">
                  <wp:posOffset>2667000</wp:posOffset>
                </wp:positionV>
                <wp:extent cx="1150620" cy="609600"/>
                <wp:effectExtent l="0" t="0" r="11430" b="1905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62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0DC736" w14:textId="2677A852" w:rsidR="009231B4" w:rsidRDefault="009231B4" w:rsidP="009231B4">
                            <w:r>
                              <w:t>Hoặc Cick và nhấn tiếp tục để chọn bác sĩ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7E115" id="Text Box 152" o:spid="_x0000_s1046" type="#_x0000_t202" style="position:absolute;margin-left:4.2pt;margin-top:210pt;width:90.6pt;height:48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" fillcolor="white [3201]" strokeweight=".5pt">
                <v:textbox>
                  <w:txbxContent>
                    <w:p w14:paraId="2C0DC736" w14:textId="2677A852" w:rsidR="009231B4" w:rsidRDefault="009231B4" w:rsidP="009231B4">
                      <w:r>
                        <w:t>Hoặc Cick và nhấn tiếp tục để chọn bác sĩ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F134D93" wp14:editId="47140413">
                <wp:simplePos x="0" y="0"/>
                <wp:positionH relativeFrom="margin">
                  <wp:posOffset>5227320</wp:posOffset>
                </wp:positionH>
                <wp:positionV relativeFrom="paragraph">
                  <wp:posOffset>2689860</wp:posOffset>
                </wp:positionV>
                <wp:extent cx="1150620" cy="403860"/>
                <wp:effectExtent l="0" t="0" r="11430" b="1524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620" cy="403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3DD4BA" w14:textId="517C6679" w:rsidR="009231B4" w:rsidRDefault="009231B4" w:rsidP="009231B4">
                            <w:r>
                              <w:t>Chọn các thông tin cần lọc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34D93" id="Text Box 150" o:spid="_x0000_s1047" type="#_x0000_t202" style="position:absolute;margin-left:411.6pt;margin-top:211.8pt;width:90.6pt;height:31.8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" fillcolor="white [3201]" strokeweight=".5pt">
                <v:textbox>
                  <w:txbxContent>
                    <w:p w14:paraId="433DD4BA" w14:textId="517C6679" w:rsidR="009231B4" w:rsidRDefault="009231B4" w:rsidP="009231B4">
                      <w:r>
                        <w:t>Chọn các thông tin cần lọc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BEC116A" wp14:editId="581D2322">
                <wp:simplePos x="0" y="0"/>
                <wp:positionH relativeFrom="column">
                  <wp:posOffset>5356860</wp:posOffset>
                </wp:positionH>
                <wp:positionV relativeFrom="paragraph">
                  <wp:posOffset>1927860</wp:posOffset>
                </wp:positionV>
                <wp:extent cx="327660" cy="762000"/>
                <wp:effectExtent l="0" t="0" r="53340" b="57150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7660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F748C" id="Straight Arrow Connector 149" o:spid="_x0000_s1026" type="#_x0000_t32" style="position:absolute;margin-left:421.8pt;margin-top:151.8pt;width:25.8pt;height:60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 w:rsidRPr="009231B4">
        <w:rPr>
          <w:noProof/>
        </w:rPr>
        <w:drawing>
          <wp:inline distT="0" distB="0" distL="0" distR="0" wp14:anchorId="0FB20DE0" wp14:editId="64B96D77">
            <wp:extent cx="5943600" cy="5804535"/>
            <wp:effectExtent l="0" t="0" r="0" b="5715"/>
            <wp:docPr id="148" name="Picture 1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ACC4" w14:textId="7880E8E6" w:rsidR="005528F1" w:rsidRDefault="009231B4" w:rsidP="009231B4">
      <w:pPr>
        <w:pStyle w:val="Heading3"/>
      </w:pPr>
      <w:bookmarkStart w:id="11" w:name="_Toc123382940"/>
      <w:r>
        <w:lastRenderedPageBreak/>
        <w:t>Chọn phòng khám theo vị trí</w:t>
      </w:r>
      <w:bookmarkEnd w:id="11"/>
    </w:p>
    <w:p w14:paraId="29002C24" w14:textId="013464FB" w:rsidR="009231B4" w:rsidRPr="009231B4" w:rsidRDefault="009231B4" w:rsidP="009231B4"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0F0EAA1" wp14:editId="21457F19">
                <wp:simplePos x="0" y="0"/>
                <wp:positionH relativeFrom="column">
                  <wp:posOffset>3467100</wp:posOffset>
                </wp:positionH>
                <wp:positionV relativeFrom="paragraph">
                  <wp:posOffset>3992880</wp:posOffset>
                </wp:positionV>
                <wp:extent cx="769620" cy="701040"/>
                <wp:effectExtent l="0" t="0" r="49530" b="6096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9620" cy="701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348F9" id="Straight Arrow Connector 165" o:spid="_x0000_s1026" type="#_x0000_t32" style="position:absolute;margin-left:273pt;margin-top:314.4pt;width:60.6pt;height:55.2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2352F37" wp14:editId="3A204E3A">
                <wp:simplePos x="0" y="0"/>
                <wp:positionH relativeFrom="margin">
                  <wp:posOffset>4236720</wp:posOffset>
                </wp:positionH>
                <wp:positionV relativeFrom="paragraph">
                  <wp:posOffset>4579620</wp:posOffset>
                </wp:positionV>
                <wp:extent cx="967740" cy="411480"/>
                <wp:effectExtent l="0" t="0" r="22860" b="2667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411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3B62B3" w14:textId="3C77C6AE" w:rsidR="009231B4" w:rsidRDefault="009231B4" w:rsidP="009231B4">
                            <w:r>
                              <w:t>Phóng to và thu nhỏ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52F37" id="Text Box 166" o:spid="_x0000_s1048" type="#_x0000_t202" style="position:absolute;margin-left:333.6pt;margin-top:360.6pt;width:76.2pt;height:32.4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" fillcolor="white [3201]" strokeweight=".5pt">
                <v:textbox>
                  <w:txbxContent>
                    <w:p w14:paraId="723B62B3" w14:textId="3C77C6AE" w:rsidR="009231B4" w:rsidRDefault="009231B4" w:rsidP="009231B4">
                      <w:r>
                        <w:t>Phóng to và thu nhỏ map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C5C1AB7" wp14:editId="24D6C511">
                <wp:simplePos x="0" y="0"/>
                <wp:positionH relativeFrom="margin">
                  <wp:posOffset>4914900</wp:posOffset>
                </wp:positionH>
                <wp:positionV relativeFrom="paragraph">
                  <wp:posOffset>4061460</wp:posOffset>
                </wp:positionV>
                <wp:extent cx="967740" cy="411480"/>
                <wp:effectExtent l="0" t="0" r="22860" b="2667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411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AB401B" w14:textId="79F2CB02" w:rsidR="009231B4" w:rsidRDefault="009231B4" w:rsidP="009231B4">
                            <w:r>
                              <w:t>Về vị trí bản thân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C1AB7" id="Text Box 164" o:spid="_x0000_s1049" type="#_x0000_t202" style="position:absolute;margin-left:387pt;margin-top:319.8pt;width:76.2pt;height:32.4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" fillcolor="white [3201]" strokeweight=".5pt">
                <v:textbox>
                  <w:txbxContent>
                    <w:p w14:paraId="39AB401B" w14:textId="79F2CB02" w:rsidR="009231B4" w:rsidRDefault="009231B4" w:rsidP="009231B4">
                      <w:r>
                        <w:t>Về vị trí bản thân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137475E" wp14:editId="6259C2CD">
                <wp:simplePos x="0" y="0"/>
                <wp:positionH relativeFrom="column">
                  <wp:posOffset>3467100</wp:posOffset>
                </wp:positionH>
                <wp:positionV relativeFrom="paragraph">
                  <wp:posOffset>3749040</wp:posOffset>
                </wp:positionV>
                <wp:extent cx="1447800" cy="426720"/>
                <wp:effectExtent l="0" t="0" r="76200" b="68580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0" cy="426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5DD82" id="Straight Arrow Connector 163" o:spid="_x0000_s1026" type="#_x0000_t32" style="position:absolute;margin-left:273pt;margin-top:295.2pt;width:114pt;height:33.6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9A0A8A8" wp14:editId="513C257E">
                <wp:simplePos x="0" y="0"/>
                <wp:positionH relativeFrom="column">
                  <wp:posOffset>4777740</wp:posOffset>
                </wp:positionH>
                <wp:positionV relativeFrom="paragraph">
                  <wp:posOffset>3048000</wp:posOffset>
                </wp:positionV>
                <wp:extent cx="594360" cy="518160"/>
                <wp:effectExtent l="0" t="38100" r="53340" b="34290"/>
                <wp:wrapNone/>
                <wp:docPr id="161" name="Straight Arrow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360" cy="518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2A96" id="Straight Arrow Connector 161" o:spid="_x0000_s1026" type="#_x0000_t32" style="position:absolute;margin-left:376.2pt;margin-top:240pt;width:46.8pt;height:40.8pt;flip:y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EA422FA" wp14:editId="3BC75FED">
                <wp:simplePos x="0" y="0"/>
                <wp:positionH relativeFrom="margin">
                  <wp:posOffset>4975860</wp:posOffset>
                </wp:positionH>
                <wp:positionV relativeFrom="paragraph">
                  <wp:posOffset>2476500</wp:posOffset>
                </wp:positionV>
                <wp:extent cx="967740" cy="571500"/>
                <wp:effectExtent l="0" t="0" r="22860" b="1905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D3212C" w14:textId="6CFB30EC" w:rsidR="009231B4" w:rsidRDefault="009231B4" w:rsidP="009231B4">
                            <w:r>
                              <w:t>Bác sĩ ứng với phòng khám nhấn vào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22FA" id="Text Box 162" o:spid="_x0000_s1050" type="#_x0000_t202" style="position:absolute;margin-left:391.8pt;margin-top:195pt;width:76.2pt;height:4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" fillcolor="white [3201]" strokeweight=".5pt">
                <v:textbox>
                  <w:txbxContent>
                    <w:p w14:paraId="74D3212C" w14:textId="6CFB30EC" w:rsidR="009231B4" w:rsidRDefault="009231B4" w:rsidP="009231B4">
                      <w:r>
                        <w:t>Bác sĩ ứng với phòng khám nhấn vào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C62E071" wp14:editId="319BDC4F">
                <wp:simplePos x="0" y="0"/>
                <wp:positionH relativeFrom="margin">
                  <wp:posOffset>38100</wp:posOffset>
                </wp:positionH>
                <wp:positionV relativeFrom="paragraph">
                  <wp:posOffset>2644140</wp:posOffset>
                </wp:positionV>
                <wp:extent cx="967740" cy="434340"/>
                <wp:effectExtent l="0" t="0" r="22860" b="2286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281662" w14:textId="5F9FCB5C" w:rsidR="009231B4" w:rsidRDefault="009231B4" w:rsidP="009231B4">
                            <w:r>
                              <w:t>Vị trí phòng khám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2E071" id="Text Box 159" o:spid="_x0000_s1051" type="#_x0000_t202" style="position:absolute;margin-left:3pt;margin-top:208.2pt;width:76.2pt;height:34.2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" fillcolor="white [3201]" strokeweight=".5pt">
                <v:textbox>
                  <w:txbxContent>
                    <w:p w14:paraId="2F281662" w14:textId="5F9FCB5C" w:rsidR="009231B4" w:rsidRDefault="009231B4" w:rsidP="009231B4">
                      <w:r>
                        <w:t>Vị trí phòng khám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AA53E44" wp14:editId="425FA491">
                <wp:simplePos x="0" y="0"/>
                <wp:positionH relativeFrom="column">
                  <wp:posOffset>1051560</wp:posOffset>
                </wp:positionH>
                <wp:positionV relativeFrom="paragraph">
                  <wp:posOffset>3078480</wp:posOffset>
                </wp:positionV>
                <wp:extent cx="518160" cy="220980"/>
                <wp:effectExtent l="38100" t="38100" r="15240" b="26670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816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99E4" id="Straight Arrow Connector 158" o:spid="_x0000_s1026" type="#_x0000_t32" style="position:absolute;margin-left:82.8pt;margin-top:242.4pt;width:40.8pt;height:17.4pt;flip:x y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17F3172" wp14:editId="11940466">
                <wp:simplePos x="0" y="0"/>
                <wp:positionH relativeFrom="margin">
                  <wp:posOffset>144780</wp:posOffset>
                </wp:positionH>
                <wp:positionV relativeFrom="paragraph">
                  <wp:posOffset>1257300</wp:posOffset>
                </wp:positionV>
                <wp:extent cx="1150620" cy="419100"/>
                <wp:effectExtent l="0" t="0" r="11430" b="1905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62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85EB94" w14:textId="79CCD6C4" w:rsidR="009231B4" w:rsidRDefault="009231B4" w:rsidP="009231B4">
                            <w:r>
                              <w:t>GoogleMap hiện vị trí bản thân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F3172" id="Text Box 157" o:spid="_x0000_s1052" type="#_x0000_t202" style="position:absolute;margin-left:11.4pt;margin-top:99pt;width:90.6pt;height:33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" fillcolor="white [3201]" strokeweight=".5pt">
                <v:textbox>
                  <w:txbxContent>
                    <w:p w14:paraId="0C85EB94" w14:textId="79CCD6C4" w:rsidR="009231B4" w:rsidRDefault="009231B4" w:rsidP="009231B4">
                      <w:r>
                        <w:t>GoogleMap hiện vị trí bản thân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40B912" wp14:editId="176225BE">
                <wp:simplePos x="0" y="0"/>
                <wp:positionH relativeFrom="column">
                  <wp:posOffset>1295400</wp:posOffset>
                </wp:positionH>
                <wp:positionV relativeFrom="paragraph">
                  <wp:posOffset>1600200</wp:posOffset>
                </wp:positionV>
                <wp:extent cx="396240" cy="274320"/>
                <wp:effectExtent l="38100" t="38100" r="22860" b="3048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6240" cy="27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41D1D" id="Straight Arrow Connector 156" o:spid="_x0000_s1026" type="#_x0000_t32" style="position:absolute;margin-left:102pt;margin-top:126pt;width:31.2pt;height:21.6pt;flip:x 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9C9E60A" wp14:editId="0E8C5F73">
                <wp:simplePos x="0" y="0"/>
                <wp:positionH relativeFrom="margin">
                  <wp:posOffset>3764280</wp:posOffset>
                </wp:positionH>
                <wp:positionV relativeFrom="paragraph">
                  <wp:posOffset>1623060</wp:posOffset>
                </wp:positionV>
                <wp:extent cx="1150620" cy="281940"/>
                <wp:effectExtent l="0" t="0" r="11430" b="2286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62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0D2998" w14:textId="1621D402" w:rsidR="009231B4" w:rsidRDefault="009231B4" w:rsidP="009231B4">
                            <w:r>
                              <w:t>Chọn khoa cần lọc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E60A" id="Text Box 155" o:spid="_x0000_s1053" type="#_x0000_t202" style="position:absolute;margin-left:296.4pt;margin-top:127.8pt;width:90.6pt;height:22.2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" fillcolor="white [3201]" strokeweight=".5pt">
                <v:textbox>
                  <w:txbxContent>
                    <w:p w14:paraId="7B0D2998" w14:textId="1621D402" w:rsidR="009231B4" w:rsidRDefault="009231B4" w:rsidP="009231B4">
                      <w:r>
                        <w:t>Chọn khoa cần lọc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4CFDD68" wp14:editId="3732F26B">
                <wp:simplePos x="0" y="0"/>
                <wp:positionH relativeFrom="column">
                  <wp:posOffset>3162300</wp:posOffset>
                </wp:positionH>
                <wp:positionV relativeFrom="paragraph">
                  <wp:posOffset>1600200</wp:posOffset>
                </wp:positionV>
                <wp:extent cx="601980" cy="190500"/>
                <wp:effectExtent l="0" t="0" r="83820" b="7620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08D22" id="Straight Arrow Connector 154" o:spid="_x0000_s1026" type="#_x0000_t32" style="position:absolute;margin-left:249pt;margin-top:126pt;width:47.4pt;height: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Pr="009231B4">
        <w:rPr>
          <w:noProof/>
        </w:rPr>
        <w:drawing>
          <wp:inline distT="0" distB="0" distL="0" distR="0" wp14:anchorId="4D10C018" wp14:editId="09EE50D3">
            <wp:extent cx="5943600" cy="5052060"/>
            <wp:effectExtent l="0" t="0" r="0" b="0"/>
            <wp:docPr id="160" name="Picture 1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DC6C" w14:textId="464EAF73" w:rsidR="005528F1" w:rsidRDefault="005528F1" w:rsidP="005528F1"/>
    <w:p w14:paraId="0B660FE8" w14:textId="399F3973" w:rsidR="005528F1" w:rsidRDefault="00497743" w:rsidP="00497743">
      <w:pPr>
        <w:pStyle w:val="Heading2"/>
      </w:pPr>
      <w:bookmarkStart w:id="12" w:name="_Toc123382941"/>
      <w:r>
        <w:lastRenderedPageBreak/>
        <w:t>Detail Doctor</w:t>
      </w:r>
      <w:bookmarkEnd w:id="12"/>
    </w:p>
    <w:p w14:paraId="3AB3CB5A" w14:textId="2334AF5A" w:rsidR="00497743" w:rsidRPr="00497743" w:rsidRDefault="00497743" w:rsidP="00497743"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901E196" wp14:editId="28A566FC">
                <wp:simplePos x="0" y="0"/>
                <wp:positionH relativeFrom="column">
                  <wp:posOffset>3268980</wp:posOffset>
                </wp:positionH>
                <wp:positionV relativeFrom="paragraph">
                  <wp:posOffset>2705100</wp:posOffset>
                </wp:positionV>
                <wp:extent cx="769620" cy="792480"/>
                <wp:effectExtent l="0" t="0" r="68580" b="6477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9620" cy="792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A1C44" id="Straight Arrow Connector 170" o:spid="_x0000_s1026" type="#_x0000_t32" style="position:absolute;margin-left:257.4pt;margin-top:213pt;width:60.6pt;height:62.4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B95E930" wp14:editId="22AA017F">
                <wp:simplePos x="0" y="0"/>
                <wp:positionH relativeFrom="margin">
                  <wp:posOffset>4038600</wp:posOffset>
                </wp:positionH>
                <wp:positionV relativeFrom="paragraph">
                  <wp:posOffset>3429000</wp:posOffset>
                </wp:positionV>
                <wp:extent cx="967740" cy="411480"/>
                <wp:effectExtent l="0" t="0" r="22860" b="2667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411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BB462C" w14:textId="472DBACD" w:rsidR="00497743" w:rsidRDefault="00497743" w:rsidP="00497743">
                            <w:r>
                              <w:t>Tới Trang Điền 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E930" id="Text Box 171" o:spid="_x0000_s1054" type="#_x0000_t202" style="position:absolute;margin-left:318pt;margin-top:270pt;width:76.2pt;height:32.4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" fillcolor="white [3201]" strokeweight=".5pt">
                <v:textbox>
                  <w:txbxContent>
                    <w:p w14:paraId="6BBB462C" w14:textId="472DBACD" w:rsidR="00497743" w:rsidRDefault="00497743" w:rsidP="00497743">
                      <w:r>
                        <w:t>Tới Trang Điền thông tin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9A38002" wp14:editId="6D8E119B">
                <wp:simplePos x="0" y="0"/>
                <wp:positionH relativeFrom="column">
                  <wp:posOffset>3665220</wp:posOffset>
                </wp:positionH>
                <wp:positionV relativeFrom="paragraph">
                  <wp:posOffset>2346325</wp:posOffset>
                </wp:positionV>
                <wp:extent cx="769620" cy="701040"/>
                <wp:effectExtent l="0" t="0" r="49530" b="60960"/>
                <wp:wrapNone/>
                <wp:docPr id="168" name="Straight Arrow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9620" cy="701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2CA1B" id="Straight Arrow Connector 168" o:spid="_x0000_s1026" type="#_x0000_t32" style="position:absolute;margin-left:288.6pt;margin-top:184.75pt;width:60.6pt;height:55.2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4C11026" wp14:editId="4C8D8E04">
                <wp:simplePos x="0" y="0"/>
                <wp:positionH relativeFrom="margin">
                  <wp:posOffset>4434840</wp:posOffset>
                </wp:positionH>
                <wp:positionV relativeFrom="paragraph">
                  <wp:posOffset>2933065</wp:posOffset>
                </wp:positionV>
                <wp:extent cx="967740" cy="411480"/>
                <wp:effectExtent l="0" t="0" r="22860" b="2667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411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E90987" w14:textId="6535AAC3" w:rsidR="00497743" w:rsidRDefault="00497743" w:rsidP="00497743">
                            <w:r>
                              <w:t>Click để chọn giờ khám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11026" id="Text Box 169" o:spid="_x0000_s1055" type="#_x0000_t202" style="position:absolute;margin-left:349.2pt;margin-top:230.95pt;width:76.2pt;height:32.4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" fillcolor="white [3201]" strokeweight=".5pt">
                <v:textbox>
                  <w:txbxContent>
                    <w:p w14:paraId="16E90987" w14:textId="6535AAC3" w:rsidR="00497743" w:rsidRDefault="00497743" w:rsidP="00497743">
                      <w:r>
                        <w:t>Click để chọn giờ khám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97743">
        <w:rPr>
          <w:noProof/>
        </w:rPr>
        <w:drawing>
          <wp:inline distT="0" distB="0" distL="0" distR="0" wp14:anchorId="44209ADE" wp14:editId="5BBEE698">
            <wp:extent cx="5943600" cy="5047615"/>
            <wp:effectExtent l="0" t="0" r="0" b="635"/>
            <wp:docPr id="167" name="Picture 167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1942" w14:textId="2A5C1F1E" w:rsidR="005528F1" w:rsidRDefault="005528F1" w:rsidP="005528F1"/>
    <w:p w14:paraId="2B22839D" w14:textId="3176E51F" w:rsidR="005528F1" w:rsidRDefault="00497743" w:rsidP="00497743">
      <w:pPr>
        <w:pStyle w:val="Heading2"/>
      </w:pPr>
      <w:bookmarkStart w:id="13" w:name="_Toc123382942"/>
      <w:r>
        <w:lastRenderedPageBreak/>
        <w:t>Fill Information Page</w:t>
      </w:r>
      <w:bookmarkEnd w:id="13"/>
    </w:p>
    <w:p w14:paraId="42E99729" w14:textId="3BEA876F" w:rsidR="00497743" w:rsidRPr="00497743" w:rsidRDefault="00497743" w:rsidP="00497743"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0B007E4" wp14:editId="3743CC0B">
                <wp:simplePos x="0" y="0"/>
                <wp:positionH relativeFrom="margin">
                  <wp:posOffset>4434840</wp:posOffset>
                </wp:positionH>
                <wp:positionV relativeFrom="paragraph">
                  <wp:posOffset>6012180</wp:posOffset>
                </wp:positionV>
                <wp:extent cx="1097280" cy="411480"/>
                <wp:effectExtent l="0" t="0" r="26670" b="2667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411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D5F7D0" w14:textId="4496BAF3" w:rsidR="00497743" w:rsidRDefault="00497743" w:rsidP="00497743">
                            <w:r>
                              <w:t>Tới trang thanh toán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007E4" id="Text Box 181" o:spid="_x0000_s1056" type="#_x0000_t202" style="position:absolute;margin-left:349.2pt;margin-top:473.4pt;width:86.4pt;height:32.4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" fillcolor="white [3201]" strokeweight=".5pt">
                <v:textbox>
                  <w:txbxContent>
                    <w:p w14:paraId="11D5F7D0" w14:textId="4496BAF3" w:rsidR="00497743" w:rsidRDefault="00497743" w:rsidP="00497743">
                      <w:r>
                        <w:t>Tới trang thanh toán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AC48CDE" wp14:editId="49CA76AF">
                <wp:simplePos x="0" y="0"/>
                <wp:positionH relativeFrom="column">
                  <wp:posOffset>3619500</wp:posOffset>
                </wp:positionH>
                <wp:positionV relativeFrom="paragraph">
                  <wp:posOffset>5943600</wp:posOffset>
                </wp:positionV>
                <wp:extent cx="815340" cy="266700"/>
                <wp:effectExtent l="0" t="0" r="80010" b="7620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534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AD223" id="Straight Arrow Connector 180" o:spid="_x0000_s1026" type="#_x0000_t32" style="position:absolute;margin-left:285pt;margin-top:468pt;width:64.2pt;height:21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CB5E6F2" wp14:editId="516081D3">
                <wp:simplePos x="0" y="0"/>
                <wp:positionH relativeFrom="column">
                  <wp:posOffset>3703320</wp:posOffset>
                </wp:positionH>
                <wp:positionV relativeFrom="paragraph">
                  <wp:posOffset>4244340</wp:posOffset>
                </wp:positionV>
                <wp:extent cx="815340" cy="266700"/>
                <wp:effectExtent l="0" t="0" r="80010" b="76200"/>
                <wp:wrapNone/>
                <wp:docPr id="178" name="Straight Arrow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534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83596" id="Straight Arrow Connector 178" o:spid="_x0000_s1026" type="#_x0000_t32" style="position:absolute;margin-left:291.6pt;margin-top:334.2pt;width:64.2pt;height:21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7FCE51E" wp14:editId="47CB43E3">
                <wp:simplePos x="0" y="0"/>
                <wp:positionH relativeFrom="margin">
                  <wp:posOffset>4518660</wp:posOffset>
                </wp:positionH>
                <wp:positionV relativeFrom="paragraph">
                  <wp:posOffset>4312920</wp:posOffset>
                </wp:positionV>
                <wp:extent cx="1097280" cy="411480"/>
                <wp:effectExtent l="0" t="0" r="26670" b="2667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411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4B22A6" w14:textId="3B1F3F78" w:rsidR="00497743" w:rsidRDefault="00497743" w:rsidP="00497743">
                            <w:r>
                              <w:t>Thông tin về thời gian đã đặt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E51E" id="Text Box 179" o:spid="_x0000_s1057" type="#_x0000_t202" style="position:absolute;margin-left:355.8pt;margin-top:339.6pt;width:86.4pt;height:32.4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" fillcolor="white [3201]" strokeweight=".5pt">
                <v:textbox>
                  <w:txbxContent>
                    <w:p w14:paraId="2F4B22A6" w14:textId="3B1F3F78" w:rsidR="00497743" w:rsidRDefault="00497743" w:rsidP="00497743">
                      <w:r>
                        <w:t>Thông tin về thời gian đã đặt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9C72565" wp14:editId="5ED92AFE">
                <wp:simplePos x="0" y="0"/>
                <wp:positionH relativeFrom="margin">
                  <wp:posOffset>4648200</wp:posOffset>
                </wp:positionH>
                <wp:positionV relativeFrom="paragraph">
                  <wp:posOffset>3070860</wp:posOffset>
                </wp:positionV>
                <wp:extent cx="967740" cy="411480"/>
                <wp:effectExtent l="0" t="0" r="22860" b="2667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411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FBEF74" w14:textId="571D5820" w:rsidR="00497743" w:rsidRDefault="00497743" w:rsidP="00497743">
                            <w:r>
                              <w:t>Điền đầy đủ 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72565" id="Text Box 177" o:spid="_x0000_s1058" type="#_x0000_t202" style="position:absolute;margin-left:366pt;margin-top:241.8pt;width:76.2pt;height:32.4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" fillcolor="white [3201]" strokeweight=".5pt">
                <v:textbox>
                  <w:txbxContent>
                    <w:p w14:paraId="4FFBEF74" w14:textId="571D5820" w:rsidR="00497743" w:rsidRDefault="00497743" w:rsidP="00497743">
                      <w:r>
                        <w:t>Điền đầy đủ thông tin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336E26C" wp14:editId="7C6CABF5">
                <wp:simplePos x="0" y="0"/>
                <wp:positionH relativeFrom="column">
                  <wp:posOffset>3787140</wp:posOffset>
                </wp:positionH>
                <wp:positionV relativeFrom="paragraph">
                  <wp:posOffset>2956560</wp:posOffset>
                </wp:positionV>
                <wp:extent cx="815340" cy="312420"/>
                <wp:effectExtent l="0" t="0" r="80010" b="68580"/>
                <wp:wrapNone/>
                <wp:docPr id="176" name="Straight Arrow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5340" cy="312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D0435" id="Straight Arrow Connector 176" o:spid="_x0000_s1026" type="#_x0000_t32" style="position:absolute;margin-left:298.2pt;margin-top:232.8pt;width:64.2pt;height:24.6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A72628B" wp14:editId="0B6DD0FC">
                <wp:simplePos x="0" y="0"/>
                <wp:positionH relativeFrom="margin">
                  <wp:posOffset>4602480</wp:posOffset>
                </wp:positionH>
                <wp:positionV relativeFrom="paragraph">
                  <wp:posOffset>1981200</wp:posOffset>
                </wp:positionV>
                <wp:extent cx="967740" cy="411480"/>
                <wp:effectExtent l="0" t="0" r="22860" b="2667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411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4CA724" w14:textId="241836D3" w:rsidR="00497743" w:rsidRDefault="00497743" w:rsidP="00497743">
                            <w:r>
                              <w:t>Thông tin bác sĩ đã đặt</w:t>
                            </w:r>
                            <w:r w:rsidRPr="00497743">
                              <w:rPr>
                                <w:noProof/>
                              </w:rPr>
                              <w:drawing>
                                <wp:inline distT="0" distB="0" distL="0" distR="0" wp14:anchorId="2F060684" wp14:editId="4D21C891">
                                  <wp:extent cx="473710" cy="313690"/>
                                  <wp:effectExtent l="0" t="0" r="2540" b="0"/>
                                  <wp:docPr id="175" name="Picture 1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3710" cy="313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2628B" id="Text Box 174" o:spid="_x0000_s1059" type="#_x0000_t202" style="position:absolute;margin-left:362.4pt;margin-top:156pt;width:76.2pt;height:32.4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" fillcolor="white [3201]" strokeweight=".5pt">
                <v:textbox>
                  <w:txbxContent>
                    <w:p w14:paraId="344CA724" w14:textId="241836D3" w:rsidR="00497743" w:rsidRDefault="00497743" w:rsidP="00497743">
                      <w:r>
                        <w:t>Thông tin bác sĩ đã đặt</w:t>
                      </w:r>
                      <w:r w:rsidRPr="00497743">
                        <w:rPr>
                          <w:noProof/>
                        </w:rPr>
                        <w:drawing>
                          <wp:inline distT="0" distB="0" distL="0" distR="0" wp14:anchorId="2F060684" wp14:editId="4D21C891">
                            <wp:extent cx="473710" cy="313690"/>
                            <wp:effectExtent l="0" t="0" r="2540" b="0"/>
                            <wp:docPr id="175" name="Picture 1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3710" cy="3136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DF32C19" wp14:editId="0EF719E8">
                <wp:simplePos x="0" y="0"/>
                <wp:positionH relativeFrom="column">
                  <wp:posOffset>3749040</wp:posOffset>
                </wp:positionH>
                <wp:positionV relativeFrom="paragraph">
                  <wp:posOffset>1668780</wp:posOffset>
                </wp:positionV>
                <wp:extent cx="769620" cy="441960"/>
                <wp:effectExtent l="0" t="0" r="68580" b="5334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9620" cy="441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DCA5" id="Straight Arrow Connector 173" o:spid="_x0000_s1026" type="#_x0000_t32" style="position:absolute;margin-left:295.2pt;margin-top:131.4pt;width:60.6pt;height:34.8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 w:rsidRPr="00497743">
        <w:rPr>
          <w:noProof/>
        </w:rPr>
        <w:drawing>
          <wp:inline distT="0" distB="0" distL="0" distR="0" wp14:anchorId="28DEDC80" wp14:editId="4BC819AB">
            <wp:extent cx="5943600" cy="6602730"/>
            <wp:effectExtent l="0" t="0" r="0" b="7620"/>
            <wp:docPr id="172" name="Picture 1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9A54" w14:textId="523D25E4" w:rsidR="005528F1" w:rsidRDefault="005528F1" w:rsidP="005528F1"/>
    <w:p w14:paraId="0EE385C8" w14:textId="108BE667" w:rsidR="005528F1" w:rsidRDefault="005528F1" w:rsidP="005528F1"/>
    <w:p w14:paraId="70540CA2" w14:textId="5E560E46" w:rsidR="005528F1" w:rsidRDefault="005528F1" w:rsidP="005528F1"/>
    <w:p w14:paraId="381E7564" w14:textId="33341445" w:rsidR="005528F1" w:rsidRDefault="008750D9" w:rsidP="008750D9">
      <w:pPr>
        <w:pStyle w:val="Heading2"/>
      </w:pPr>
      <w:bookmarkStart w:id="14" w:name="_Toc123382943"/>
      <w:r>
        <w:lastRenderedPageBreak/>
        <w:t>Payment Page</w:t>
      </w:r>
      <w:bookmarkEnd w:id="14"/>
    </w:p>
    <w:p w14:paraId="6FFA7461" w14:textId="08D42FFD" w:rsidR="00F57D9B" w:rsidRDefault="00F57D9B" w:rsidP="00F57D9B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F41BCE6" wp14:editId="07C33302">
                <wp:simplePos x="0" y="0"/>
                <wp:positionH relativeFrom="column">
                  <wp:posOffset>4831080</wp:posOffset>
                </wp:positionH>
                <wp:positionV relativeFrom="paragraph">
                  <wp:posOffset>632460</wp:posOffset>
                </wp:positionV>
                <wp:extent cx="1066800" cy="601980"/>
                <wp:effectExtent l="0" t="0" r="19050" b="266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601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A45765" w14:textId="08CEFC99" w:rsidR="00F57D9B" w:rsidRDefault="00F57D9B">
                            <w:r>
                              <w:t xml:space="preserve">Dẫn link đến trang thanh toán VNPAY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41BCE6" id="Text Box 10" o:spid="_x0000_s1060" type="#_x0000_t202" style="position:absolute;margin-left:380.4pt;margin-top:49.8pt;width:84pt;height:47.4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" fillcolor="white [3201]" strokeweight=".5pt">
                <v:textbox>
                  <w:txbxContent>
                    <w:p w14:paraId="60A45765" w14:textId="08CEFC99" w:rsidR="00F57D9B" w:rsidRDefault="00F57D9B">
                      <w:r>
                        <w:t xml:space="preserve">Dẫn link đến trang thanh toán VNPAY </w:t>
                      </w:r>
                    </w:p>
                  </w:txbxContent>
                </v:textbox>
              </v:shape>
            </w:pict>
          </mc:Fallback>
        </mc:AlternateContent>
      </w:r>
      <w:r w:rsidRPr="00F57D9B">
        <w:drawing>
          <wp:inline distT="0" distB="0" distL="0" distR="0" wp14:anchorId="330DB56C" wp14:editId="4766F694">
            <wp:extent cx="5943600" cy="329692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C550" w14:textId="1B18E457" w:rsidR="00F57D9B" w:rsidRPr="00F57D9B" w:rsidRDefault="00F57D9B" w:rsidP="00F57D9B"/>
    <w:p w14:paraId="2911CAE0" w14:textId="2168748E" w:rsidR="008750D9" w:rsidRPr="008750D9" w:rsidRDefault="00F57D9B" w:rsidP="008750D9"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3F4C3564" wp14:editId="5CF6BED6">
                <wp:simplePos x="0" y="0"/>
                <wp:positionH relativeFrom="column">
                  <wp:posOffset>4556760</wp:posOffset>
                </wp:positionH>
                <wp:positionV relativeFrom="paragraph">
                  <wp:posOffset>1252220</wp:posOffset>
                </wp:positionV>
                <wp:extent cx="1341120" cy="647700"/>
                <wp:effectExtent l="0" t="0" r="1143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112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F3B356" w14:textId="3E37FF1F" w:rsidR="00F57D9B" w:rsidRDefault="00F57D9B">
                            <w:r>
                              <w:t>Sau khi thanh toán xong, hiện trang xác nhận thành công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C3564" id="Text Box 12" o:spid="_x0000_s1061" type="#_x0000_t202" style="position:absolute;margin-left:358.8pt;margin-top:98.6pt;width:105.6pt;height:51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" fillcolor="white [3201]" strokeweight=".5pt">
                <v:textbox>
                  <w:txbxContent>
                    <w:p w14:paraId="3BF3B356" w14:textId="3E37FF1F" w:rsidR="00F57D9B" w:rsidRDefault="00F57D9B">
                      <w:r>
                        <w:t>Sau khi thanh toán xong, hiện trang xác nhận thành công</w:t>
                      </w:r>
                    </w:p>
                  </w:txbxContent>
                </v:textbox>
              </v:shape>
            </w:pict>
          </mc:Fallback>
        </mc:AlternateContent>
      </w:r>
      <w:r w:rsidRPr="00F57D9B">
        <w:drawing>
          <wp:inline distT="0" distB="0" distL="0" distR="0" wp14:anchorId="2720F782" wp14:editId="3D374EFE">
            <wp:extent cx="5943600" cy="3284220"/>
            <wp:effectExtent l="0" t="0" r="0" b="0"/>
            <wp:docPr id="11" name="Picture 1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0368" w14:textId="47841D2F" w:rsidR="005528F1" w:rsidRDefault="005528F1" w:rsidP="005528F1"/>
    <w:p w14:paraId="1A4C7366" w14:textId="0EE3C997" w:rsidR="005528F1" w:rsidRDefault="005528F1" w:rsidP="005528F1"/>
    <w:p w14:paraId="46758248" w14:textId="2F9357D6" w:rsidR="005528F1" w:rsidRDefault="005528F1" w:rsidP="005528F1"/>
    <w:p w14:paraId="61066EE3" w14:textId="0C2C435A" w:rsidR="005528F1" w:rsidRDefault="005528F1" w:rsidP="005528F1"/>
    <w:p w14:paraId="4FD75E40" w14:textId="27787879" w:rsidR="005528F1" w:rsidRDefault="005528F1" w:rsidP="005528F1"/>
    <w:p w14:paraId="71879BB0" w14:textId="77777777" w:rsidR="00A25DB6" w:rsidRPr="00150AFC" w:rsidRDefault="00A25DB6" w:rsidP="00150AFC">
      <w:bookmarkStart w:id="15" w:name="_Toc468193989"/>
    </w:p>
    <w:p w14:paraId="4547BB05" w14:textId="40228321" w:rsidR="00A25DB6" w:rsidRDefault="00663D98" w:rsidP="00A25DB6">
      <w:pPr>
        <w:pStyle w:val="Heading1"/>
      </w:pPr>
      <w:bookmarkStart w:id="16" w:name="_Toc123382944"/>
      <w:bookmarkEnd w:id="15"/>
      <w:r>
        <w:lastRenderedPageBreak/>
        <w:t>Back-End Prototype</w:t>
      </w:r>
      <w:bookmarkEnd w:id="16"/>
      <w:r w:rsidR="00A25DB6">
        <w:t xml:space="preserve"> </w:t>
      </w:r>
    </w:p>
    <w:p w14:paraId="46FE479B" w14:textId="3A7E2882" w:rsidR="00082B6E" w:rsidRDefault="00D711D4" w:rsidP="00082B6E">
      <w:pPr>
        <w:pStyle w:val="Heading2"/>
      </w:pPr>
      <w:bookmarkStart w:id="17" w:name="_Toc123382945"/>
      <w:r>
        <w:t>Host Dashboard</w:t>
      </w:r>
      <w:bookmarkEnd w:id="17"/>
    </w:p>
    <w:p w14:paraId="14E4E3D0" w14:textId="44803F62" w:rsidR="00E323E2" w:rsidRDefault="00E323E2" w:rsidP="00E323E2">
      <w:pPr>
        <w:pStyle w:val="Heading3"/>
      </w:pPr>
      <w:bookmarkStart w:id="18" w:name="_Toc123382946"/>
      <w:r>
        <w:t>Thông tin phòng khám</w:t>
      </w:r>
      <w:bookmarkEnd w:id="18"/>
    </w:p>
    <w:p w14:paraId="070C7463" w14:textId="29698B87" w:rsidR="00E323E2" w:rsidRPr="00E323E2" w:rsidRDefault="00E323E2" w:rsidP="00E323E2">
      <w:r w:rsidRPr="00E323E2">
        <w:rPr>
          <w:noProof/>
        </w:rPr>
        <w:drawing>
          <wp:inline distT="0" distB="0" distL="0" distR="0" wp14:anchorId="511A760F" wp14:editId="57BB034A">
            <wp:extent cx="5943600" cy="3244215"/>
            <wp:effectExtent l="0" t="0" r="0" b="0"/>
            <wp:docPr id="182" name="Picture 1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EA45" w14:textId="03561535" w:rsidR="00E323E2" w:rsidRDefault="00E323E2" w:rsidP="00E323E2">
      <w:pPr>
        <w:pStyle w:val="Heading3"/>
      </w:pPr>
      <w:bookmarkStart w:id="19" w:name="_Toc123382947"/>
      <w:r>
        <w:t>Quản lý nhân viên</w:t>
      </w:r>
      <w:bookmarkEnd w:id="19"/>
    </w:p>
    <w:p w14:paraId="1878523F" w14:textId="3CBC3B3C" w:rsidR="00E323E2" w:rsidRPr="00E323E2" w:rsidRDefault="00E660AC" w:rsidP="00E323E2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9D55C10" wp14:editId="0955EA55">
                <wp:simplePos x="0" y="0"/>
                <wp:positionH relativeFrom="column">
                  <wp:posOffset>4762500</wp:posOffset>
                </wp:positionH>
                <wp:positionV relativeFrom="paragraph">
                  <wp:posOffset>1024889</wp:posOffset>
                </wp:positionV>
                <wp:extent cx="716280" cy="386715"/>
                <wp:effectExtent l="0" t="0" r="64770" b="51435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280" cy="3867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7592E" id="Straight Arrow Connector 111" o:spid="_x0000_s1026" type="#_x0000_t32" style="position:absolute;margin-left:375pt;margin-top:80.7pt;width:56.4pt;height:30.4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D876EC4" wp14:editId="09B7AABF">
                <wp:simplePos x="0" y="0"/>
                <wp:positionH relativeFrom="column">
                  <wp:posOffset>5478780</wp:posOffset>
                </wp:positionH>
                <wp:positionV relativeFrom="paragraph">
                  <wp:posOffset>1274445</wp:posOffset>
                </wp:positionV>
                <wp:extent cx="1022350" cy="433070"/>
                <wp:effectExtent l="0" t="0" r="25400" b="2413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2350" cy="433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AE28E6" w14:textId="61CC976D" w:rsidR="00D711D4" w:rsidRDefault="00E660AC" w:rsidP="00D711D4">
                            <w:r>
                              <w:t>Xóa nhân viên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76EC4" id="Text Box 27" o:spid="_x0000_s1062" type="#_x0000_t202" style="position:absolute;margin-left:431.4pt;margin-top:100.35pt;width:80.5pt;height:34.1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" fillcolor="white [3201]" strokeweight=".5pt">
                <v:textbox>
                  <w:txbxContent>
                    <w:p w14:paraId="22AE28E6" w14:textId="61CC976D" w:rsidR="00D711D4" w:rsidRDefault="00E660AC" w:rsidP="00D711D4">
                      <w:r>
                        <w:t>Xóa nhân viên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809CA40" wp14:editId="409CB069">
                <wp:simplePos x="0" y="0"/>
                <wp:positionH relativeFrom="column">
                  <wp:posOffset>4945380</wp:posOffset>
                </wp:positionH>
                <wp:positionV relativeFrom="paragraph">
                  <wp:posOffset>561975</wp:posOffset>
                </wp:positionV>
                <wp:extent cx="525780" cy="217170"/>
                <wp:effectExtent l="0" t="0" r="64770" b="6858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5780" cy="217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ED58E" id="Straight Arrow Connector 73" o:spid="_x0000_s1026" type="#_x0000_t32" style="position:absolute;margin-left:389.4pt;margin-top:44.25pt;width:41.4pt;height:17.1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B261DCA" wp14:editId="76636BC7">
                <wp:simplePos x="0" y="0"/>
                <wp:positionH relativeFrom="column">
                  <wp:posOffset>5468620</wp:posOffset>
                </wp:positionH>
                <wp:positionV relativeFrom="paragraph">
                  <wp:posOffset>686435</wp:posOffset>
                </wp:positionV>
                <wp:extent cx="1066800" cy="444500"/>
                <wp:effectExtent l="0" t="0" r="19050" b="1270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93C933" w14:textId="20D999B8" w:rsidR="00A25DB6" w:rsidRDefault="00E660AC">
                            <w:r>
                              <w:t>Nhấn để thêm nhân viên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1DCA" id="Text Box 116" o:spid="_x0000_s1063" type="#_x0000_t202" style="position:absolute;margin-left:430.6pt;margin-top:54.05pt;width:84pt;height:3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" fillcolor="white [3201]" strokeweight=".5pt">
                <v:textbox>
                  <w:txbxContent>
                    <w:p w14:paraId="4C93C933" w14:textId="20D999B8" w:rsidR="00A25DB6" w:rsidRDefault="00E660AC">
                      <w:r>
                        <w:t>Nhấn để thêm nhân viên</w:t>
                      </w:r>
                    </w:p>
                  </w:txbxContent>
                </v:textbox>
              </v:shape>
            </w:pict>
          </mc:Fallback>
        </mc:AlternateContent>
      </w:r>
      <w:r w:rsidR="00E323E2" w:rsidRPr="00E323E2">
        <w:rPr>
          <w:noProof/>
        </w:rPr>
        <w:drawing>
          <wp:inline distT="0" distB="0" distL="0" distR="0" wp14:anchorId="425234BB" wp14:editId="6A73FBC1">
            <wp:extent cx="5943600" cy="2758440"/>
            <wp:effectExtent l="0" t="0" r="0" b="3810"/>
            <wp:docPr id="183" name="Picture 1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25BF" w14:textId="22FD111F" w:rsidR="00A25DB6" w:rsidRDefault="00E660AC" w:rsidP="00663D9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1A0D03D" wp14:editId="4E19A8E3">
                <wp:simplePos x="0" y="0"/>
                <wp:positionH relativeFrom="column">
                  <wp:posOffset>3954780</wp:posOffset>
                </wp:positionH>
                <wp:positionV relativeFrom="paragraph">
                  <wp:posOffset>2026920</wp:posOffset>
                </wp:positionV>
                <wp:extent cx="1074420" cy="411480"/>
                <wp:effectExtent l="0" t="0" r="11430" b="2667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4420" cy="411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F99088" w14:textId="3DF23F12" w:rsidR="00082B6E" w:rsidRDefault="00E660AC" w:rsidP="00082B6E">
                            <w:r>
                              <w:t>Nhấn để thêm nhân viên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D03D" id="Text Box 127" o:spid="_x0000_s1064" type="#_x0000_t202" style="position:absolute;margin-left:311.4pt;margin-top:159.6pt;width:84.6pt;height:32.4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" fillcolor="white [3201]" strokeweight=".5pt">
                <v:textbox>
                  <w:txbxContent>
                    <w:p w14:paraId="15F99088" w14:textId="3DF23F12" w:rsidR="00082B6E" w:rsidRDefault="00E660AC" w:rsidP="00082B6E">
                      <w:r>
                        <w:t>Nhấn để thêm nhân viên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3AFF752" wp14:editId="583A6E58">
                <wp:simplePos x="0" y="0"/>
                <wp:positionH relativeFrom="column">
                  <wp:posOffset>3421380</wp:posOffset>
                </wp:positionH>
                <wp:positionV relativeFrom="paragraph">
                  <wp:posOffset>2232659</wp:posOffset>
                </wp:positionV>
                <wp:extent cx="533400" cy="125095"/>
                <wp:effectExtent l="0" t="57150" r="0" b="2730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1250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9BF5" id="Straight Arrow Connector 29" o:spid="_x0000_s1026" type="#_x0000_t32" style="position:absolute;margin-left:269.4pt;margin-top:175.8pt;width:42pt;height:9.85pt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Pr="00E660AC">
        <w:rPr>
          <w:noProof/>
        </w:rPr>
        <w:drawing>
          <wp:inline distT="0" distB="0" distL="0" distR="0" wp14:anchorId="667879F6" wp14:editId="1F958255">
            <wp:extent cx="5943600" cy="2762250"/>
            <wp:effectExtent l="0" t="0" r="0" b="0"/>
            <wp:docPr id="185" name="Picture 1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C61F" w14:textId="149B9312" w:rsidR="00A25DB6" w:rsidRDefault="00A25DB6" w:rsidP="00082B6E">
      <w:pPr>
        <w:pStyle w:val="BodyText"/>
        <w:ind w:left="0"/>
      </w:pPr>
    </w:p>
    <w:p w14:paraId="793C63E9" w14:textId="7F03E667" w:rsidR="00082B6E" w:rsidRDefault="00082B6E" w:rsidP="00082B6E"/>
    <w:p w14:paraId="53AAF41A" w14:textId="00B5783A" w:rsidR="008246C5" w:rsidRDefault="00E660AC" w:rsidP="008246C5">
      <w:pPr>
        <w:pStyle w:val="Heading2"/>
      </w:pPr>
      <w:bookmarkStart w:id="20" w:name="_Toc123382948"/>
      <w:r>
        <w:t>Staff Dashboard</w:t>
      </w:r>
      <w:bookmarkEnd w:id="20"/>
    </w:p>
    <w:p w14:paraId="4CD20670" w14:textId="0D921AA0" w:rsidR="00E660AC" w:rsidRDefault="00E660AC" w:rsidP="00E660AC">
      <w:pPr>
        <w:pStyle w:val="Heading3"/>
      </w:pPr>
      <w:bookmarkStart w:id="21" w:name="_Toc123382949"/>
      <w:r>
        <w:t>Thông tin phòng khám</w:t>
      </w:r>
      <w:bookmarkEnd w:id="21"/>
    </w:p>
    <w:p w14:paraId="39141E2E" w14:textId="2F65D99B" w:rsidR="00E660AC" w:rsidRDefault="00E660AC" w:rsidP="00E660AC">
      <w:r w:rsidRPr="00E660AC">
        <w:rPr>
          <w:noProof/>
        </w:rPr>
        <w:drawing>
          <wp:inline distT="0" distB="0" distL="0" distR="0" wp14:anchorId="2F8305D7" wp14:editId="4098C192">
            <wp:extent cx="5943600" cy="3241040"/>
            <wp:effectExtent l="0" t="0" r="0" b="0"/>
            <wp:docPr id="186" name="Picture 1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CE65" w14:textId="1EE66003" w:rsidR="00E660AC" w:rsidRDefault="00E660AC" w:rsidP="00E660AC">
      <w:pPr>
        <w:pStyle w:val="Heading3"/>
      </w:pPr>
      <w:bookmarkStart w:id="22" w:name="_Toc123382950"/>
      <w:r>
        <w:lastRenderedPageBreak/>
        <w:t>Quản lý lịch hẹn</w:t>
      </w:r>
      <w:bookmarkEnd w:id="22"/>
    </w:p>
    <w:p w14:paraId="06FE0944" w14:textId="3093CDE9" w:rsidR="00E660AC" w:rsidRDefault="00E660AC" w:rsidP="00E660AC">
      <w:r w:rsidRPr="00E660AC">
        <w:rPr>
          <w:noProof/>
        </w:rPr>
        <w:drawing>
          <wp:inline distT="0" distB="0" distL="0" distR="0" wp14:anchorId="74F16297" wp14:editId="67D6A564">
            <wp:extent cx="5943600" cy="2768600"/>
            <wp:effectExtent l="0" t="0" r="0" b="0"/>
            <wp:docPr id="187" name="Picture 1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42A8" w14:textId="0A08EF9F" w:rsidR="00E660AC" w:rsidRDefault="00E660AC" w:rsidP="00E660AC">
      <w:pPr>
        <w:pStyle w:val="Heading3"/>
      </w:pPr>
      <w:bookmarkStart w:id="23" w:name="_Toc123382951"/>
      <w:r>
        <w:t>Quét QR</w:t>
      </w:r>
      <w:bookmarkEnd w:id="23"/>
    </w:p>
    <w:p w14:paraId="667BA522" w14:textId="48D5D14D" w:rsidR="00E660AC" w:rsidRDefault="00E660AC" w:rsidP="00E660AC"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1EB6900" wp14:editId="155DC185">
                <wp:simplePos x="0" y="0"/>
                <wp:positionH relativeFrom="column">
                  <wp:posOffset>2575560</wp:posOffset>
                </wp:positionH>
                <wp:positionV relativeFrom="paragraph">
                  <wp:posOffset>759460</wp:posOffset>
                </wp:positionV>
                <wp:extent cx="1264920" cy="449580"/>
                <wp:effectExtent l="0" t="0" r="11430" b="2667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4920" cy="449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FAE6E4" w14:textId="66F2C2EE" w:rsidR="00E660AC" w:rsidRDefault="00E660AC" w:rsidP="00E660AC">
                            <w:r>
                              <w:t>Hiện Camera ở đây để quét mã QR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B6900" id="Text Box 189" o:spid="_x0000_s1065" type="#_x0000_t202" style="position:absolute;margin-left:202.8pt;margin-top:59.8pt;width:99.6pt;height:35.4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" fillcolor="white [3201]" strokeweight=".5pt">
                <v:textbox>
                  <w:txbxContent>
                    <w:p w14:paraId="08FAE6E4" w14:textId="66F2C2EE" w:rsidR="00E660AC" w:rsidRDefault="00E660AC" w:rsidP="00E660AC">
                      <w:r>
                        <w:t>Hiện Camera ở đây để quét mã QR</w:t>
                      </w:r>
                    </w:p>
                  </w:txbxContent>
                </v:textbox>
              </v:shape>
            </w:pict>
          </mc:Fallback>
        </mc:AlternateContent>
      </w:r>
      <w:r w:rsidRPr="00E660AC">
        <w:rPr>
          <w:noProof/>
        </w:rPr>
        <w:drawing>
          <wp:inline distT="0" distB="0" distL="0" distR="0" wp14:anchorId="0153F55C" wp14:editId="169D4127">
            <wp:extent cx="5943600" cy="2753995"/>
            <wp:effectExtent l="0" t="0" r="0" b="8255"/>
            <wp:docPr id="188" name="Picture 18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4379" w14:textId="09E86442" w:rsidR="00E660AC" w:rsidRDefault="00E660AC" w:rsidP="00E660AC"/>
    <w:p w14:paraId="335AEFA6" w14:textId="32216DFC" w:rsidR="00E660AC" w:rsidRDefault="00667BCB" w:rsidP="00667BCB">
      <w:pPr>
        <w:pStyle w:val="Heading2"/>
      </w:pPr>
      <w:bookmarkStart w:id="24" w:name="_Toc123382952"/>
      <w:r>
        <w:lastRenderedPageBreak/>
        <w:t>User Dashboard</w:t>
      </w:r>
      <w:bookmarkEnd w:id="24"/>
    </w:p>
    <w:p w14:paraId="47852D52" w14:textId="55B0A15D" w:rsidR="00667BCB" w:rsidRDefault="00667BCB" w:rsidP="00667BCB">
      <w:pPr>
        <w:pStyle w:val="Heading3"/>
      </w:pPr>
      <w:bookmarkStart w:id="25" w:name="_Toc123382953"/>
      <w:r>
        <w:t>Xem lịch hẹn bản thân</w:t>
      </w:r>
      <w:bookmarkEnd w:id="25"/>
    </w:p>
    <w:p w14:paraId="742B5921" w14:textId="7A41C64B" w:rsidR="00667BCB" w:rsidRDefault="00667BCB" w:rsidP="00667BCB">
      <w:r w:rsidRPr="00667BCB">
        <w:rPr>
          <w:noProof/>
        </w:rPr>
        <w:drawing>
          <wp:inline distT="0" distB="0" distL="0" distR="0" wp14:anchorId="6B2FA744" wp14:editId="0420D2C0">
            <wp:extent cx="5943600" cy="2768600"/>
            <wp:effectExtent l="0" t="0" r="0" b="0"/>
            <wp:docPr id="190" name="Picture 1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3471" w14:textId="34F57E22" w:rsidR="00667BCB" w:rsidRDefault="00667BCB" w:rsidP="00667BCB">
      <w:pPr>
        <w:pStyle w:val="Heading3"/>
      </w:pPr>
      <w:bookmarkStart w:id="26" w:name="_Toc123382954"/>
      <w:r>
        <w:t>Xem thông tin của bản thân</w:t>
      </w:r>
      <w:bookmarkEnd w:id="26"/>
      <w:r>
        <w:t xml:space="preserve"> </w:t>
      </w:r>
    </w:p>
    <w:p w14:paraId="48F4AF80" w14:textId="01B3159A" w:rsidR="00667BCB" w:rsidRPr="00667BCB" w:rsidRDefault="00667BCB" w:rsidP="00667BCB">
      <w:r w:rsidRPr="00667BCB">
        <w:rPr>
          <w:noProof/>
        </w:rPr>
        <w:drawing>
          <wp:inline distT="0" distB="0" distL="0" distR="0" wp14:anchorId="4E50759C" wp14:editId="1A821040">
            <wp:extent cx="5943600" cy="2766695"/>
            <wp:effectExtent l="0" t="0" r="0" b="0"/>
            <wp:docPr id="191" name="Picture 1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15B3" w14:textId="356167F1" w:rsidR="008246C5" w:rsidRDefault="008246C5" w:rsidP="008246C5"/>
    <w:p w14:paraId="74DD6250" w14:textId="0DB6F2D2" w:rsidR="008246C5" w:rsidRDefault="008246C5" w:rsidP="008246C5">
      <w:pPr>
        <w:pStyle w:val="Heading1"/>
      </w:pPr>
      <w:bookmarkStart w:id="27" w:name="_Toc123382955"/>
      <w:r>
        <w:t>Công cụ design UI</w:t>
      </w:r>
      <w:bookmarkEnd w:id="27"/>
      <w:r>
        <w:t xml:space="preserve"> </w:t>
      </w:r>
    </w:p>
    <w:p w14:paraId="3E8E0EB9" w14:textId="497F3957" w:rsidR="008246C5" w:rsidRDefault="008246C5" w:rsidP="008246C5">
      <w:r>
        <w:t xml:space="preserve">Nhóm chúng em sử dụng Figma để tạo nên UI. </w:t>
      </w:r>
    </w:p>
    <w:p w14:paraId="30C79C58" w14:textId="74C5985C" w:rsidR="008246C5" w:rsidRDefault="008246C5" w:rsidP="008246C5"/>
    <w:p w14:paraId="5B72EAB2" w14:textId="1C2F4D2D" w:rsidR="008246C5" w:rsidRDefault="008246C5" w:rsidP="008246C5">
      <w:r>
        <w:t xml:space="preserve">Link Figma của nhóm : </w:t>
      </w:r>
    </w:p>
    <w:p w14:paraId="5DB072EA" w14:textId="0AA1AE4A" w:rsidR="008246C5" w:rsidRDefault="00000000" w:rsidP="008246C5">
      <w:hyperlink r:id="rId34" w:history="1">
        <w:r w:rsidR="008246C5" w:rsidRPr="00C3655D">
          <w:rPr>
            <w:rStyle w:val="Hyperlink"/>
          </w:rPr>
          <w:t>https://www.figma.com/files/project/69978887/Team-project?fuid=1162415478539480831</w:t>
        </w:r>
      </w:hyperlink>
    </w:p>
    <w:p w14:paraId="701145CF" w14:textId="188AEEF4" w:rsidR="008246C5" w:rsidRDefault="008246C5" w:rsidP="008246C5"/>
    <w:p w14:paraId="24FDCFC6" w14:textId="3F588650" w:rsidR="008246C5" w:rsidRDefault="008246C5" w:rsidP="008246C5">
      <w:r>
        <w:t xml:space="preserve">Người Design </w:t>
      </w:r>
    </w:p>
    <w:p w14:paraId="42258E6B" w14:textId="35D5732B" w:rsidR="008246C5" w:rsidRDefault="008246C5" w:rsidP="008246C5"/>
    <w:p w14:paraId="58AFF95C" w14:textId="7BA2B193" w:rsidR="008246C5" w:rsidRDefault="008246C5" w:rsidP="008246C5">
      <w:r>
        <w:t>Design Front-End : Trần Nguyễn Quy</w:t>
      </w:r>
    </w:p>
    <w:p w14:paraId="2B834F49" w14:textId="1F438D77" w:rsidR="008246C5" w:rsidRPr="008246C5" w:rsidRDefault="008246C5" w:rsidP="008246C5">
      <w:r>
        <w:t>Design Back-End : Lý Bằng</w:t>
      </w:r>
    </w:p>
    <w:sectPr w:rsidR="008246C5" w:rsidRPr="008246C5" w:rsidSect="00622151">
      <w:headerReference w:type="default" r:id="rId35"/>
      <w:footerReference w:type="default" r:id="rId36"/>
      <w:headerReference w:type="first" r:id="rId37"/>
      <w:footerReference w:type="first" r:id="rId38"/>
      <w:pgSz w:w="12240" w:h="15840" w:code="1"/>
      <w:pgMar w:top="720" w:right="1440" w:bottom="5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EDACB" w14:textId="77777777" w:rsidR="009A7648" w:rsidRDefault="009A7648">
      <w:pPr>
        <w:spacing w:line="240" w:lineRule="auto"/>
      </w:pPr>
      <w:r>
        <w:separator/>
      </w:r>
    </w:p>
  </w:endnote>
  <w:endnote w:type="continuationSeparator" w:id="0">
    <w:p w14:paraId="11B9EBA3" w14:textId="77777777" w:rsidR="009A7648" w:rsidRDefault="009A764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3CB29" w14:textId="77777777" w:rsidR="00444035" w:rsidRDefault="00F3430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E45CB38" w14:textId="77777777" w:rsidR="00444035" w:rsidRDefault="0044403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50166E" w14:textId="77777777" w:rsidR="00444035" w:rsidRDefault="0044403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802F1F" w14:textId="77777777" w:rsidR="00444035" w:rsidRDefault="004440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1C950" w14:textId="77777777" w:rsidR="009A7648" w:rsidRDefault="009A7648">
      <w:pPr>
        <w:spacing w:line="240" w:lineRule="auto"/>
      </w:pPr>
      <w:r>
        <w:separator/>
      </w:r>
    </w:p>
  </w:footnote>
  <w:footnote w:type="continuationSeparator" w:id="0">
    <w:p w14:paraId="120E4A6C" w14:textId="77777777" w:rsidR="009A7648" w:rsidRDefault="009A764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C2FA30" w14:textId="77777777" w:rsidR="00444035" w:rsidRDefault="00444035">
    <w:pPr>
      <w:rPr>
        <w:sz w:val="24"/>
      </w:rPr>
    </w:pPr>
  </w:p>
  <w:p w14:paraId="3F04D8EE" w14:textId="77777777" w:rsidR="00444035" w:rsidRDefault="00444035">
    <w:pPr>
      <w:pBdr>
        <w:top w:val="single" w:sz="6" w:space="1" w:color="auto"/>
      </w:pBdr>
      <w:rPr>
        <w:sz w:val="24"/>
      </w:rPr>
    </w:pPr>
  </w:p>
  <w:p w14:paraId="380305F7" w14:textId="77777777" w:rsidR="00444035" w:rsidRDefault="00F34309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fldChar w:fldCharType="begin"/>
    </w:r>
    <w:r>
      <w:rPr>
        <w:rFonts w:ascii="Arial" w:hAnsi="Arial"/>
        <w:b/>
        <w:sz w:val="36"/>
      </w:rPr>
      <w:instrText xml:space="preserve"> DOCPROPERTY "Company"  \* MERGEFORMAT </w:instrText>
    </w:r>
    <w:r>
      <w:rPr>
        <w:rFonts w:ascii="Arial" w:hAnsi="Arial"/>
        <w:b/>
        <w:sz w:val="36"/>
      </w:rPr>
      <w:fldChar w:fldCharType="separate"/>
    </w:r>
    <w:r w:rsidR="004455A2">
      <w:rPr>
        <w:rFonts w:ascii="Arial" w:hAnsi="Arial"/>
        <w:b/>
        <w:sz w:val="36"/>
      </w:rPr>
      <w:t>&lt;Team Name&gt;</w:t>
    </w:r>
    <w:r>
      <w:rPr>
        <w:rFonts w:ascii="Arial" w:hAnsi="Arial"/>
        <w:b/>
        <w:sz w:val="36"/>
      </w:rPr>
      <w:fldChar w:fldCharType="end"/>
    </w:r>
  </w:p>
  <w:p w14:paraId="6708B6F6" w14:textId="77777777" w:rsidR="00444035" w:rsidRDefault="00444035">
    <w:pPr>
      <w:pBdr>
        <w:bottom w:val="single" w:sz="6" w:space="1" w:color="auto"/>
      </w:pBdr>
      <w:jc w:val="right"/>
      <w:rPr>
        <w:sz w:val="24"/>
      </w:rPr>
    </w:pPr>
  </w:p>
  <w:p w14:paraId="545FDA3A" w14:textId="77777777" w:rsidR="00444035" w:rsidRDefault="0044403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2AA77" w14:textId="77777777" w:rsidR="00444035" w:rsidRDefault="0044403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96BB7" w14:textId="77777777" w:rsidR="00444035" w:rsidRDefault="0044403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02247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A11709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7CB6D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19CF4E4A"/>
    <w:multiLevelType w:val="multilevel"/>
    <w:tmpl w:val="80CEE6CE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22443A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2D4B6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31DD2C45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2982B5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3375481C"/>
    <w:multiLevelType w:val="single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369D547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 w15:restartNumberingAfterBreak="0">
    <w:nsid w:val="42B97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49E170D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 w15:restartNumberingAfterBreak="0">
    <w:nsid w:val="4F64732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 w15:restartNumberingAfterBreak="0">
    <w:nsid w:val="52DF7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6D2F7D4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71F21F2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8" w15:restartNumberingAfterBreak="0">
    <w:nsid w:val="743601F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 w15:restartNumberingAfterBreak="0">
    <w:nsid w:val="756150C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 w15:restartNumberingAfterBreak="0">
    <w:nsid w:val="7BE434D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77676508">
    <w:abstractNumId w:val="0"/>
  </w:num>
  <w:num w:numId="2" w16cid:durableId="1908222603">
    <w:abstractNumId w:val="10"/>
  </w:num>
  <w:num w:numId="3" w16cid:durableId="1991401211">
    <w:abstractNumId w:val="20"/>
  </w:num>
  <w:num w:numId="4" w16cid:durableId="1385911662">
    <w:abstractNumId w:val="15"/>
  </w:num>
  <w:num w:numId="5" w16cid:durableId="669136162">
    <w:abstractNumId w:val="14"/>
  </w:num>
  <w:num w:numId="6" w16cid:durableId="776753918">
    <w:abstractNumId w:val="1"/>
    <w:lvlOverride w:ilvl="0">
      <w:lvl w:ilvl="0"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7" w16cid:durableId="625966768">
    <w:abstractNumId w:val="2"/>
  </w:num>
  <w:num w:numId="8" w16cid:durableId="888760250">
    <w:abstractNumId w:val="19"/>
  </w:num>
  <w:num w:numId="9" w16cid:durableId="1181552481">
    <w:abstractNumId w:val="3"/>
  </w:num>
  <w:num w:numId="10" w16cid:durableId="1663653935">
    <w:abstractNumId w:val="11"/>
  </w:num>
  <w:num w:numId="11" w16cid:durableId="966934310">
    <w:abstractNumId w:val="9"/>
  </w:num>
  <w:num w:numId="12" w16cid:durableId="163472679">
    <w:abstractNumId w:val="18"/>
  </w:num>
  <w:num w:numId="13" w16cid:durableId="1450202796">
    <w:abstractNumId w:val="8"/>
  </w:num>
  <w:num w:numId="14" w16cid:durableId="1700012565">
    <w:abstractNumId w:val="4"/>
  </w:num>
  <w:num w:numId="15" w16cid:durableId="341012445">
    <w:abstractNumId w:val="17"/>
  </w:num>
  <w:num w:numId="16" w16cid:durableId="364212699">
    <w:abstractNumId w:val="13"/>
  </w:num>
  <w:num w:numId="17" w16cid:durableId="1834838452">
    <w:abstractNumId w:val="6"/>
  </w:num>
  <w:num w:numId="18" w16cid:durableId="99643845">
    <w:abstractNumId w:val="12"/>
  </w:num>
  <w:num w:numId="19" w16cid:durableId="556818074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20" w16cid:durableId="64189129">
    <w:abstractNumId w:val="7"/>
  </w:num>
  <w:num w:numId="21" w16cid:durableId="258375658">
    <w:abstractNumId w:val="16"/>
  </w:num>
  <w:num w:numId="22" w16cid:durableId="99715589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4096" w:nlCheck="1" w:checkStyle="0"/>
  <w:attachedTemplate r:id="rId1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5A2"/>
    <w:rsid w:val="00082B6E"/>
    <w:rsid w:val="000E7B04"/>
    <w:rsid w:val="00150AFC"/>
    <w:rsid w:val="001571CD"/>
    <w:rsid w:val="00282886"/>
    <w:rsid w:val="002C07A5"/>
    <w:rsid w:val="002F4B32"/>
    <w:rsid w:val="003919EC"/>
    <w:rsid w:val="003C7318"/>
    <w:rsid w:val="00405FD0"/>
    <w:rsid w:val="004153EE"/>
    <w:rsid w:val="00444035"/>
    <w:rsid w:val="004455A2"/>
    <w:rsid w:val="00497743"/>
    <w:rsid w:val="00534537"/>
    <w:rsid w:val="005528F1"/>
    <w:rsid w:val="00573DA9"/>
    <w:rsid w:val="0060558A"/>
    <w:rsid w:val="00622151"/>
    <w:rsid w:val="00663D98"/>
    <w:rsid w:val="00667BCB"/>
    <w:rsid w:val="006E3C0A"/>
    <w:rsid w:val="006E3F5A"/>
    <w:rsid w:val="0077006E"/>
    <w:rsid w:val="007C560D"/>
    <w:rsid w:val="008246C5"/>
    <w:rsid w:val="008750D9"/>
    <w:rsid w:val="008C1910"/>
    <w:rsid w:val="008C3966"/>
    <w:rsid w:val="009052E2"/>
    <w:rsid w:val="009231B4"/>
    <w:rsid w:val="009464F3"/>
    <w:rsid w:val="00984E97"/>
    <w:rsid w:val="009871B7"/>
    <w:rsid w:val="009A7648"/>
    <w:rsid w:val="009E0C36"/>
    <w:rsid w:val="00A0216D"/>
    <w:rsid w:val="00A25DB6"/>
    <w:rsid w:val="00AC3F88"/>
    <w:rsid w:val="00AF46A7"/>
    <w:rsid w:val="00BA778C"/>
    <w:rsid w:val="00BC094B"/>
    <w:rsid w:val="00C46418"/>
    <w:rsid w:val="00D711D4"/>
    <w:rsid w:val="00DD1B82"/>
    <w:rsid w:val="00DD4FA1"/>
    <w:rsid w:val="00E323E2"/>
    <w:rsid w:val="00E660AC"/>
    <w:rsid w:val="00F34309"/>
    <w:rsid w:val="00F57D9B"/>
    <w:rsid w:val="00F94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D2AEFE"/>
  <w15:chartTrackingRefBased/>
  <w15:docId w15:val="{AE981FFF-CEDF-44E9-A917-2536E1D45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spacing w:line="240" w:lineRule="atLeast"/>
    </w:p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Normal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Indent">
    <w:name w:val="Normal Indent"/>
    <w:basedOn w:val="Normal"/>
    <w:semiHidden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uiPriority w:val="39"/>
    <w:pPr>
      <w:tabs>
        <w:tab w:val="left" w:pos="1440"/>
        <w:tab w:val="right" w:pos="9360"/>
      </w:tabs>
      <w:ind w:left="864"/>
    </w:pPr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semiHidden/>
    <w:pPr>
      <w:keepLines/>
      <w:spacing w:after="120"/>
      <w:ind w:left="720"/>
    </w:p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FootnoteReference">
    <w:name w:val="footnote reference"/>
    <w:basedOn w:val="DefaultParagraphFont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styleId="TOC4">
    <w:name w:val="toc 4"/>
    <w:basedOn w:val="Normal"/>
    <w:next w:val="Normal"/>
    <w:autoRedefine/>
    <w:semiHidden/>
    <w:pPr>
      <w:ind w:left="600"/>
    </w:pPr>
  </w:style>
  <w:style w:type="paragraph" w:styleId="TOC5">
    <w:name w:val="toc 5"/>
    <w:basedOn w:val="Normal"/>
    <w:next w:val="Normal"/>
    <w:autoRedefine/>
    <w:semiHidden/>
    <w:pPr>
      <w:ind w:left="800"/>
    </w:pPr>
  </w:style>
  <w:style w:type="paragraph" w:styleId="TOC6">
    <w:name w:val="toc 6"/>
    <w:basedOn w:val="Normal"/>
    <w:next w:val="Normal"/>
    <w:autoRedefine/>
    <w:semiHidden/>
    <w:pPr>
      <w:ind w:left="1000"/>
    </w:pPr>
  </w:style>
  <w:style w:type="paragraph" w:styleId="TOC7">
    <w:name w:val="toc 7"/>
    <w:basedOn w:val="Normal"/>
    <w:next w:val="Normal"/>
    <w:autoRedefine/>
    <w:semiHidden/>
    <w:pPr>
      <w:ind w:left="1200"/>
    </w:pPr>
  </w:style>
  <w:style w:type="paragraph" w:styleId="TOC8">
    <w:name w:val="toc 8"/>
    <w:basedOn w:val="Normal"/>
    <w:next w:val="Normal"/>
    <w:autoRedefine/>
    <w:semiHidden/>
    <w:pPr>
      <w:ind w:left="1400"/>
    </w:pPr>
  </w:style>
  <w:style w:type="paragraph" w:styleId="TOC9">
    <w:name w:val="toc 9"/>
    <w:basedOn w:val="Normal"/>
    <w:next w:val="Normal"/>
    <w:autoRedefine/>
    <w:semiHidden/>
    <w:pPr>
      <w:ind w:left="1600"/>
    </w:pPr>
  </w:style>
  <w:style w:type="paragraph" w:styleId="BodyText2">
    <w:name w:val="Body Text 2"/>
    <w:basedOn w:val="Normal"/>
    <w:semiHidden/>
    <w:rPr>
      <w:i/>
      <w:color w:val="0000FF"/>
    </w:rPr>
  </w:style>
  <w:style w:type="paragraph" w:styleId="BodyTextIndent">
    <w:name w:val="Body Text Indent"/>
    <w:basedOn w:val="Normal"/>
    <w:semiHidden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numPr>
        <w:numId w:val="22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BodyText"/>
    <w:autoRedefine/>
    <w:pPr>
      <w:spacing w:after="120"/>
      <w:ind w:left="720"/>
    </w:pPr>
    <w:rPr>
      <w:i/>
      <w:color w:val="0000FF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character" w:styleId="Strong">
    <w:name w:val="Strong"/>
    <w:basedOn w:val="DefaultParagraphFont"/>
    <w:qFormat/>
    <w:rPr>
      <w:b/>
    </w:rPr>
  </w:style>
  <w:style w:type="character" w:styleId="FollowedHyperlink">
    <w:name w:val="FollowedHyperlink"/>
    <w:basedOn w:val="DefaultParagraphFont"/>
    <w:semiHidden/>
    <w:rPr>
      <w:color w:val="800080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82B6E"/>
    <w:pPr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rsid w:val="008246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hyperlink" Target="https://www.figma.com/files/project/69978887/Team-project?fuid=1162415478539480831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em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2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H:\All%20Courses\Elements%20of%20Software%20Engineering\Dr.Nguyen%20Vu\project\assignments\tpl\rup_sa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5B5040-99D1-4BF4-92B4-0043EE00E8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rup_sad.dot</Template>
  <TotalTime>9</TotalTime>
  <Pages>16</Pages>
  <Words>546</Words>
  <Characters>3116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Architecture Document</vt:lpstr>
    </vt:vector>
  </TitlesOfParts>
  <Company>&lt;Company Name&gt;</Company>
  <LinksUpToDate>false</LinksUpToDate>
  <CharactersWithSpaces>3655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Architecture Document</dc:title>
  <dc:subject>&lt;Project Name&gt;</dc:subject>
  <dc:creator>Huy Nguyen</dc:creator>
  <cp:keywords/>
  <dc:description/>
  <cp:lastModifiedBy>BÙI TIẾN ĐẠT</cp:lastModifiedBy>
  <cp:revision>5</cp:revision>
  <cp:lastPrinted>1899-12-31T17:00:00Z</cp:lastPrinted>
  <dcterms:created xsi:type="dcterms:W3CDTF">2022-12-31T05:32:00Z</dcterms:created>
  <dcterms:modified xsi:type="dcterms:W3CDTF">2023-01-05T09:16:00Z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 Name" linkTarget="_Toc430444386">
    <vt:lpwstr>Objectives</vt:lpwstr>
  </property>
</Properties>
</file>